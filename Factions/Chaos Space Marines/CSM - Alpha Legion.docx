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84" w:rsidRDefault="00935E84" w:rsidP="00935E84">
      <w:pPr>
        <w:pStyle w:val="Title"/>
      </w:pPr>
      <w:r>
        <w:t>Alpha Legion</w:t>
      </w:r>
    </w:p>
    <w:p w:rsidR="00935E84" w:rsidRPr="002C2B79" w:rsidRDefault="00935E84" w:rsidP="00935E84">
      <w:pPr>
        <w:rPr>
          <w:i/>
        </w:rPr>
      </w:pPr>
      <w:r>
        <w:rPr>
          <w:i/>
        </w:rPr>
        <w:t>The Alpha Legion is one of secrecy and shadows. They have had their operatives in every other Legion even before the heresy, and are known for collecting secrets and keeping them close. When they attack, they prefer a more indirect approach, using sabotage and psychological warfare.</w:t>
      </w:r>
    </w:p>
    <w:p w:rsidR="00935E84" w:rsidRDefault="00935E84" w:rsidP="00935E84">
      <w:r>
        <w:t xml:space="preserve">The Alpha Legion are devoted to </w:t>
      </w:r>
      <w:r w:rsidRPr="006A63E8">
        <w:rPr>
          <w:i/>
        </w:rPr>
        <w:t>Chaos Undivided</w:t>
      </w:r>
      <w:r>
        <w:t>, and may choose any God as their alignment.</w:t>
      </w:r>
    </w:p>
    <w:p w:rsidR="00935E84" w:rsidRDefault="00935E84" w:rsidP="00935E84">
      <w:pPr>
        <w:pStyle w:val="Heading2"/>
      </w:pPr>
      <w:bookmarkStart w:id="0" w:name="_Toc441669628"/>
      <w:r>
        <w:t>Special Rules</w:t>
      </w:r>
    </w:p>
    <w:p w:rsidR="00AD38E2" w:rsidRDefault="00AD38E2" w:rsidP="00AD38E2">
      <w:pPr>
        <w:pStyle w:val="WeaponHeadings"/>
      </w:pPr>
      <w:r>
        <w:t>Alpha Legion</w:t>
      </w:r>
    </w:p>
    <w:p w:rsidR="00AD38E2" w:rsidRPr="00AD38E2" w:rsidRDefault="00AD38E2" w:rsidP="00AD38E2">
      <w:r>
        <w:t xml:space="preserve">Every Alpha Legionaire must choose between being an Infiltrator or a Headhunter. </w:t>
      </w:r>
      <w:r w:rsidR="00363F14">
        <w:t>All Alpha Legionaire may use Space Marine Weapons, Upgrades and Equipment, but for twice the price.</w:t>
      </w:r>
      <w:r w:rsidR="00343A14">
        <w:t xml:space="preserve"> Upgrades may not be applied to Chaos Space Marine weapons.</w:t>
      </w:r>
    </w:p>
    <w:bookmarkEnd w:id="0"/>
    <w:p w:rsidR="00935E84" w:rsidRDefault="00AD38E2" w:rsidP="00935E84">
      <w:pPr>
        <w:pStyle w:val="WeaponHeadings"/>
      </w:pPr>
      <w:r>
        <w:t>Infiltrator</w:t>
      </w:r>
    </w:p>
    <w:p w:rsidR="00935E84" w:rsidRDefault="00935E84" w:rsidP="00935E84">
      <w:r>
        <w:t xml:space="preserve">Every Alpha Legion legionaire may choose to use all special rules of any chosen </w:t>
      </w:r>
      <w:proofErr w:type="spellStart"/>
      <w:r>
        <w:t>Subfaction</w:t>
      </w:r>
      <w:proofErr w:type="spellEnd"/>
      <w:r>
        <w:t xml:space="preserve"> of either the Space Mari</w:t>
      </w:r>
      <w:r w:rsidR="00DE192B">
        <w:t>nes or the Chaos Space Marines.</w:t>
      </w:r>
    </w:p>
    <w:p w:rsidR="00935E84" w:rsidRDefault="00935E84" w:rsidP="00935E84">
      <w:pPr>
        <w:pStyle w:val="WeaponHeadings"/>
      </w:pPr>
      <w:r>
        <w:t>Headhunters</w:t>
      </w:r>
    </w:p>
    <w:p w:rsidR="00935E84" w:rsidRPr="00DE192B" w:rsidRDefault="00935E84" w:rsidP="00935E84">
      <w:r>
        <w:t xml:space="preserve">Alpha </w:t>
      </w:r>
      <w:r w:rsidR="00363F14">
        <w:t>Legion Headhunters are excellent assassins</w:t>
      </w:r>
      <w:r>
        <w:t>.</w:t>
      </w:r>
      <w:r w:rsidR="00363F14">
        <w:t xml:space="preserve"> They receive +5 MM and +5 CB while there is no ally within 15cm. They also get </w:t>
      </w:r>
      <w:r w:rsidR="00DE192B">
        <w:t>+2 Critical</w:t>
      </w:r>
      <w:r w:rsidR="00DE192B">
        <w:rPr>
          <w:i/>
        </w:rPr>
        <w:t xml:space="preserve"> </w:t>
      </w:r>
      <w:r w:rsidR="00DE192B">
        <w:t>on surprise attacks (when no enemy saw them before the Headhunter’s turn).</w:t>
      </w:r>
      <w:bookmarkStart w:id="1" w:name="_GoBack"/>
      <w:bookmarkEnd w:id="1"/>
      <w:r w:rsidR="00DE192B">
        <w:t xml:space="preserve"> </w:t>
      </w:r>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84"/>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3A14"/>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3F14"/>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1A9B"/>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E84"/>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38E2"/>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192B"/>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85A6"/>
  <w15:chartTrackingRefBased/>
  <w15:docId w15:val="{9C824762-D7BA-40D6-907B-22FFE02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5E84"/>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CFCFBC-A47B-44DF-9509-CBB2D2147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143</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6</cp:revision>
  <dcterms:created xsi:type="dcterms:W3CDTF">2016-04-10T13:29:00Z</dcterms:created>
  <dcterms:modified xsi:type="dcterms:W3CDTF">2016-04-10T13:36:00Z</dcterms:modified>
</cp:coreProperties>
</file>