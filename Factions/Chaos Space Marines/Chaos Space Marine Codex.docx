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487" w:rsidRDefault="009F2487" w:rsidP="009F2487">
      <w:pPr>
        <w:pStyle w:val="Title"/>
      </w:pPr>
      <w:r>
        <w:t>Chaos Space MarineS</w:t>
      </w:r>
    </w:p>
    <w:p w:rsidR="009F2487" w:rsidRDefault="009F2487" w:rsidP="009F2487">
      <w:r>
        <w:t>Once proud Space Marines, now followers of the chaos gods, eternally battling all that is good. They may have gained demonic powers, but they have lost discipline and skill, and ultimately, themselves.</w:t>
      </w:r>
    </w:p>
    <w:p w:rsidR="009F2487" w:rsidRDefault="009F2487" w:rsidP="009F2487"/>
    <w:sdt>
      <w:sdtPr>
        <w:rPr>
          <w:rFonts w:asciiTheme="minorHAnsi" w:eastAsiaTheme="minorEastAsia" w:hAnsiTheme="minorHAnsi" w:cstheme="minorBidi"/>
          <w:spacing w:val="0"/>
          <w:sz w:val="22"/>
          <w:szCs w:val="22"/>
          <w:lang w:eastAsia="zh-CN"/>
        </w:rPr>
        <w:id w:val="-1196147939"/>
        <w:docPartObj>
          <w:docPartGallery w:val="Table of Contents"/>
          <w:docPartUnique/>
        </w:docPartObj>
      </w:sdtPr>
      <w:sdtEndPr>
        <w:rPr>
          <w:rFonts w:ascii="Calibri" w:hAnsi="Calibri"/>
          <w:b/>
          <w:bCs/>
          <w:noProof/>
          <w:sz w:val="24"/>
        </w:rPr>
      </w:sdtEndPr>
      <w:sdtContent>
        <w:p w:rsidR="009F2487" w:rsidRDefault="009F2487" w:rsidP="009F2487">
          <w:pPr>
            <w:pStyle w:val="TOCHeading"/>
          </w:pPr>
          <w:r>
            <w:t>Contents</w:t>
          </w:r>
        </w:p>
        <w:p w:rsidR="00403C14" w:rsidRDefault="009F2487">
          <w:pPr>
            <w:pStyle w:val="TOC1"/>
            <w:tabs>
              <w:tab w:val="right" w:leader="dot" w:pos="9820"/>
            </w:tabs>
            <w:rPr>
              <w:rFonts w:asciiTheme="minorHAnsi" w:hAnsiTheme="minorHAnsi"/>
              <w:noProof/>
              <w:lang w:val="de-AT"/>
            </w:rPr>
          </w:pPr>
          <w:r>
            <w:fldChar w:fldCharType="begin"/>
          </w:r>
          <w:r>
            <w:instrText xml:space="preserve"> TOC \o "1-1" \h \z \u </w:instrText>
          </w:r>
          <w:r>
            <w:fldChar w:fldCharType="separate"/>
          </w:r>
          <w:hyperlink w:anchor="_Toc446968732" w:history="1">
            <w:r w:rsidR="00403C14" w:rsidRPr="004C032C">
              <w:rPr>
                <w:rStyle w:val="Hyperlink"/>
                <w:noProof/>
              </w:rPr>
              <w:t>Special Rules</w:t>
            </w:r>
            <w:r w:rsidR="00403C14">
              <w:rPr>
                <w:noProof/>
                <w:webHidden/>
              </w:rPr>
              <w:tab/>
            </w:r>
            <w:r w:rsidR="00403C14">
              <w:rPr>
                <w:noProof/>
                <w:webHidden/>
              </w:rPr>
              <w:fldChar w:fldCharType="begin"/>
            </w:r>
            <w:r w:rsidR="00403C14">
              <w:rPr>
                <w:noProof/>
                <w:webHidden/>
              </w:rPr>
              <w:instrText xml:space="preserve"> PAGEREF _Toc446968732 \h </w:instrText>
            </w:r>
            <w:r w:rsidR="00403C14">
              <w:rPr>
                <w:noProof/>
                <w:webHidden/>
              </w:rPr>
            </w:r>
            <w:r w:rsidR="00403C14">
              <w:rPr>
                <w:noProof/>
                <w:webHidden/>
              </w:rPr>
              <w:fldChar w:fldCharType="separate"/>
            </w:r>
            <w:r w:rsidR="00403C14">
              <w:rPr>
                <w:noProof/>
                <w:webHidden/>
              </w:rPr>
              <w:t>2</w:t>
            </w:r>
            <w:r w:rsidR="00403C14">
              <w:rPr>
                <w:noProof/>
                <w:webHidden/>
              </w:rPr>
              <w:fldChar w:fldCharType="end"/>
            </w:r>
          </w:hyperlink>
        </w:p>
        <w:p w:rsidR="00403C14" w:rsidRDefault="009D4036">
          <w:pPr>
            <w:pStyle w:val="TOC1"/>
            <w:tabs>
              <w:tab w:val="right" w:leader="dot" w:pos="9820"/>
            </w:tabs>
            <w:rPr>
              <w:rFonts w:asciiTheme="minorHAnsi" w:hAnsiTheme="minorHAnsi"/>
              <w:noProof/>
              <w:lang w:val="de-AT"/>
            </w:rPr>
          </w:pPr>
          <w:hyperlink w:anchor="_Toc446968733" w:history="1">
            <w:r w:rsidR="00403C14" w:rsidRPr="004C032C">
              <w:rPr>
                <w:rStyle w:val="Hyperlink"/>
                <w:noProof/>
              </w:rPr>
              <w:t>Units</w:t>
            </w:r>
            <w:r w:rsidR="00403C14">
              <w:rPr>
                <w:noProof/>
                <w:webHidden/>
              </w:rPr>
              <w:tab/>
            </w:r>
            <w:r w:rsidR="00403C14">
              <w:rPr>
                <w:noProof/>
                <w:webHidden/>
              </w:rPr>
              <w:fldChar w:fldCharType="begin"/>
            </w:r>
            <w:r w:rsidR="00403C14">
              <w:rPr>
                <w:noProof/>
                <w:webHidden/>
              </w:rPr>
              <w:instrText xml:space="preserve"> PAGEREF _Toc446968733 \h </w:instrText>
            </w:r>
            <w:r w:rsidR="00403C14">
              <w:rPr>
                <w:noProof/>
                <w:webHidden/>
              </w:rPr>
            </w:r>
            <w:r w:rsidR="00403C14">
              <w:rPr>
                <w:noProof/>
                <w:webHidden/>
              </w:rPr>
              <w:fldChar w:fldCharType="separate"/>
            </w:r>
            <w:r w:rsidR="00403C14">
              <w:rPr>
                <w:noProof/>
                <w:webHidden/>
              </w:rPr>
              <w:t>3</w:t>
            </w:r>
            <w:r w:rsidR="00403C14">
              <w:rPr>
                <w:noProof/>
                <w:webHidden/>
              </w:rPr>
              <w:fldChar w:fldCharType="end"/>
            </w:r>
          </w:hyperlink>
        </w:p>
        <w:p w:rsidR="00403C14" w:rsidRDefault="009D4036">
          <w:pPr>
            <w:pStyle w:val="TOC1"/>
            <w:tabs>
              <w:tab w:val="right" w:leader="dot" w:pos="9820"/>
            </w:tabs>
            <w:rPr>
              <w:rFonts w:asciiTheme="minorHAnsi" w:hAnsiTheme="minorHAnsi"/>
              <w:noProof/>
              <w:lang w:val="de-AT"/>
            </w:rPr>
          </w:pPr>
          <w:hyperlink w:anchor="_Toc446968734" w:history="1">
            <w:r w:rsidR="00403C14" w:rsidRPr="004C032C">
              <w:rPr>
                <w:rStyle w:val="Hyperlink"/>
                <w:noProof/>
              </w:rPr>
              <w:t>Heroes</w:t>
            </w:r>
            <w:r w:rsidR="00403C14">
              <w:rPr>
                <w:noProof/>
                <w:webHidden/>
              </w:rPr>
              <w:tab/>
            </w:r>
            <w:r w:rsidR="00403C14">
              <w:rPr>
                <w:noProof/>
                <w:webHidden/>
              </w:rPr>
              <w:fldChar w:fldCharType="begin"/>
            </w:r>
            <w:r w:rsidR="00403C14">
              <w:rPr>
                <w:noProof/>
                <w:webHidden/>
              </w:rPr>
              <w:instrText xml:space="preserve"> PAGEREF _Toc446968734 \h </w:instrText>
            </w:r>
            <w:r w:rsidR="00403C14">
              <w:rPr>
                <w:noProof/>
                <w:webHidden/>
              </w:rPr>
            </w:r>
            <w:r w:rsidR="00403C14">
              <w:rPr>
                <w:noProof/>
                <w:webHidden/>
              </w:rPr>
              <w:fldChar w:fldCharType="separate"/>
            </w:r>
            <w:r w:rsidR="00403C14">
              <w:rPr>
                <w:noProof/>
                <w:webHidden/>
              </w:rPr>
              <w:t>3</w:t>
            </w:r>
            <w:r w:rsidR="00403C14">
              <w:rPr>
                <w:noProof/>
                <w:webHidden/>
              </w:rPr>
              <w:fldChar w:fldCharType="end"/>
            </w:r>
          </w:hyperlink>
        </w:p>
        <w:p w:rsidR="00403C14" w:rsidRDefault="009D4036">
          <w:pPr>
            <w:pStyle w:val="TOC1"/>
            <w:tabs>
              <w:tab w:val="right" w:leader="dot" w:pos="9820"/>
            </w:tabs>
            <w:rPr>
              <w:rFonts w:asciiTheme="minorHAnsi" w:hAnsiTheme="minorHAnsi"/>
              <w:noProof/>
              <w:lang w:val="de-AT"/>
            </w:rPr>
          </w:pPr>
          <w:hyperlink w:anchor="_Toc446968735" w:history="1">
            <w:r w:rsidR="00403C14" w:rsidRPr="004C032C">
              <w:rPr>
                <w:rStyle w:val="Hyperlink"/>
                <w:noProof/>
              </w:rPr>
              <w:t>Units</w:t>
            </w:r>
            <w:r w:rsidR="00403C14">
              <w:rPr>
                <w:noProof/>
                <w:webHidden/>
              </w:rPr>
              <w:tab/>
            </w:r>
            <w:r w:rsidR="00403C14">
              <w:rPr>
                <w:noProof/>
                <w:webHidden/>
              </w:rPr>
              <w:fldChar w:fldCharType="begin"/>
            </w:r>
            <w:r w:rsidR="00403C14">
              <w:rPr>
                <w:noProof/>
                <w:webHidden/>
              </w:rPr>
              <w:instrText xml:space="preserve"> PAGEREF _Toc446968735 \h </w:instrText>
            </w:r>
            <w:r w:rsidR="00403C14">
              <w:rPr>
                <w:noProof/>
                <w:webHidden/>
              </w:rPr>
            </w:r>
            <w:r w:rsidR="00403C14">
              <w:rPr>
                <w:noProof/>
                <w:webHidden/>
              </w:rPr>
              <w:fldChar w:fldCharType="separate"/>
            </w:r>
            <w:r w:rsidR="00403C14">
              <w:rPr>
                <w:noProof/>
                <w:webHidden/>
              </w:rPr>
              <w:t>4</w:t>
            </w:r>
            <w:r w:rsidR="00403C14">
              <w:rPr>
                <w:noProof/>
                <w:webHidden/>
              </w:rPr>
              <w:fldChar w:fldCharType="end"/>
            </w:r>
          </w:hyperlink>
        </w:p>
        <w:p w:rsidR="00403C14" w:rsidRDefault="009D4036">
          <w:pPr>
            <w:pStyle w:val="TOC1"/>
            <w:tabs>
              <w:tab w:val="right" w:leader="dot" w:pos="9820"/>
            </w:tabs>
            <w:rPr>
              <w:rFonts w:asciiTheme="minorHAnsi" w:hAnsiTheme="minorHAnsi"/>
              <w:noProof/>
              <w:lang w:val="de-AT"/>
            </w:rPr>
          </w:pPr>
          <w:hyperlink w:anchor="_Toc446968736" w:history="1">
            <w:r w:rsidR="00403C14" w:rsidRPr="004C032C">
              <w:rPr>
                <w:rStyle w:val="Hyperlink"/>
                <w:noProof/>
              </w:rPr>
              <w:t>Heroes</w:t>
            </w:r>
            <w:r w:rsidR="00403C14">
              <w:rPr>
                <w:noProof/>
                <w:webHidden/>
              </w:rPr>
              <w:tab/>
            </w:r>
            <w:r w:rsidR="00403C14">
              <w:rPr>
                <w:noProof/>
                <w:webHidden/>
              </w:rPr>
              <w:fldChar w:fldCharType="begin"/>
            </w:r>
            <w:r w:rsidR="00403C14">
              <w:rPr>
                <w:noProof/>
                <w:webHidden/>
              </w:rPr>
              <w:instrText xml:space="preserve"> PAGEREF _Toc446968736 \h </w:instrText>
            </w:r>
            <w:r w:rsidR="00403C14">
              <w:rPr>
                <w:noProof/>
                <w:webHidden/>
              </w:rPr>
            </w:r>
            <w:r w:rsidR="00403C14">
              <w:rPr>
                <w:noProof/>
                <w:webHidden/>
              </w:rPr>
              <w:fldChar w:fldCharType="separate"/>
            </w:r>
            <w:r w:rsidR="00403C14">
              <w:rPr>
                <w:noProof/>
                <w:webHidden/>
              </w:rPr>
              <w:t>6</w:t>
            </w:r>
            <w:r w:rsidR="00403C14">
              <w:rPr>
                <w:noProof/>
                <w:webHidden/>
              </w:rPr>
              <w:fldChar w:fldCharType="end"/>
            </w:r>
          </w:hyperlink>
        </w:p>
        <w:p w:rsidR="00403C14" w:rsidRDefault="009D4036">
          <w:pPr>
            <w:pStyle w:val="TOC1"/>
            <w:tabs>
              <w:tab w:val="right" w:leader="dot" w:pos="9820"/>
            </w:tabs>
            <w:rPr>
              <w:rFonts w:asciiTheme="minorHAnsi" w:hAnsiTheme="minorHAnsi"/>
              <w:noProof/>
              <w:lang w:val="de-AT"/>
            </w:rPr>
          </w:pPr>
          <w:hyperlink w:anchor="_Toc446968737" w:history="1">
            <w:r w:rsidR="00403C14" w:rsidRPr="004C032C">
              <w:rPr>
                <w:rStyle w:val="Hyperlink"/>
                <w:noProof/>
              </w:rPr>
              <w:t>Weapons</w:t>
            </w:r>
            <w:r w:rsidR="00403C14">
              <w:rPr>
                <w:noProof/>
                <w:webHidden/>
              </w:rPr>
              <w:tab/>
            </w:r>
            <w:r w:rsidR="00403C14">
              <w:rPr>
                <w:noProof/>
                <w:webHidden/>
              </w:rPr>
              <w:fldChar w:fldCharType="begin"/>
            </w:r>
            <w:r w:rsidR="00403C14">
              <w:rPr>
                <w:noProof/>
                <w:webHidden/>
              </w:rPr>
              <w:instrText xml:space="preserve"> PAGEREF _Toc446968737 \h </w:instrText>
            </w:r>
            <w:r w:rsidR="00403C14">
              <w:rPr>
                <w:noProof/>
                <w:webHidden/>
              </w:rPr>
            </w:r>
            <w:r w:rsidR="00403C14">
              <w:rPr>
                <w:noProof/>
                <w:webHidden/>
              </w:rPr>
              <w:fldChar w:fldCharType="separate"/>
            </w:r>
            <w:r w:rsidR="00403C14">
              <w:rPr>
                <w:noProof/>
                <w:webHidden/>
              </w:rPr>
              <w:t>8</w:t>
            </w:r>
            <w:r w:rsidR="00403C14">
              <w:rPr>
                <w:noProof/>
                <w:webHidden/>
              </w:rPr>
              <w:fldChar w:fldCharType="end"/>
            </w:r>
          </w:hyperlink>
        </w:p>
        <w:p w:rsidR="00403C14" w:rsidRDefault="009D4036">
          <w:pPr>
            <w:pStyle w:val="TOC1"/>
            <w:tabs>
              <w:tab w:val="right" w:leader="dot" w:pos="9820"/>
            </w:tabs>
            <w:rPr>
              <w:rFonts w:asciiTheme="minorHAnsi" w:hAnsiTheme="minorHAnsi"/>
              <w:noProof/>
              <w:lang w:val="de-AT"/>
            </w:rPr>
          </w:pPr>
          <w:hyperlink w:anchor="_Toc446968738" w:history="1">
            <w:r w:rsidR="00403C14" w:rsidRPr="004C032C">
              <w:rPr>
                <w:rStyle w:val="Hyperlink"/>
                <w:noProof/>
              </w:rPr>
              <w:t>Equipment</w:t>
            </w:r>
            <w:r w:rsidR="00403C14">
              <w:rPr>
                <w:noProof/>
                <w:webHidden/>
              </w:rPr>
              <w:tab/>
            </w:r>
            <w:r w:rsidR="00403C14">
              <w:rPr>
                <w:noProof/>
                <w:webHidden/>
              </w:rPr>
              <w:fldChar w:fldCharType="begin"/>
            </w:r>
            <w:r w:rsidR="00403C14">
              <w:rPr>
                <w:noProof/>
                <w:webHidden/>
              </w:rPr>
              <w:instrText xml:space="preserve"> PAGEREF _Toc446968738 \h </w:instrText>
            </w:r>
            <w:r w:rsidR="00403C14">
              <w:rPr>
                <w:noProof/>
                <w:webHidden/>
              </w:rPr>
            </w:r>
            <w:r w:rsidR="00403C14">
              <w:rPr>
                <w:noProof/>
                <w:webHidden/>
              </w:rPr>
              <w:fldChar w:fldCharType="separate"/>
            </w:r>
            <w:r w:rsidR="00403C14">
              <w:rPr>
                <w:noProof/>
                <w:webHidden/>
              </w:rPr>
              <w:t>9</w:t>
            </w:r>
            <w:r w:rsidR="00403C14">
              <w:rPr>
                <w:noProof/>
                <w:webHidden/>
              </w:rPr>
              <w:fldChar w:fldCharType="end"/>
            </w:r>
          </w:hyperlink>
        </w:p>
        <w:p w:rsidR="00403C14" w:rsidRDefault="009D4036">
          <w:pPr>
            <w:pStyle w:val="TOC1"/>
            <w:tabs>
              <w:tab w:val="right" w:leader="dot" w:pos="9820"/>
            </w:tabs>
            <w:rPr>
              <w:rFonts w:asciiTheme="minorHAnsi" w:hAnsiTheme="minorHAnsi"/>
              <w:noProof/>
              <w:lang w:val="de-AT"/>
            </w:rPr>
          </w:pPr>
          <w:hyperlink w:anchor="_Toc446968739" w:history="1">
            <w:r w:rsidR="00403C14" w:rsidRPr="004C032C">
              <w:rPr>
                <w:rStyle w:val="Hyperlink"/>
                <w:noProof/>
              </w:rPr>
              <w:t>Blessings</w:t>
            </w:r>
            <w:r w:rsidR="00403C14">
              <w:rPr>
                <w:noProof/>
                <w:webHidden/>
              </w:rPr>
              <w:tab/>
            </w:r>
            <w:r w:rsidR="00403C14">
              <w:rPr>
                <w:noProof/>
                <w:webHidden/>
              </w:rPr>
              <w:fldChar w:fldCharType="begin"/>
            </w:r>
            <w:r w:rsidR="00403C14">
              <w:rPr>
                <w:noProof/>
                <w:webHidden/>
              </w:rPr>
              <w:instrText xml:space="preserve"> PAGEREF _Toc446968739 \h </w:instrText>
            </w:r>
            <w:r w:rsidR="00403C14">
              <w:rPr>
                <w:noProof/>
                <w:webHidden/>
              </w:rPr>
            </w:r>
            <w:r w:rsidR="00403C14">
              <w:rPr>
                <w:noProof/>
                <w:webHidden/>
              </w:rPr>
              <w:fldChar w:fldCharType="separate"/>
            </w:r>
            <w:r w:rsidR="00403C14">
              <w:rPr>
                <w:noProof/>
                <w:webHidden/>
              </w:rPr>
              <w:t>10</w:t>
            </w:r>
            <w:r w:rsidR="00403C14">
              <w:rPr>
                <w:noProof/>
                <w:webHidden/>
              </w:rPr>
              <w:fldChar w:fldCharType="end"/>
            </w:r>
          </w:hyperlink>
        </w:p>
        <w:p w:rsidR="00403C14" w:rsidRDefault="009D4036">
          <w:pPr>
            <w:pStyle w:val="TOC1"/>
            <w:tabs>
              <w:tab w:val="right" w:leader="dot" w:pos="9820"/>
            </w:tabs>
            <w:rPr>
              <w:rFonts w:asciiTheme="minorHAnsi" w:hAnsiTheme="minorHAnsi"/>
              <w:noProof/>
              <w:lang w:val="de-AT"/>
            </w:rPr>
          </w:pPr>
          <w:hyperlink w:anchor="_Toc446968740" w:history="1">
            <w:r w:rsidR="00403C14" w:rsidRPr="004C032C">
              <w:rPr>
                <w:rStyle w:val="Hyperlink"/>
                <w:noProof/>
              </w:rPr>
              <w:t>Devotion Levels</w:t>
            </w:r>
            <w:r w:rsidR="00403C14">
              <w:rPr>
                <w:noProof/>
                <w:webHidden/>
              </w:rPr>
              <w:tab/>
            </w:r>
            <w:r w:rsidR="00403C14">
              <w:rPr>
                <w:noProof/>
                <w:webHidden/>
              </w:rPr>
              <w:fldChar w:fldCharType="begin"/>
            </w:r>
            <w:r w:rsidR="00403C14">
              <w:rPr>
                <w:noProof/>
                <w:webHidden/>
              </w:rPr>
              <w:instrText xml:space="preserve"> PAGEREF _Toc446968740 \h </w:instrText>
            </w:r>
            <w:r w:rsidR="00403C14">
              <w:rPr>
                <w:noProof/>
                <w:webHidden/>
              </w:rPr>
            </w:r>
            <w:r w:rsidR="00403C14">
              <w:rPr>
                <w:noProof/>
                <w:webHidden/>
              </w:rPr>
              <w:fldChar w:fldCharType="separate"/>
            </w:r>
            <w:r w:rsidR="00403C14">
              <w:rPr>
                <w:noProof/>
                <w:webHidden/>
              </w:rPr>
              <w:t>11</w:t>
            </w:r>
            <w:r w:rsidR="00403C14">
              <w:rPr>
                <w:noProof/>
                <w:webHidden/>
              </w:rPr>
              <w:fldChar w:fldCharType="end"/>
            </w:r>
          </w:hyperlink>
        </w:p>
        <w:p w:rsidR="00403C14" w:rsidRDefault="009D4036">
          <w:pPr>
            <w:pStyle w:val="TOC1"/>
            <w:tabs>
              <w:tab w:val="right" w:leader="dot" w:pos="9820"/>
            </w:tabs>
            <w:rPr>
              <w:rFonts w:asciiTheme="minorHAnsi" w:hAnsiTheme="minorHAnsi"/>
              <w:noProof/>
              <w:lang w:val="de-AT"/>
            </w:rPr>
          </w:pPr>
          <w:hyperlink w:anchor="_Toc446968741" w:history="1">
            <w:r w:rsidR="00403C14" w:rsidRPr="004C032C">
              <w:rPr>
                <w:rStyle w:val="Hyperlink"/>
                <w:noProof/>
              </w:rPr>
              <w:t>Alignment</w:t>
            </w:r>
            <w:r w:rsidR="00403C14">
              <w:rPr>
                <w:noProof/>
                <w:webHidden/>
              </w:rPr>
              <w:tab/>
            </w:r>
            <w:r w:rsidR="00403C14">
              <w:rPr>
                <w:noProof/>
                <w:webHidden/>
              </w:rPr>
              <w:fldChar w:fldCharType="begin"/>
            </w:r>
            <w:r w:rsidR="00403C14">
              <w:rPr>
                <w:noProof/>
                <w:webHidden/>
              </w:rPr>
              <w:instrText xml:space="preserve"> PAGEREF _Toc446968741 \h </w:instrText>
            </w:r>
            <w:r w:rsidR="00403C14">
              <w:rPr>
                <w:noProof/>
                <w:webHidden/>
              </w:rPr>
            </w:r>
            <w:r w:rsidR="00403C14">
              <w:rPr>
                <w:noProof/>
                <w:webHidden/>
              </w:rPr>
              <w:fldChar w:fldCharType="separate"/>
            </w:r>
            <w:r w:rsidR="00403C14">
              <w:rPr>
                <w:noProof/>
                <w:webHidden/>
              </w:rPr>
              <w:t>12</w:t>
            </w:r>
            <w:r w:rsidR="00403C14">
              <w:rPr>
                <w:noProof/>
                <w:webHidden/>
              </w:rPr>
              <w:fldChar w:fldCharType="end"/>
            </w:r>
          </w:hyperlink>
        </w:p>
        <w:p w:rsidR="00403C14" w:rsidRDefault="009D4036">
          <w:pPr>
            <w:pStyle w:val="TOC1"/>
            <w:tabs>
              <w:tab w:val="right" w:leader="dot" w:pos="9820"/>
            </w:tabs>
            <w:rPr>
              <w:rFonts w:asciiTheme="minorHAnsi" w:hAnsiTheme="minorHAnsi"/>
              <w:noProof/>
              <w:lang w:val="de-AT"/>
            </w:rPr>
          </w:pPr>
          <w:hyperlink w:anchor="_Toc446968742" w:history="1">
            <w:r w:rsidR="00403C14" w:rsidRPr="004C032C">
              <w:rPr>
                <w:rStyle w:val="Hyperlink"/>
                <w:noProof/>
              </w:rPr>
              <w:t>Chaos Powers</w:t>
            </w:r>
            <w:r w:rsidR="00403C14">
              <w:rPr>
                <w:noProof/>
                <w:webHidden/>
              </w:rPr>
              <w:tab/>
            </w:r>
            <w:r w:rsidR="00403C14">
              <w:rPr>
                <w:noProof/>
                <w:webHidden/>
              </w:rPr>
              <w:fldChar w:fldCharType="begin"/>
            </w:r>
            <w:r w:rsidR="00403C14">
              <w:rPr>
                <w:noProof/>
                <w:webHidden/>
              </w:rPr>
              <w:instrText xml:space="preserve"> PAGEREF _Toc446968742 \h </w:instrText>
            </w:r>
            <w:r w:rsidR="00403C14">
              <w:rPr>
                <w:noProof/>
                <w:webHidden/>
              </w:rPr>
            </w:r>
            <w:r w:rsidR="00403C14">
              <w:rPr>
                <w:noProof/>
                <w:webHidden/>
              </w:rPr>
              <w:fldChar w:fldCharType="separate"/>
            </w:r>
            <w:r w:rsidR="00403C14">
              <w:rPr>
                <w:noProof/>
                <w:webHidden/>
              </w:rPr>
              <w:t>13</w:t>
            </w:r>
            <w:r w:rsidR="00403C14">
              <w:rPr>
                <w:noProof/>
                <w:webHidden/>
              </w:rPr>
              <w:fldChar w:fldCharType="end"/>
            </w:r>
          </w:hyperlink>
        </w:p>
        <w:p w:rsidR="00403C14" w:rsidRDefault="009D4036">
          <w:pPr>
            <w:pStyle w:val="TOC1"/>
            <w:tabs>
              <w:tab w:val="right" w:leader="dot" w:pos="9820"/>
            </w:tabs>
            <w:rPr>
              <w:rFonts w:asciiTheme="minorHAnsi" w:hAnsiTheme="minorHAnsi"/>
              <w:noProof/>
              <w:lang w:val="de-AT"/>
            </w:rPr>
          </w:pPr>
          <w:hyperlink w:anchor="_Toc446968743" w:history="1">
            <w:r w:rsidR="00403C14" w:rsidRPr="004C032C">
              <w:rPr>
                <w:rStyle w:val="Hyperlink"/>
                <w:noProof/>
              </w:rPr>
              <w:t>Psychic Spells</w:t>
            </w:r>
            <w:r w:rsidR="00403C14">
              <w:rPr>
                <w:noProof/>
                <w:webHidden/>
              </w:rPr>
              <w:tab/>
            </w:r>
            <w:r w:rsidR="00403C14">
              <w:rPr>
                <w:noProof/>
                <w:webHidden/>
              </w:rPr>
              <w:fldChar w:fldCharType="begin"/>
            </w:r>
            <w:r w:rsidR="00403C14">
              <w:rPr>
                <w:noProof/>
                <w:webHidden/>
              </w:rPr>
              <w:instrText xml:space="preserve"> PAGEREF _Toc446968743 \h </w:instrText>
            </w:r>
            <w:r w:rsidR="00403C14">
              <w:rPr>
                <w:noProof/>
                <w:webHidden/>
              </w:rPr>
            </w:r>
            <w:r w:rsidR="00403C14">
              <w:rPr>
                <w:noProof/>
                <w:webHidden/>
              </w:rPr>
              <w:fldChar w:fldCharType="separate"/>
            </w:r>
            <w:r w:rsidR="00403C14">
              <w:rPr>
                <w:noProof/>
                <w:webHidden/>
              </w:rPr>
              <w:t>15</w:t>
            </w:r>
            <w:r w:rsidR="00403C14">
              <w:rPr>
                <w:noProof/>
                <w:webHidden/>
              </w:rPr>
              <w:fldChar w:fldCharType="end"/>
            </w:r>
          </w:hyperlink>
        </w:p>
        <w:p w:rsidR="009F2487" w:rsidRDefault="009F2487" w:rsidP="009F2487">
          <w:pPr>
            <w:rPr>
              <w:b/>
              <w:bCs/>
              <w:noProof/>
            </w:rPr>
          </w:pPr>
          <w:r>
            <w:fldChar w:fldCharType="end"/>
          </w:r>
          <w:r>
            <w:tab/>
          </w:r>
        </w:p>
      </w:sdtContent>
    </w:sdt>
    <w:p w:rsidR="009F2487" w:rsidRDefault="009F2487" w:rsidP="009F2487">
      <w:pPr>
        <w:rPr>
          <w:rFonts w:ascii="Corbel" w:eastAsiaTheme="majorEastAsia" w:hAnsi="Corbel" w:cstheme="majorBidi"/>
          <w:color w:val="2E74B5" w:themeColor="accent1" w:themeShade="BF"/>
          <w:sz w:val="48"/>
          <w:szCs w:val="32"/>
        </w:rPr>
      </w:pPr>
      <w:r>
        <w:br w:type="page"/>
      </w:r>
    </w:p>
    <w:p w:rsidR="009F2487" w:rsidRDefault="009F2487" w:rsidP="009F2487">
      <w:pPr>
        <w:pStyle w:val="Heading1"/>
      </w:pPr>
      <w:bookmarkStart w:id="0" w:name="_Toc446968732"/>
      <w:r>
        <w:lastRenderedPageBreak/>
        <w:t>Special Rules</w:t>
      </w:r>
      <w:bookmarkEnd w:id="0"/>
    </w:p>
    <w:p w:rsidR="009F2487" w:rsidRDefault="009F2487" w:rsidP="0038075E">
      <w:pPr>
        <w:pStyle w:val="Heading3"/>
      </w:pPr>
      <w:r>
        <w:t>Alignment</w:t>
      </w:r>
    </w:p>
    <w:p w:rsidR="009F2487" w:rsidRPr="00681F25" w:rsidRDefault="009F2487" w:rsidP="009F2487">
      <w:r>
        <w:t>When assembling your squad, you need to decide which chaos god you follow. Each will give you unique bonuses and options, so choose well.</w:t>
      </w:r>
    </w:p>
    <w:p w:rsidR="009F2487" w:rsidRDefault="009F2487" w:rsidP="0038075E">
      <w:pPr>
        <w:pStyle w:val="Heading3"/>
      </w:pPr>
      <w:r>
        <w:t>Devotion</w:t>
      </w:r>
    </w:p>
    <w:p w:rsidR="009F2487" w:rsidRDefault="009F2487" w:rsidP="009F2487">
      <w:r>
        <w:t xml:space="preserve">Each unit must decide how far they are willing to go on the path to power and corruption. Not all weapons are available for all followers of chaos. The three devotion levels are marked with DL1, DL2 and DL3, only weapons with an X in a unit’s devotion level can be used. See </w:t>
      </w:r>
      <w:r>
        <w:rPr>
          <w:i/>
        </w:rPr>
        <w:t xml:space="preserve">Devotion Levels </w:t>
      </w:r>
      <w:r>
        <w:t xml:space="preserve">further down in the codex for more details. </w:t>
      </w:r>
    </w:p>
    <w:p w:rsidR="009F2487" w:rsidRDefault="009F2487" w:rsidP="0038075E">
      <w:pPr>
        <w:pStyle w:val="Heading3"/>
      </w:pPr>
      <w:r>
        <w:t>Blessing</w:t>
      </w:r>
    </w:p>
    <w:p w:rsidR="009F2487" w:rsidRDefault="009F2487" w:rsidP="009F2487">
      <w:r>
        <w:t>Every unit may receive a blessing from their god, giving them additional power to wield in battle.</w:t>
      </w:r>
    </w:p>
    <w:p w:rsidR="009F2487" w:rsidRDefault="009F2487" w:rsidP="0038075E">
      <w:pPr>
        <w:pStyle w:val="Heading3"/>
      </w:pPr>
      <w:r>
        <w:t>Favored Son</w:t>
      </w:r>
    </w:p>
    <w:p w:rsidR="009F2487" w:rsidRPr="003C408B" w:rsidRDefault="009F2487" w:rsidP="009F2487">
      <w:r>
        <w:t>Units with this special rule may choose on additional Chaos Power and gain twice the effect of the Mark.</w:t>
      </w:r>
    </w:p>
    <w:p w:rsidR="009F2487" w:rsidRPr="00B116FC" w:rsidRDefault="009F2487" w:rsidP="009F2487"/>
    <w:p w:rsidR="009F2487" w:rsidRDefault="009F2487" w:rsidP="009F2487">
      <w:pPr>
        <w:rPr>
          <w:rFonts w:ascii="Corbel" w:eastAsiaTheme="majorEastAsia" w:hAnsi="Corbel" w:cstheme="majorBidi"/>
          <w:color w:val="2E74B5" w:themeColor="accent1" w:themeShade="BF"/>
          <w:sz w:val="48"/>
          <w:szCs w:val="32"/>
        </w:rPr>
      </w:pPr>
      <w:r>
        <w:br w:type="page"/>
      </w:r>
    </w:p>
    <w:p w:rsidR="0099597F" w:rsidRDefault="0099597F" w:rsidP="0099597F">
      <w:pPr>
        <w:pStyle w:val="Heading1"/>
      </w:pPr>
      <w:bookmarkStart w:id="1" w:name="_Toc445758801"/>
      <w:bookmarkStart w:id="2" w:name="_Toc446968733"/>
      <w:r>
        <w:lastRenderedPageBreak/>
        <w:t>Units</w:t>
      </w:r>
      <w:bookmarkEnd w:id="1"/>
      <w:bookmarkEnd w:id="2"/>
    </w:p>
    <w:p w:rsidR="0099597F" w:rsidRDefault="0099597F" w:rsidP="0099597F">
      <w:r>
        <w:t xml:space="preserve">All units can use all </w:t>
      </w:r>
      <w:r w:rsidR="0097512B">
        <w:t xml:space="preserve">Weapons </w:t>
      </w:r>
      <w:r>
        <w:t>and Equipment unless otherwise stated.</w:t>
      </w:r>
    </w:p>
    <w:tbl>
      <w:tblPr>
        <w:tblStyle w:val="ListTable1Light"/>
        <w:tblW w:w="9946" w:type="dxa"/>
        <w:tblLook w:val="04A0" w:firstRow="1" w:lastRow="0" w:firstColumn="1" w:lastColumn="0" w:noHBand="0" w:noVBand="1"/>
      </w:tblPr>
      <w:tblGrid>
        <w:gridCol w:w="3070"/>
        <w:gridCol w:w="600"/>
        <w:gridCol w:w="636"/>
        <w:gridCol w:w="599"/>
        <w:gridCol w:w="599"/>
        <w:gridCol w:w="602"/>
        <w:gridCol w:w="598"/>
        <w:gridCol w:w="601"/>
        <w:gridCol w:w="694"/>
        <w:gridCol w:w="970"/>
        <w:gridCol w:w="977"/>
      </w:tblGrid>
      <w:tr w:rsidR="0099597F" w:rsidTr="0099597F">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3070" w:type="dxa"/>
          </w:tcPr>
          <w:p w:rsidR="0099597F" w:rsidRDefault="0099597F" w:rsidP="00E661C6">
            <w:r>
              <w:t>Unit</w:t>
            </w:r>
          </w:p>
        </w:tc>
        <w:tc>
          <w:tcPr>
            <w:tcW w:w="600"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HP</w:t>
            </w:r>
          </w:p>
        </w:tc>
        <w:tc>
          <w:tcPr>
            <w:tcW w:w="636"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MM</w:t>
            </w:r>
          </w:p>
        </w:tc>
        <w:tc>
          <w:tcPr>
            <w:tcW w:w="599"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CB</w:t>
            </w:r>
          </w:p>
        </w:tc>
        <w:tc>
          <w:tcPr>
            <w:tcW w:w="599"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DF</w:t>
            </w:r>
          </w:p>
        </w:tc>
        <w:tc>
          <w:tcPr>
            <w:tcW w:w="602"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Crit</w:t>
            </w:r>
          </w:p>
        </w:tc>
        <w:tc>
          <w:tcPr>
            <w:tcW w:w="598"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PL</w:t>
            </w:r>
          </w:p>
        </w:tc>
        <w:tc>
          <w:tcPr>
            <w:tcW w:w="601"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PM</w:t>
            </w:r>
          </w:p>
        </w:tc>
        <w:tc>
          <w:tcPr>
            <w:tcW w:w="694" w:type="dxa"/>
          </w:tcPr>
          <w:p w:rsidR="0099597F" w:rsidRDefault="0099597F" w:rsidP="00E661C6">
            <w:pPr>
              <w:jc w:val="center"/>
              <w:cnfStyle w:val="100000000000" w:firstRow="1" w:lastRow="0" w:firstColumn="0" w:lastColumn="0" w:oddVBand="0" w:evenVBand="0" w:oddHBand="0" w:evenHBand="0" w:firstRowFirstColumn="0" w:firstRowLastColumn="0" w:lastRowFirstColumn="0" w:lastRowLastColumn="0"/>
            </w:pPr>
            <w:r>
              <w:t>Gear</w:t>
            </w:r>
          </w:p>
        </w:tc>
        <w:tc>
          <w:tcPr>
            <w:tcW w:w="970" w:type="dxa"/>
          </w:tcPr>
          <w:p w:rsidR="0099597F" w:rsidRPr="002B152B" w:rsidRDefault="0099597F" w:rsidP="00E661C6">
            <w:pPr>
              <w:jc w:val="center"/>
              <w:cnfStyle w:val="100000000000" w:firstRow="1" w:lastRow="0" w:firstColumn="0" w:lastColumn="0" w:oddVBand="0" w:evenVBand="0" w:oddHBand="0" w:evenHBand="0" w:firstRowFirstColumn="0" w:firstRowLastColumn="0" w:lastRowFirstColumn="0" w:lastRowLastColumn="0"/>
            </w:pPr>
            <w:r>
              <w:t>DL</w:t>
            </w:r>
          </w:p>
        </w:tc>
        <w:tc>
          <w:tcPr>
            <w:tcW w:w="977" w:type="dxa"/>
          </w:tcPr>
          <w:p w:rsidR="0099597F" w:rsidRPr="002B152B" w:rsidRDefault="0099597F" w:rsidP="00E661C6">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6B4198"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sz w:val="22"/>
              </w:rPr>
            </w:pPr>
            <w:r w:rsidRPr="00A6140A">
              <w:rPr>
                <w:b w:val="0"/>
                <w:sz w:val="22"/>
              </w:rPr>
              <w:t>Chaos Legionaire</w:t>
            </w:r>
          </w:p>
        </w:tc>
        <w:tc>
          <w:tcPr>
            <w:tcW w:w="60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4</w:t>
            </w:r>
          </w:p>
        </w:tc>
        <w:tc>
          <w:tcPr>
            <w:tcW w:w="636"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602"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598"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01"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94"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3</w:t>
            </w:r>
          </w:p>
        </w:tc>
        <w:tc>
          <w:tcPr>
            <w:tcW w:w="97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I-III</w:t>
            </w:r>
          </w:p>
        </w:tc>
        <w:tc>
          <w:tcPr>
            <w:tcW w:w="977" w:type="dxa"/>
          </w:tcPr>
          <w:p w:rsidR="006B4198" w:rsidRPr="00A6140A" w:rsidRDefault="006B4198" w:rsidP="006B4198">
            <w:pPr>
              <w:cnfStyle w:val="000000100000" w:firstRow="0" w:lastRow="0" w:firstColumn="0" w:lastColumn="0" w:oddVBand="0" w:evenVBand="0" w:oddHBand="1" w:evenHBand="0" w:firstRowFirstColumn="0" w:firstRowLastColumn="0" w:lastRowFirstColumn="0" w:lastRowLastColumn="0"/>
              <w:rPr>
                <w:sz w:val="22"/>
              </w:rPr>
            </w:pPr>
            <w:r w:rsidRPr="00A6140A">
              <w:rPr>
                <w:sz w:val="22"/>
              </w:rPr>
              <w:t>50P</w:t>
            </w:r>
          </w:p>
        </w:tc>
      </w:tr>
      <w:tr w:rsidR="006B4198"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sz w:val="22"/>
              </w:rPr>
            </w:pPr>
            <w:r w:rsidRPr="00A6140A">
              <w:rPr>
                <w:b w:val="0"/>
                <w:sz w:val="22"/>
              </w:rPr>
              <w:t>Raptor</w:t>
            </w:r>
          </w:p>
        </w:tc>
        <w:tc>
          <w:tcPr>
            <w:tcW w:w="600"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4</w:t>
            </w:r>
          </w:p>
        </w:tc>
        <w:tc>
          <w:tcPr>
            <w:tcW w:w="636"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599"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12</w:t>
            </w:r>
          </w:p>
        </w:tc>
        <w:tc>
          <w:tcPr>
            <w:tcW w:w="599"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602"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598"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01"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94"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3</w:t>
            </w:r>
          </w:p>
        </w:tc>
        <w:tc>
          <w:tcPr>
            <w:tcW w:w="970" w:type="dxa"/>
          </w:tcPr>
          <w:p w:rsidR="006B4198" w:rsidRPr="00A6140A" w:rsidRDefault="006B4198" w:rsidP="006B4198">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I-III</w:t>
            </w:r>
          </w:p>
        </w:tc>
        <w:tc>
          <w:tcPr>
            <w:tcW w:w="977" w:type="dxa"/>
          </w:tcPr>
          <w:p w:rsidR="006B4198" w:rsidRPr="00A6140A" w:rsidRDefault="006B4198" w:rsidP="006B4198">
            <w:pPr>
              <w:cnfStyle w:val="000000000000" w:firstRow="0" w:lastRow="0" w:firstColumn="0" w:lastColumn="0" w:oddVBand="0" w:evenVBand="0" w:oddHBand="0" w:evenHBand="0" w:firstRowFirstColumn="0" w:firstRowLastColumn="0" w:lastRowFirstColumn="0" w:lastRowLastColumn="0"/>
              <w:rPr>
                <w:sz w:val="22"/>
              </w:rPr>
            </w:pPr>
            <w:r w:rsidRPr="00A6140A">
              <w:rPr>
                <w:sz w:val="22"/>
              </w:rPr>
              <w:t>70P</w:t>
            </w:r>
          </w:p>
        </w:tc>
      </w:tr>
      <w:tr w:rsidR="006B4198"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6B4198" w:rsidRPr="00A6140A" w:rsidRDefault="006B4198" w:rsidP="006B4198">
            <w:pPr>
              <w:rPr>
                <w:b w:val="0"/>
                <w:sz w:val="22"/>
              </w:rPr>
            </w:pPr>
            <w:r w:rsidRPr="00A6140A">
              <w:rPr>
                <w:b w:val="0"/>
                <w:sz w:val="22"/>
              </w:rPr>
              <w:t>Havocs</w:t>
            </w:r>
          </w:p>
        </w:tc>
        <w:tc>
          <w:tcPr>
            <w:tcW w:w="60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4</w:t>
            </w:r>
          </w:p>
        </w:tc>
        <w:tc>
          <w:tcPr>
            <w:tcW w:w="636"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10</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599"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5*</w:t>
            </w:r>
          </w:p>
        </w:tc>
        <w:tc>
          <w:tcPr>
            <w:tcW w:w="602"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598"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01"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94"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970" w:type="dxa"/>
          </w:tcPr>
          <w:p w:rsidR="006B4198" w:rsidRPr="00A6140A" w:rsidRDefault="006B4198" w:rsidP="006B4198">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I-III</w:t>
            </w:r>
          </w:p>
        </w:tc>
        <w:tc>
          <w:tcPr>
            <w:tcW w:w="977" w:type="dxa"/>
          </w:tcPr>
          <w:p w:rsidR="006B4198" w:rsidRPr="00A6140A" w:rsidRDefault="006B4198" w:rsidP="006B4198">
            <w:pPr>
              <w:cnfStyle w:val="000000100000" w:firstRow="0" w:lastRow="0" w:firstColumn="0" w:lastColumn="0" w:oddVBand="0" w:evenVBand="0" w:oddHBand="1" w:evenHBand="0" w:firstRowFirstColumn="0" w:firstRowLastColumn="0" w:lastRowFirstColumn="0" w:lastRowLastColumn="0"/>
              <w:rPr>
                <w:sz w:val="22"/>
              </w:rPr>
            </w:pPr>
            <w:r w:rsidRPr="00A6140A">
              <w:rPr>
                <w:sz w:val="22"/>
              </w:rPr>
              <w:t>70P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sz w:val="22"/>
              </w:rPr>
            </w:pPr>
            <w:r w:rsidRPr="00A6140A">
              <w:rPr>
                <w:b w:val="0"/>
                <w:sz w:val="22"/>
              </w:rPr>
              <w:t>Chaos Terminator</w:t>
            </w:r>
          </w:p>
        </w:tc>
        <w:tc>
          <w:tcPr>
            <w:tcW w:w="60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5</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12</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rPr>
                <w:sz w:val="22"/>
              </w:rPr>
            </w:pPr>
            <w:r w:rsidRPr="00A6140A">
              <w:rPr>
                <w:sz w:val="22"/>
              </w:rPr>
              <w:t>100P</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sz w:val="22"/>
              </w:rPr>
            </w:pPr>
            <w:r w:rsidRPr="00A6140A">
              <w:rPr>
                <w:b w:val="0"/>
                <w:sz w:val="22"/>
              </w:rPr>
              <w:t>Chaos Chosen</w:t>
            </w:r>
          </w:p>
        </w:tc>
        <w:tc>
          <w:tcPr>
            <w:tcW w:w="60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4</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rPr>
                <w:sz w:val="22"/>
              </w:rPr>
            </w:pPr>
            <w:r w:rsidRPr="00A6140A">
              <w:rPr>
                <w:sz w:val="22"/>
              </w:rPr>
              <w:t>100P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sz w:val="22"/>
              </w:rPr>
            </w:pPr>
            <w:r w:rsidRPr="00A6140A">
              <w:rPr>
                <w:b w:val="0"/>
                <w:sz w:val="22"/>
              </w:rPr>
              <w:t>Possessed</w:t>
            </w:r>
          </w:p>
        </w:tc>
        <w:tc>
          <w:tcPr>
            <w:tcW w:w="60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4</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sz w:val="22"/>
              </w:rPr>
            </w:pPr>
            <w:r w:rsidRPr="00A6140A">
              <w:rPr>
                <w:b w:val="0"/>
                <w:sz w:val="22"/>
              </w:rPr>
              <w:t>Chaos Sorcerer</w:t>
            </w:r>
          </w:p>
        </w:tc>
        <w:tc>
          <w:tcPr>
            <w:tcW w:w="60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4</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rPr>
                <w:sz w:val="22"/>
              </w:rPr>
            </w:pPr>
            <w:r w:rsidRPr="00A6140A">
              <w:rPr>
                <w:sz w:val="22"/>
              </w:rPr>
              <w:t>100P</w:t>
            </w:r>
          </w:p>
        </w:tc>
      </w:tr>
      <w:tr w:rsidR="002C0AC3"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sz w:val="22"/>
              </w:rPr>
            </w:pPr>
            <w:r w:rsidRPr="00A6140A">
              <w:rPr>
                <w:b w:val="0"/>
                <w:sz w:val="22"/>
              </w:rPr>
              <w:t>Chaos Lord</w:t>
            </w:r>
          </w:p>
        </w:tc>
        <w:tc>
          <w:tcPr>
            <w:tcW w:w="60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6</w:t>
            </w:r>
          </w:p>
        </w:tc>
        <w:tc>
          <w:tcPr>
            <w:tcW w:w="636"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599"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602"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598"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w:t>
            </w:r>
          </w:p>
        </w:tc>
        <w:tc>
          <w:tcPr>
            <w:tcW w:w="601"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694"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970" w:type="dxa"/>
          </w:tcPr>
          <w:p w:rsidR="002C0AC3" w:rsidRPr="00A6140A" w:rsidRDefault="002C0AC3" w:rsidP="002C0A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III</w:t>
            </w:r>
          </w:p>
        </w:tc>
        <w:tc>
          <w:tcPr>
            <w:tcW w:w="977" w:type="dxa"/>
          </w:tcPr>
          <w:p w:rsidR="002C0AC3" w:rsidRPr="00A6140A" w:rsidRDefault="002C0AC3" w:rsidP="002C0AC3">
            <w:pPr>
              <w:cnfStyle w:val="000000000000" w:firstRow="0" w:lastRow="0" w:firstColumn="0" w:lastColumn="0" w:oddVBand="0" w:evenVBand="0" w:oddHBand="0" w:evenHBand="0" w:firstRowFirstColumn="0" w:firstRowLastColumn="0" w:lastRowFirstColumn="0" w:lastRowLastColumn="0"/>
              <w:rPr>
                <w:sz w:val="22"/>
              </w:rPr>
            </w:pPr>
            <w:r w:rsidRPr="00A6140A">
              <w:rPr>
                <w:sz w:val="22"/>
              </w:rPr>
              <w:t>150P</w:t>
            </w:r>
          </w:p>
        </w:tc>
      </w:tr>
      <w:tr w:rsidR="002C0AC3" w:rsidTr="00E661C6">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70" w:type="dxa"/>
          </w:tcPr>
          <w:p w:rsidR="002C0AC3" w:rsidRPr="00A6140A" w:rsidRDefault="002C0AC3" w:rsidP="002C0AC3">
            <w:pPr>
              <w:rPr>
                <w:b w:val="0"/>
                <w:sz w:val="22"/>
              </w:rPr>
            </w:pPr>
            <w:r w:rsidRPr="00A6140A">
              <w:rPr>
                <w:b w:val="0"/>
                <w:sz w:val="22"/>
              </w:rPr>
              <w:t>Helbrute</w:t>
            </w:r>
          </w:p>
        </w:tc>
        <w:tc>
          <w:tcPr>
            <w:tcW w:w="60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6</w:t>
            </w:r>
          </w:p>
        </w:tc>
        <w:tc>
          <w:tcPr>
            <w:tcW w:w="636"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599"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14</w:t>
            </w:r>
          </w:p>
        </w:tc>
        <w:tc>
          <w:tcPr>
            <w:tcW w:w="602"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598"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01"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94"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970" w:type="dxa"/>
          </w:tcPr>
          <w:p w:rsidR="002C0AC3" w:rsidRPr="00A6140A" w:rsidRDefault="002C0AC3" w:rsidP="002C0A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w:t>
            </w:r>
          </w:p>
        </w:tc>
        <w:tc>
          <w:tcPr>
            <w:tcW w:w="977" w:type="dxa"/>
          </w:tcPr>
          <w:p w:rsidR="002C0AC3" w:rsidRPr="00A6140A" w:rsidRDefault="002C0AC3" w:rsidP="002C0AC3">
            <w:pPr>
              <w:cnfStyle w:val="000000100000" w:firstRow="0" w:lastRow="0" w:firstColumn="0" w:lastColumn="0" w:oddVBand="0" w:evenVBand="0" w:oddHBand="1" w:evenHBand="0" w:firstRowFirstColumn="0" w:firstRowLastColumn="0" w:lastRowFirstColumn="0" w:lastRowLastColumn="0"/>
              <w:rPr>
                <w:sz w:val="22"/>
              </w:rPr>
            </w:pPr>
            <w:r w:rsidRPr="00A6140A">
              <w:rPr>
                <w:sz w:val="22"/>
              </w:rPr>
              <w:t>250P</w:t>
            </w:r>
          </w:p>
        </w:tc>
      </w:tr>
      <w:tr w:rsidR="00B50050" w:rsidTr="00E661C6">
        <w:trPr>
          <w:trHeight w:val="286"/>
        </w:trPr>
        <w:tc>
          <w:tcPr>
            <w:cnfStyle w:val="001000000000" w:firstRow="0" w:lastRow="0" w:firstColumn="1" w:lastColumn="0" w:oddVBand="0" w:evenVBand="0" w:oddHBand="0" w:evenHBand="0" w:firstRowFirstColumn="0" w:firstRowLastColumn="0" w:lastRowFirstColumn="0" w:lastRowLastColumn="0"/>
            <w:tcW w:w="3070" w:type="dxa"/>
          </w:tcPr>
          <w:p w:rsidR="00B50050" w:rsidRPr="00A6140A" w:rsidRDefault="00B50050" w:rsidP="00B50050">
            <w:pPr>
              <w:rPr>
                <w:b w:val="0"/>
                <w:sz w:val="22"/>
              </w:rPr>
            </w:pPr>
            <w:r w:rsidRPr="00A6140A">
              <w:rPr>
                <w:b w:val="0"/>
                <w:sz w:val="22"/>
              </w:rPr>
              <w:t>Chaos Dreadnought</w:t>
            </w:r>
          </w:p>
        </w:tc>
        <w:tc>
          <w:tcPr>
            <w:tcW w:w="600"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6</w:t>
            </w:r>
          </w:p>
        </w:tc>
        <w:tc>
          <w:tcPr>
            <w:tcW w:w="636"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599"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599"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14</w:t>
            </w:r>
          </w:p>
        </w:tc>
        <w:tc>
          <w:tcPr>
            <w:tcW w:w="602"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598"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01"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94"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970" w:type="dxa"/>
          </w:tcPr>
          <w:p w:rsidR="00B50050" w:rsidRPr="00A6140A" w:rsidRDefault="00B50050" w:rsidP="00B50050">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III</w:t>
            </w:r>
          </w:p>
        </w:tc>
        <w:tc>
          <w:tcPr>
            <w:tcW w:w="977" w:type="dxa"/>
          </w:tcPr>
          <w:p w:rsidR="00B50050" w:rsidRPr="00A6140A" w:rsidRDefault="00B50050" w:rsidP="00B50050">
            <w:pPr>
              <w:cnfStyle w:val="000000000000" w:firstRow="0" w:lastRow="0" w:firstColumn="0" w:lastColumn="0" w:oddVBand="0" w:evenVBand="0" w:oddHBand="0" w:evenHBand="0" w:firstRowFirstColumn="0" w:firstRowLastColumn="0" w:lastRowFirstColumn="0" w:lastRowLastColumn="0"/>
              <w:rPr>
                <w:sz w:val="22"/>
              </w:rPr>
            </w:pPr>
            <w:r w:rsidRPr="00A6140A">
              <w:rPr>
                <w:sz w:val="22"/>
              </w:rPr>
              <w:t>250P</w:t>
            </w:r>
          </w:p>
        </w:tc>
      </w:tr>
    </w:tbl>
    <w:p w:rsidR="0099597F" w:rsidRDefault="0099597F" w:rsidP="0099597F"/>
    <w:p w:rsidR="0099597F" w:rsidRDefault="0099597F" w:rsidP="0099597F"/>
    <w:p w:rsidR="0099597F" w:rsidRDefault="0099597F" w:rsidP="0099597F">
      <w:pPr>
        <w:pStyle w:val="Heading1"/>
      </w:pPr>
      <w:bookmarkStart w:id="3" w:name="_Toc445758802"/>
      <w:bookmarkStart w:id="4" w:name="_Toc446968734"/>
      <w:r>
        <w:t>Heroes</w:t>
      </w:r>
      <w:bookmarkEnd w:id="3"/>
      <w:bookmarkEnd w:id="4"/>
    </w:p>
    <w:p w:rsidR="0099597F" w:rsidRPr="00085392" w:rsidRDefault="00DC4440" w:rsidP="0099597F">
      <w:r>
        <w:t>A Hero’s Devotion Level may not be changed, and Heroes may not receive Blessings.</w:t>
      </w:r>
    </w:p>
    <w:tbl>
      <w:tblPr>
        <w:tblStyle w:val="ListTable1Light"/>
        <w:tblW w:w="9980" w:type="dxa"/>
        <w:tblLook w:val="04A0" w:firstRow="1" w:lastRow="0" w:firstColumn="1" w:lastColumn="0" w:noHBand="0" w:noVBand="1"/>
      </w:tblPr>
      <w:tblGrid>
        <w:gridCol w:w="3322"/>
        <w:gridCol w:w="646"/>
        <w:gridCol w:w="674"/>
        <w:gridCol w:w="646"/>
        <w:gridCol w:w="646"/>
        <w:gridCol w:w="648"/>
        <w:gridCol w:w="645"/>
        <w:gridCol w:w="648"/>
        <w:gridCol w:w="1050"/>
        <w:gridCol w:w="1055"/>
      </w:tblGrid>
      <w:tr w:rsidR="00FE1DC3" w:rsidTr="00FE1DC3">
        <w:trPr>
          <w:cnfStyle w:val="100000000000" w:firstRow="1" w:lastRow="0" w:firstColumn="0" w:lastColumn="0" w:oddVBand="0" w:evenVBand="0" w:oddHBand="0"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3322" w:type="dxa"/>
          </w:tcPr>
          <w:p w:rsidR="00FE1DC3" w:rsidRDefault="00FE1DC3" w:rsidP="00E661C6">
            <w:r>
              <w:t>Name</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HP</w:t>
            </w:r>
          </w:p>
        </w:tc>
        <w:tc>
          <w:tcPr>
            <w:tcW w:w="674"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MM</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CB</w:t>
            </w:r>
          </w:p>
        </w:tc>
        <w:tc>
          <w:tcPr>
            <w:tcW w:w="646"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DF</w:t>
            </w:r>
          </w:p>
        </w:tc>
        <w:tc>
          <w:tcPr>
            <w:tcW w:w="648"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Crit</w:t>
            </w:r>
          </w:p>
        </w:tc>
        <w:tc>
          <w:tcPr>
            <w:tcW w:w="645"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PL</w:t>
            </w:r>
          </w:p>
        </w:tc>
        <w:tc>
          <w:tcPr>
            <w:tcW w:w="648" w:type="dxa"/>
          </w:tcPr>
          <w:p w:rsidR="00FE1DC3" w:rsidRDefault="00FE1DC3" w:rsidP="00E661C6">
            <w:pPr>
              <w:jc w:val="center"/>
              <w:cnfStyle w:val="100000000000" w:firstRow="1" w:lastRow="0" w:firstColumn="0" w:lastColumn="0" w:oddVBand="0" w:evenVBand="0" w:oddHBand="0" w:evenHBand="0" w:firstRowFirstColumn="0" w:firstRowLastColumn="0" w:lastRowFirstColumn="0" w:lastRowLastColumn="0"/>
            </w:pPr>
            <w:r>
              <w:t>PM</w:t>
            </w:r>
          </w:p>
        </w:tc>
        <w:tc>
          <w:tcPr>
            <w:tcW w:w="1050" w:type="dxa"/>
          </w:tcPr>
          <w:p w:rsidR="00FE1DC3" w:rsidRPr="002B152B" w:rsidRDefault="00FE1DC3" w:rsidP="00E661C6">
            <w:pPr>
              <w:jc w:val="center"/>
              <w:cnfStyle w:val="100000000000" w:firstRow="1" w:lastRow="0" w:firstColumn="0" w:lastColumn="0" w:oddVBand="0" w:evenVBand="0" w:oddHBand="0" w:evenHBand="0" w:firstRowFirstColumn="0" w:firstRowLastColumn="0" w:lastRowFirstColumn="0" w:lastRowLastColumn="0"/>
            </w:pPr>
            <w:r>
              <w:t>DL</w:t>
            </w:r>
          </w:p>
        </w:tc>
        <w:tc>
          <w:tcPr>
            <w:tcW w:w="1055" w:type="dxa"/>
          </w:tcPr>
          <w:p w:rsidR="00FE1DC3" w:rsidRPr="002B152B" w:rsidRDefault="00FE1DC3" w:rsidP="00E661C6">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FE1DC3" w:rsidTr="00FE1DC3">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sz w:val="22"/>
              </w:rPr>
            </w:pPr>
            <w:r w:rsidRPr="00A6140A">
              <w:rPr>
                <w:b w:val="0"/>
                <w:sz w:val="22"/>
              </w:rPr>
              <w:t>Warsmith Kroeger</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5</w:t>
            </w:r>
          </w:p>
        </w:tc>
        <w:tc>
          <w:tcPr>
            <w:tcW w:w="674"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645"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1050"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w:t>
            </w:r>
          </w:p>
        </w:tc>
        <w:tc>
          <w:tcPr>
            <w:tcW w:w="1055" w:type="dxa"/>
            <w:vAlign w:val="center"/>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b/>
                <w:sz w:val="22"/>
              </w:rPr>
            </w:pPr>
            <w:r w:rsidRPr="00A6140A">
              <w:rPr>
                <w:b/>
                <w:sz w:val="22"/>
              </w:rPr>
              <w:t>150P</w:t>
            </w:r>
          </w:p>
        </w:tc>
      </w:tr>
      <w:tr w:rsidR="00FE1DC3"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sz w:val="22"/>
              </w:rPr>
            </w:pPr>
            <w:r w:rsidRPr="00A6140A">
              <w:rPr>
                <w:b w:val="0"/>
                <w:sz w:val="22"/>
              </w:rPr>
              <w:t>Arthas the Harbinger</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5</w:t>
            </w:r>
          </w:p>
        </w:tc>
        <w:tc>
          <w:tcPr>
            <w:tcW w:w="674"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12</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12</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645"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1050"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w:t>
            </w:r>
          </w:p>
        </w:tc>
        <w:tc>
          <w:tcPr>
            <w:tcW w:w="1055" w:type="dxa"/>
            <w:vAlign w:val="center"/>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b/>
                <w:sz w:val="22"/>
              </w:rPr>
            </w:pPr>
            <w:r w:rsidRPr="00A6140A">
              <w:rPr>
                <w:b/>
                <w:sz w:val="22"/>
              </w:rPr>
              <w:t>150P</w:t>
            </w:r>
          </w:p>
        </w:tc>
      </w:tr>
      <w:tr w:rsidR="00FE1DC3"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sz w:val="22"/>
              </w:rPr>
            </w:pPr>
            <w:r w:rsidRPr="00A6140A">
              <w:rPr>
                <w:b w:val="0"/>
                <w:sz w:val="22"/>
              </w:rPr>
              <w:t>Nagul Varr</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4</w:t>
            </w:r>
          </w:p>
        </w:tc>
        <w:tc>
          <w:tcPr>
            <w:tcW w:w="674"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10</w:t>
            </w:r>
          </w:p>
        </w:tc>
        <w:tc>
          <w:tcPr>
            <w:tcW w:w="646"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645"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48"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1050" w:type="dxa"/>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w:t>
            </w:r>
          </w:p>
        </w:tc>
        <w:tc>
          <w:tcPr>
            <w:tcW w:w="1055" w:type="dxa"/>
            <w:vAlign w:val="center"/>
          </w:tcPr>
          <w:p w:rsidR="00FE1DC3" w:rsidRPr="00A6140A" w:rsidRDefault="00FE1DC3" w:rsidP="00FE1DC3">
            <w:pPr>
              <w:jc w:val="center"/>
              <w:cnfStyle w:val="000000100000" w:firstRow="0" w:lastRow="0" w:firstColumn="0" w:lastColumn="0" w:oddVBand="0" w:evenVBand="0" w:oddHBand="1" w:evenHBand="0" w:firstRowFirstColumn="0" w:firstRowLastColumn="0" w:lastRowFirstColumn="0" w:lastRowLastColumn="0"/>
              <w:rPr>
                <w:b/>
                <w:sz w:val="22"/>
              </w:rPr>
            </w:pPr>
            <w:r w:rsidRPr="00A6140A">
              <w:rPr>
                <w:b/>
                <w:sz w:val="22"/>
              </w:rPr>
              <w:t>150P</w:t>
            </w:r>
          </w:p>
        </w:tc>
      </w:tr>
      <w:tr w:rsidR="00FE1DC3"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FE1DC3" w:rsidRPr="00A6140A" w:rsidRDefault="00FE1DC3" w:rsidP="00FE1DC3">
            <w:pPr>
              <w:rPr>
                <w:b w:val="0"/>
                <w:sz w:val="22"/>
              </w:rPr>
            </w:pPr>
            <w:r w:rsidRPr="00A6140A">
              <w:rPr>
                <w:b w:val="0"/>
                <w:sz w:val="22"/>
              </w:rPr>
              <w:t>Sevatar, Prince of Crows</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5</w:t>
            </w:r>
          </w:p>
        </w:tc>
        <w:tc>
          <w:tcPr>
            <w:tcW w:w="674"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14</w:t>
            </w:r>
          </w:p>
        </w:tc>
        <w:tc>
          <w:tcPr>
            <w:tcW w:w="646"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645"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48"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1050" w:type="dxa"/>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w:t>
            </w:r>
          </w:p>
        </w:tc>
        <w:tc>
          <w:tcPr>
            <w:tcW w:w="1055" w:type="dxa"/>
            <w:vAlign w:val="center"/>
          </w:tcPr>
          <w:p w:rsidR="00FE1DC3" w:rsidRPr="00A6140A" w:rsidRDefault="00FE1DC3" w:rsidP="00FE1DC3">
            <w:pPr>
              <w:jc w:val="center"/>
              <w:cnfStyle w:val="000000000000" w:firstRow="0" w:lastRow="0" w:firstColumn="0" w:lastColumn="0" w:oddVBand="0" w:evenVBand="0" w:oddHBand="0" w:evenHBand="0" w:firstRowFirstColumn="0" w:firstRowLastColumn="0" w:lastRowFirstColumn="0" w:lastRowLastColumn="0"/>
              <w:rPr>
                <w:b/>
                <w:sz w:val="22"/>
              </w:rPr>
            </w:pPr>
            <w:r w:rsidRPr="00A6140A">
              <w:rPr>
                <w:b/>
                <w:sz w:val="22"/>
              </w:rPr>
              <w:t>150P</w:t>
            </w:r>
          </w:p>
        </w:tc>
      </w:tr>
      <w:tr w:rsidR="00892E53"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892E53" w:rsidRPr="00A6140A" w:rsidRDefault="00892E53" w:rsidP="00FE1DC3">
            <w:pPr>
              <w:rPr>
                <w:b w:val="0"/>
                <w:sz w:val="22"/>
              </w:rPr>
            </w:pPr>
            <w:r w:rsidRPr="00A6140A">
              <w:rPr>
                <w:b w:val="0"/>
                <w:sz w:val="22"/>
              </w:rPr>
              <w:t>Argel Tal</w:t>
            </w:r>
          </w:p>
        </w:tc>
        <w:tc>
          <w:tcPr>
            <w:tcW w:w="646"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6</w:t>
            </w:r>
          </w:p>
        </w:tc>
        <w:tc>
          <w:tcPr>
            <w:tcW w:w="674"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646"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646"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12</w:t>
            </w:r>
          </w:p>
        </w:tc>
        <w:tc>
          <w:tcPr>
            <w:tcW w:w="648"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645"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48"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1050" w:type="dxa"/>
          </w:tcPr>
          <w:p w:rsidR="00892E53" w:rsidRPr="00A6140A" w:rsidRDefault="007215F4" w:rsidP="00FE1DC3">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w:t>
            </w:r>
          </w:p>
        </w:tc>
        <w:tc>
          <w:tcPr>
            <w:tcW w:w="1055" w:type="dxa"/>
            <w:vAlign w:val="center"/>
          </w:tcPr>
          <w:p w:rsidR="00892E53" w:rsidRPr="00A6140A" w:rsidRDefault="00586E38" w:rsidP="00FE1DC3">
            <w:pPr>
              <w:jc w:val="center"/>
              <w:cnfStyle w:val="000000100000" w:firstRow="0" w:lastRow="0" w:firstColumn="0" w:lastColumn="0" w:oddVBand="0" w:evenVBand="0" w:oddHBand="1" w:evenHBand="0" w:firstRowFirstColumn="0" w:firstRowLastColumn="0" w:lastRowFirstColumn="0" w:lastRowLastColumn="0"/>
              <w:rPr>
                <w:b/>
                <w:sz w:val="22"/>
              </w:rPr>
            </w:pPr>
            <w:r w:rsidRPr="00A6140A">
              <w:rPr>
                <w:b/>
                <w:sz w:val="22"/>
              </w:rPr>
              <w:t>150P</w:t>
            </w:r>
          </w:p>
        </w:tc>
      </w:tr>
      <w:tr w:rsidR="007215F4"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E7208D" w:rsidP="007215F4">
            <w:pPr>
              <w:rPr>
                <w:b w:val="0"/>
                <w:sz w:val="22"/>
              </w:rPr>
            </w:pPr>
            <w:r>
              <w:rPr>
                <w:b w:val="0"/>
                <w:sz w:val="22"/>
              </w:rPr>
              <w:t>Dark Cha</w:t>
            </w:r>
            <w:r w:rsidR="007215F4" w:rsidRPr="00A6140A">
              <w:rPr>
                <w:b w:val="0"/>
                <w:sz w:val="22"/>
              </w:rPr>
              <w:t>pla</w:t>
            </w:r>
            <w:r>
              <w:rPr>
                <w:b w:val="0"/>
                <w:sz w:val="22"/>
              </w:rPr>
              <w:t>i</w:t>
            </w:r>
            <w:r w:rsidR="007215F4" w:rsidRPr="00A6140A">
              <w:rPr>
                <w:b w:val="0"/>
                <w:sz w:val="22"/>
              </w:rPr>
              <w:t>n</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5</w:t>
            </w:r>
          </w:p>
        </w:tc>
        <w:tc>
          <w:tcPr>
            <w:tcW w:w="674"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8</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645"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1050"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III</w:t>
            </w:r>
          </w:p>
        </w:tc>
        <w:tc>
          <w:tcPr>
            <w:tcW w:w="1055" w:type="dxa"/>
            <w:vAlign w:val="center"/>
          </w:tcPr>
          <w:p w:rsidR="007215F4" w:rsidRPr="00A6140A" w:rsidRDefault="00586E38" w:rsidP="007215F4">
            <w:pPr>
              <w:jc w:val="center"/>
              <w:cnfStyle w:val="000000000000" w:firstRow="0" w:lastRow="0" w:firstColumn="0" w:lastColumn="0" w:oddVBand="0" w:evenVBand="0" w:oddHBand="0" w:evenHBand="0" w:firstRowFirstColumn="0" w:firstRowLastColumn="0" w:lastRowFirstColumn="0" w:lastRowLastColumn="0"/>
              <w:rPr>
                <w:b/>
                <w:sz w:val="22"/>
              </w:rPr>
            </w:pPr>
            <w:r w:rsidRPr="00A6140A">
              <w:rPr>
                <w:b/>
                <w:sz w:val="22"/>
              </w:rPr>
              <w:t>150P</w:t>
            </w:r>
          </w:p>
        </w:tc>
      </w:tr>
      <w:tr w:rsidR="007215F4"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7215F4" w:rsidP="007215F4">
            <w:pPr>
              <w:rPr>
                <w:b w:val="0"/>
                <w:sz w:val="22"/>
              </w:rPr>
            </w:pPr>
            <w:r w:rsidRPr="00A6140A">
              <w:rPr>
                <w:b w:val="0"/>
                <w:sz w:val="22"/>
              </w:rPr>
              <w:t>Bringer of Change</w:t>
            </w:r>
          </w:p>
        </w:tc>
        <w:tc>
          <w:tcPr>
            <w:tcW w:w="646"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4</w:t>
            </w:r>
          </w:p>
        </w:tc>
        <w:tc>
          <w:tcPr>
            <w:tcW w:w="674"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646"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10</w:t>
            </w:r>
          </w:p>
        </w:tc>
        <w:tc>
          <w:tcPr>
            <w:tcW w:w="646" w:type="dxa"/>
          </w:tcPr>
          <w:p w:rsidR="007215F4" w:rsidRPr="00A6140A" w:rsidRDefault="001B67FC"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8</w:t>
            </w:r>
          </w:p>
        </w:tc>
        <w:tc>
          <w:tcPr>
            <w:tcW w:w="648"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2</w:t>
            </w:r>
          </w:p>
        </w:tc>
        <w:tc>
          <w:tcPr>
            <w:tcW w:w="645"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648"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w:t>
            </w:r>
          </w:p>
        </w:tc>
        <w:tc>
          <w:tcPr>
            <w:tcW w:w="1050"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r w:rsidRPr="00A6140A">
              <w:rPr>
                <w:sz w:val="22"/>
              </w:rPr>
              <w:t>III</w:t>
            </w:r>
          </w:p>
        </w:tc>
        <w:tc>
          <w:tcPr>
            <w:tcW w:w="1055" w:type="dxa"/>
            <w:vAlign w:val="center"/>
          </w:tcPr>
          <w:p w:rsidR="007215F4" w:rsidRPr="00A6140A" w:rsidRDefault="00586E38" w:rsidP="007215F4">
            <w:pPr>
              <w:jc w:val="center"/>
              <w:cnfStyle w:val="000000100000" w:firstRow="0" w:lastRow="0" w:firstColumn="0" w:lastColumn="0" w:oddVBand="0" w:evenVBand="0" w:oddHBand="1" w:evenHBand="0" w:firstRowFirstColumn="0" w:firstRowLastColumn="0" w:lastRowFirstColumn="0" w:lastRowLastColumn="0"/>
              <w:rPr>
                <w:b/>
                <w:sz w:val="22"/>
              </w:rPr>
            </w:pPr>
            <w:r w:rsidRPr="00A6140A">
              <w:rPr>
                <w:b/>
                <w:sz w:val="22"/>
              </w:rPr>
              <w:t>150P</w:t>
            </w:r>
          </w:p>
        </w:tc>
      </w:tr>
      <w:tr w:rsidR="007215F4" w:rsidTr="00E661C6">
        <w:trPr>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7215F4" w:rsidP="007215F4">
            <w:pPr>
              <w:rPr>
                <w:b w:val="0"/>
                <w:sz w:val="22"/>
              </w:rPr>
            </w:pPr>
            <w:r w:rsidRPr="00A6140A">
              <w:rPr>
                <w:b w:val="0"/>
                <w:sz w:val="22"/>
              </w:rPr>
              <w:t>Riftstalker</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5</w:t>
            </w:r>
          </w:p>
        </w:tc>
        <w:tc>
          <w:tcPr>
            <w:tcW w:w="674"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646" w:type="dxa"/>
          </w:tcPr>
          <w:p w:rsidR="007215F4" w:rsidRPr="00A6140A" w:rsidRDefault="001B67FC"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10</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2</w:t>
            </w:r>
          </w:p>
        </w:tc>
        <w:tc>
          <w:tcPr>
            <w:tcW w:w="645"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648"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w:t>
            </w:r>
          </w:p>
        </w:tc>
        <w:tc>
          <w:tcPr>
            <w:tcW w:w="1050" w:type="dxa"/>
          </w:tcPr>
          <w:p w:rsidR="007215F4" w:rsidRPr="00A6140A" w:rsidRDefault="007215F4" w:rsidP="007215F4">
            <w:pPr>
              <w:jc w:val="center"/>
              <w:cnfStyle w:val="000000000000" w:firstRow="0" w:lastRow="0" w:firstColumn="0" w:lastColumn="0" w:oddVBand="0" w:evenVBand="0" w:oddHBand="0" w:evenHBand="0" w:firstRowFirstColumn="0" w:firstRowLastColumn="0" w:lastRowFirstColumn="0" w:lastRowLastColumn="0"/>
              <w:rPr>
                <w:sz w:val="22"/>
              </w:rPr>
            </w:pPr>
            <w:r w:rsidRPr="00A6140A">
              <w:rPr>
                <w:sz w:val="22"/>
              </w:rPr>
              <w:t>II</w:t>
            </w:r>
          </w:p>
        </w:tc>
        <w:tc>
          <w:tcPr>
            <w:tcW w:w="1055" w:type="dxa"/>
            <w:vAlign w:val="center"/>
          </w:tcPr>
          <w:p w:rsidR="007215F4" w:rsidRPr="00A6140A" w:rsidRDefault="00586E38" w:rsidP="007215F4">
            <w:pPr>
              <w:jc w:val="center"/>
              <w:cnfStyle w:val="000000000000" w:firstRow="0" w:lastRow="0" w:firstColumn="0" w:lastColumn="0" w:oddVBand="0" w:evenVBand="0" w:oddHBand="0" w:evenHBand="0" w:firstRowFirstColumn="0" w:firstRowLastColumn="0" w:lastRowFirstColumn="0" w:lastRowLastColumn="0"/>
              <w:rPr>
                <w:b/>
                <w:sz w:val="22"/>
              </w:rPr>
            </w:pPr>
            <w:r w:rsidRPr="00A6140A">
              <w:rPr>
                <w:b/>
                <w:sz w:val="22"/>
              </w:rPr>
              <w:t>150P</w:t>
            </w:r>
          </w:p>
        </w:tc>
      </w:tr>
      <w:tr w:rsidR="007215F4" w:rsidTr="00E661C6">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322" w:type="dxa"/>
          </w:tcPr>
          <w:p w:rsidR="007215F4" w:rsidRPr="00A6140A" w:rsidRDefault="007215F4" w:rsidP="007215F4">
            <w:pPr>
              <w:rPr>
                <w:b w:val="0"/>
                <w:sz w:val="22"/>
              </w:rPr>
            </w:pPr>
          </w:p>
        </w:tc>
        <w:tc>
          <w:tcPr>
            <w:tcW w:w="646"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674"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646"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646"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648"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645"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648"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1050" w:type="dxa"/>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sz w:val="22"/>
              </w:rPr>
            </w:pPr>
          </w:p>
        </w:tc>
        <w:tc>
          <w:tcPr>
            <w:tcW w:w="1055" w:type="dxa"/>
            <w:vAlign w:val="center"/>
          </w:tcPr>
          <w:p w:rsidR="007215F4" w:rsidRPr="00A6140A" w:rsidRDefault="007215F4" w:rsidP="007215F4">
            <w:pPr>
              <w:jc w:val="center"/>
              <w:cnfStyle w:val="000000100000" w:firstRow="0" w:lastRow="0" w:firstColumn="0" w:lastColumn="0" w:oddVBand="0" w:evenVBand="0" w:oddHBand="1" w:evenHBand="0" w:firstRowFirstColumn="0" w:firstRowLastColumn="0" w:lastRowFirstColumn="0" w:lastRowLastColumn="0"/>
              <w:rPr>
                <w:b/>
                <w:sz w:val="22"/>
              </w:rPr>
            </w:pPr>
          </w:p>
        </w:tc>
      </w:tr>
    </w:tbl>
    <w:p w:rsidR="0099597F" w:rsidRDefault="0099597F" w:rsidP="0099597F"/>
    <w:p w:rsidR="00EE1BC4" w:rsidRDefault="00EE1BC4"/>
    <w:p w:rsidR="00EE1BC4" w:rsidRDefault="00EE1BC4"/>
    <w:p w:rsidR="008C22E3" w:rsidRDefault="00EE1BC4">
      <w:r>
        <w:br w:type="page"/>
      </w:r>
    </w:p>
    <w:p w:rsidR="00D01F15" w:rsidRDefault="00F8367C" w:rsidP="00D01F15">
      <w:pPr>
        <w:pStyle w:val="Heading1"/>
      </w:pPr>
      <w:bookmarkStart w:id="5" w:name="_Toc446968735"/>
      <w:r>
        <w:lastRenderedPageBreak/>
        <w:t>Units</w:t>
      </w:r>
      <w:bookmarkEnd w:id="5"/>
    </w:p>
    <w:tbl>
      <w:tblPr>
        <w:tblStyle w:val="TableGrid"/>
        <w:tblpPr w:leftFromText="141" w:rightFromText="141" w:vertAnchor="text" w:tblpY="1"/>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245"/>
        <w:gridCol w:w="4678"/>
      </w:tblGrid>
      <w:tr w:rsidR="00EE1BC4" w:rsidRPr="008C22E3" w:rsidTr="00D01F15">
        <w:tc>
          <w:tcPr>
            <w:tcW w:w="5245" w:type="dxa"/>
            <w:shd w:val="clear" w:color="auto" w:fill="auto"/>
          </w:tcPr>
          <w:p w:rsidR="00EE1BC4" w:rsidRPr="008C22E3" w:rsidRDefault="00330AB2" w:rsidP="00D01F15">
            <w:pPr>
              <w:pStyle w:val="Heading2"/>
              <w:ind w:right="281"/>
              <w:jc w:val="both"/>
              <w:outlineLvl w:val="1"/>
            </w:pPr>
            <w:r w:rsidRPr="008C22E3">
              <w:t>Chaos Legionaire</w:t>
            </w:r>
          </w:p>
          <w:p w:rsidR="00087C47" w:rsidRPr="008C22E3" w:rsidRDefault="00087C47" w:rsidP="0038075E">
            <w:pPr>
              <w:pStyle w:val="Heading3"/>
              <w:outlineLvl w:val="2"/>
            </w:pPr>
            <w:r w:rsidRPr="0038075E">
              <w:t>Equipment</w:t>
            </w:r>
          </w:p>
          <w:p w:rsidR="00087C47" w:rsidRPr="008C22E3" w:rsidRDefault="00087C47" w:rsidP="00D01F15">
            <w:pPr>
              <w:ind w:right="281"/>
            </w:pPr>
            <w:r w:rsidRPr="008C22E3">
              <w:t>A Chaos Legionaire carries a Bolter or a Bolt Pistol and a Chainaxe.</w:t>
            </w:r>
          </w:p>
          <w:p w:rsidR="00087C47" w:rsidRPr="008C22E3" w:rsidRDefault="00087C47" w:rsidP="0038075E">
            <w:pPr>
              <w:pStyle w:val="Heading3"/>
              <w:outlineLvl w:val="2"/>
            </w:pPr>
            <w:r w:rsidRPr="0038075E">
              <w:t>Wargear</w:t>
            </w:r>
          </w:p>
          <w:p w:rsidR="00087C47" w:rsidRPr="008C22E3" w:rsidRDefault="00087C47" w:rsidP="00D01F15">
            <w:pPr>
              <w:ind w:right="281"/>
            </w:pPr>
            <w:r w:rsidRPr="008C22E3">
              <w:t xml:space="preserve">Chaos Legionaires cannot use Heavy Weapons. </w:t>
            </w:r>
          </w:p>
          <w:p w:rsidR="00EE1BC4" w:rsidRPr="008C22E3" w:rsidRDefault="00EE1BC4" w:rsidP="00D01F15">
            <w:pPr>
              <w:ind w:right="281"/>
              <w:jc w:val="both"/>
            </w:pPr>
          </w:p>
          <w:p w:rsidR="00EE1BC4" w:rsidRPr="008C22E3" w:rsidRDefault="00217D20" w:rsidP="00D01F15">
            <w:pPr>
              <w:pStyle w:val="Heading2"/>
              <w:ind w:right="281"/>
              <w:outlineLvl w:val="1"/>
            </w:pPr>
            <w:r w:rsidRPr="008C22E3">
              <w:t>Havocs</w:t>
            </w:r>
          </w:p>
          <w:p w:rsidR="00217D20" w:rsidRPr="008C22E3" w:rsidRDefault="00217D20" w:rsidP="0038075E">
            <w:pPr>
              <w:pStyle w:val="Heading3"/>
              <w:outlineLvl w:val="2"/>
            </w:pPr>
            <w:r w:rsidRPr="008C22E3">
              <w:t>Equipment</w:t>
            </w:r>
          </w:p>
          <w:p w:rsidR="00217D20" w:rsidRPr="008C22E3" w:rsidRDefault="00217D20" w:rsidP="00D01F15">
            <w:pPr>
              <w:ind w:right="281"/>
            </w:pPr>
            <w:r w:rsidRPr="008C22E3">
              <w:t>A Havoc carries a Hades Autocannon.</w:t>
            </w:r>
          </w:p>
          <w:p w:rsidR="00217D20" w:rsidRPr="008C22E3" w:rsidRDefault="00217D20" w:rsidP="0038075E">
            <w:pPr>
              <w:pStyle w:val="Heading3"/>
              <w:outlineLvl w:val="2"/>
            </w:pPr>
            <w:r w:rsidRPr="008C22E3">
              <w:t>Wargear</w:t>
            </w:r>
          </w:p>
          <w:p w:rsidR="00217D20" w:rsidRPr="008C22E3" w:rsidRDefault="00217D20" w:rsidP="00D01F15">
            <w:pPr>
              <w:ind w:right="281"/>
            </w:pPr>
            <w:r w:rsidRPr="008C22E3">
              <w:t>Havocs can only use heavy weapons.</w:t>
            </w:r>
          </w:p>
          <w:p w:rsidR="000F16BB" w:rsidRPr="008C22E3" w:rsidRDefault="000F16BB" w:rsidP="00D01F15">
            <w:pPr>
              <w:pStyle w:val="Heading2"/>
              <w:ind w:right="281"/>
              <w:outlineLvl w:val="1"/>
            </w:pPr>
            <w:r w:rsidRPr="008C22E3">
              <w:t>Chaos Chosen</w:t>
            </w:r>
          </w:p>
          <w:p w:rsidR="000F16BB" w:rsidRPr="008C22E3" w:rsidRDefault="000F16BB" w:rsidP="0038075E">
            <w:pPr>
              <w:pStyle w:val="Heading3"/>
              <w:outlineLvl w:val="2"/>
            </w:pPr>
            <w:r w:rsidRPr="008C22E3">
              <w:t>Equipment</w:t>
            </w:r>
          </w:p>
          <w:p w:rsidR="000F16BB" w:rsidRPr="008C22E3" w:rsidRDefault="000F16BB" w:rsidP="00D01F15">
            <w:pPr>
              <w:ind w:right="281"/>
            </w:pPr>
            <w:r w:rsidRPr="008C22E3">
              <w:t>A Chaos Chosen carries an Auto Pistol and a Chainfist.</w:t>
            </w:r>
          </w:p>
          <w:p w:rsidR="000F16BB" w:rsidRPr="008C22E3" w:rsidRDefault="000F16BB" w:rsidP="0038075E">
            <w:pPr>
              <w:pStyle w:val="Heading3"/>
              <w:outlineLvl w:val="2"/>
            </w:pPr>
            <w:r w:rsidRPr="008C22E3">
              <w:t>Wargear</w:t>
            </w:r>
          </w:p>
          <w:p w:rsidR="000F16BB" w:rsidRPr="008C22E3" w:rsidRDefault="000F16BB" w:rsidP="00D01F15">
            <w:pPr>
              <w:ind w:right="281"/>
            </w:pPr>
            <w:r w:rsidRPr="008C22E3">
              <w:t xml:space="preserve">Chaos Chosen cannot use heavy weapons. </w:t>
            </w:r>
          </w:p>
          <w:p w:rsidR="00435538" w:rsidRPr="008C22E3" w:rsidRDefault="00435538" w:rsidP="00D01F15">
            <w:pPr>
              <w:pStyle w:val="Heading2"/>
              <w:ind w:right="281"/>
              <w:outlineLvl w:val="1"/>
            </w:pPr>
            <w:r w:rsidRPr="008C22E3">
              <w:t>Chaos Sorcerer</w:t>
            </w:r>
          </w:p>
          <w:p w:rsidR="00435538" w:rsidRPr="008C22E3" w:rsidRDefault="00435538" w:rsidP="0038075E">
            <w:pPr>
              <w:pStyle w:val="Heading3"/>
              <w:outlineLvl w:val="2"/>
            </w:pPr>
            <w:r w:rsidRPr="008C22E3">
              <w:t>Equipment</w:t>
            </w:r>
          </w:p>
          <w:p w:rsidR="00435538" w:rsidRPr="008C22E3" w:rsidRDefault="00435538" w:rsidP="00D01F15">
            <w:pPr>
              <w:ind w:right="281"/>
            </w:pPr>
            <w:r w:rsidRPr="008C22E3">
              <w:t>A Chaos Sorcerer carries a Warpblade (Melee, 12D, 2A, Penetration).</w:t>
            </w:r>
          </w:p>
          <w:p w:rsidR="00435538" w:rsidRPr="008C22E3" w:rsidRDefault="00435538" w:rsidP="0038075E">
            <w:pPr>
              <w:pStyle w:val="Heading3"/>
              <w:outlineLvl w:val="2"/>
            </w:pPr>
            <w:r w:rsidRPr="008C22E3">
              <w:t>Wargear</w:t>
            </w:r>
          </w:p>
          <w:p w:rsidR="00435538" w:rsidRPr="008C22E3" w:rsidRDefault="00435538" w:rsidP="00D01F15">
            <w:pPr>
              <w:ind w:right="281"/>
            </w:pPr>
            <w:r w:rsidRPr="008C22E3">
              <w:t>Chaos Sorcerers cannot change their weapon.</w:t>
            </w:r>
          </w:p>
          <w:p w:rsidR="00EE714E" w:rsidRPr="008C22E3" w:rsidRDefault="00EE714E" w:rsidP="00D01F15">
            <w:pPr>
              <w:ind w:right="281"/>
            </w:pPr>
          </w:p>
          <w:p w:rsidR="004E37A4" w:rsidRPr="008C22E3" w:rsidRDefault="00435538" w:rsidP="00D01F15">
            <w:pPr>
              <w:ind w:right="281"/>
            </w:pPr>
            <w:r w:rsidRPr="008C22E3">
              <w:t>Powers of the Warp</w:t>
            </w:r>
            <w:r w:rsidRPr="008C22E3">
              <w:br/>
              <w:t>Every Devotion Level above 1 increases the Sorcerer’s Psyker Level by one. On DL II, every spell roll of 1 (excluding rerolled rolls) transforms him into a Possessed. On DL III, rolls of &lt;2 transform him. Respawning turns the Possessed back into the Sorcerer.</w:t>
            </w:r>
          </w:p>
          <w:p w:rsidR="005F4CA3" w:rsidRDefault="005F4CA3" w:rsidP="00D01F15">
            <w:pPr>
              <w:pStyle w:val="Heading2"/>
              <w:ind w:right="281"/>
              <w:outlineLvl w:val="1"/>
            </w:pPr>
          </w:p>
          <w:p w:rsidR="00DC673D" w:rsidRPr="008C22E3" w:rsidRDefault="00DC673D" w:rsidP="00D01F15">
            <w:pPr>
              <w:pStyle w:val="Heading2"/>
              <w:ind w:right="281"/>
              <w:outlineLvl w:val="1"/>
            </w:pPr>
            <w:r w:rsidRPr="008C22E3">
              <w:lastRenderedPageBreak/>
              <w:t>Helbrute</w:t>
            </w:r>
          </w:p>
          <w:p w:rsidR="00686300" w:rsidRPr="008C22E3" w:rsidRDefault="00686300" w:rsidP="0038075E">
            <w:pPr>
              <w:pStyle w:val="Heading3"/>
              <w:outlineLvl w:val="2"/>
            </w:pPr>
            <w:r w:rsidRPr="008C22E3">
              <w:t>Rules</w:t>
            </w:r>
          </w:p>
          <w:p w:rsidR="00686300" w:rsidRPr="008C22E3" w:rsidRDefault="00686300" w:rsidP="00D01F15">
            <w:pPr>
              <w:ind w:right="281"/>
            </w:pPr>
            <w:r w:rsidRPr="008C22E3">
              <w:t>Armored(12)</w:t>
            </w:r>
            <w:r w:rsidR="00A7418D" w:rsidRPr="008C22E3">
              <w:t>, Weapon Platform</w:t>
            </w:r>
            <w:r w:rsidR="00AF39B1" w:rsidRPr="008C22E3">
              <w:t>, may not receive Blessings</w:t>
            </w:r>
          </w:p>
          <w:p w:rsidR="00DC673D" w:rsidRPr="008C22E3" w:rsidRDefault="00DC673D" w:rsidP="0038075E">
            <w:pPr>
              <w:pStyle w:val="Heading3"/>
              <w:outlineLvl w:val="2"/>
            </w:pPr>
            <w:r w:rsidRPr="008C22E3">
              <w:t>Equipment</w:t>
            </w:r>
          </w:p>
          <w:p w:rsidR="00DC673D" w:rsidRPr="008C22E3" w:rsidRDefault="00DC673D" w:rsidP="00D01F15">
            <w:pPr>
              <w:ind w:right="281"/>
            </w:pPr>
            <w:r w:rsidRPr="008C22E3">
              <w:t xml:space="preserve">A Helbrute carries a Battle Cannon and a Helbrute Daemonfist </w:t>
            </w:r>
          </w:p>
          <w:p w:rsidR="00DC673D" w:rsidRPr="008C22E3" w:rsidRDefault="00DC673D" w:rsidP="0038075E">
            <w:pPr>
              <w:pStyle w:val="Heading3"/>
              <w:outlineLvl w:val="2"/>
            </w:pPr>
            <w:r w:rsidRPr="008C22E3">
              <w:t>Wargear</w:t>
            </w:r>
          </w:p>
          <w:p w:rsidR="00DC673D" w:rsidRPr="008C22E3" w:rsidRDefault="00DC673D" w:rsidP="00D01F15">
            <w:pPr>
              <w:ind w:right="281"/>
            </w:pPr>
            <w:r w:rsidRPr="008C22E3">
              <w:t>Helbrutes can swap their Battle Cannon for a Hades Autocannon or a Doom Siren.</w:t>
            </w:r>
          </w:p>
          <w:p w:rsidR="009C7FAB" w:rsidRPr="008C22E3" w:rsidRDefault="009C7FAB" w:rsidP="00D01F15">
            <w:pPr>
              <w:ind w:right="281"/>
              <w:rPr>
                <w:sz w:val="22"/>
              </w:rPr>
            </w:pPr>
          </w:p>
          <w:p w:rsidR="009C7FAB" w:rsidRPr="008C22E3" w:rsidRDefault="009C7FAB" w:rsidP="00D01F15">
            <w:pPr>
              <w:ind w:right="281"/>
            </w:pPr>
            <w:r w:rsidRPr="008C22E3">
              <w:rPr>
                <w:sz w:val="22"/>
              </w:rPr>
              <w:t>Helbrute Daemonfist (1H):   Melee, 14D, 2A, Lethal Weapon</w:t>
            </w:r>
            <w:r w:rsidRPr="008C22E3">
              <w:rPr>
                <w:sz w:val="22"/>
              </w:rPr>
              <w:br/>
            </w:r>
          </w:p>
          <w:p w:rsidR="00217D20" w:rsidRPr="008C22E3" w:rsidRDefault="00217D20" w:rsidP="00D01F15">
            <w:pPr>
              <w:ind w:right="281"/>
            </w:pPr>
          </w:p>
        </w:tc>
        <w:tc>
          <w:tcPr>
            <w:tcW w:w="4678" w:type="dxa"/>
            <w:shd w:val="clear" w:color="auto" w:fill="auto"/>
          </w:tcPr>
          <w:p w:rsidR="00EE1BC4" w:rsidRPr="008C22E3" w:rsidRDefault="00330AB2" w:rsidP="00D01F15">
            <w:pPr>
              <w:pStyle w:val="Heading2"/>
              <w:tabs>
                <w:tab w:val="left" w:pos="3611"/>
              </w:tabs>
              <w:jc w:val="both"/>
              <w:outlineLvl w:val="1"/>
            </w:pPr>
            <w:r w:rsidRPr="008C22E3">
              <w:lastRenderedPageBreak/>
              <w:t>Raptor</w:t>
            </w:r>
          </w:p>
          <w:p w:rsidR="00864532" w:rsidRPr="008C22E3" w:rsidRDefault="00864532" w:rsidP="0038075E">
            <w:pPr>
              <w:pStyle w:val="Heading3"/>
              <w:outlineLvl w:val="2"/>
            </w:pPr>
            <w:r w:rsidRPr="008C22E3">
              <w:t>Rules</w:t>
            </w:r>
          </w:p>
          <w:p w:rsidR="00864532" w:rsidRPr="008C22E3" w:rsidRDefault="00864532" w:rsidP="00D01F15">
            <w:r w:rsidRPr="008C22E3">
              <w:t>Fast</w:t>
            </w:r>
          </w:p>
          <w:p w:rsidR="005D18C8" w:rsidRPr="008C22E3" w:rsidRDefault="005D18C8" w:rsidP="0038075E">
            <w:pPr>
              <w:pStyle w:val="Heading3"/>
              <w:outlineLvl w:val="2"/>
            </w:pPr>
            <w:r w:rsidRPr="008C22E3">
              <w:t>Equipment</w:t>
            </w:r>
          </w:p>
          <w:p w:rsidR="005D18C8" w:rsidRPr="008C22E3" w:rsidRDefault="005D18C8" w:rsidP="00D01F15">
            <w:r w:rsidRPr="008C22E3">
              <w:t>A Raptor carries a</w:t>
            </w:r>
            <w:r w:rsidR="00864532" w:rsidRPr="008C22E3">
              <w:t xml:space="preserve"> Bolt Pistol and a Chainaxe.</w:t>
            </w:r>
          </w:p>
          <w:p w:rsidR="005D18C8" w:rsidRPr="008C22E3" w:rsidRDefault="005D18C8" w:rsidP="0038075E">
            <w:pPr>
              <w:pStyle w:val="Heading3"/>
              <w:outlineLvl w:val="2"/>
            </w:pPr>
            <w:r w:rsidRPr="008C22E3">
              <w:t>Wargear</w:t>
            </w:r>
          </w:p>
          <w:p w:rsidR="005D18C8" w:rsidRPr="008C22E3" w:rsidRDefault="005D18C8" w:rsidP="00D01F15">
            <w:r w:rsidRPr="008C22E3">
              <w:t xml:space="preserve">Raptors can only use a pistol and/or melee weapons. </w:t>
            </w:r>
          </w:p>
          <w:p w:rsidR="002132E3" w:rsidRPr="008C22E3" w:rsidRDefault="002132E3" w:rsidP="00D01F15">
            <w:pPr>
              <w:pStyle w:val="Heading2"/>
              <w:outlineLvl w:val="1"/>
            </w:pPr>
            <w:r w:rsidRPr="008C22E3">
              <w:t>Chaos Terminator</w:t>
            </w:r>
          </w:p>
          <w:p w:rsidR="004C494F" w:rsidRPr="008C22E3" w:rsidRDefault="004C494F" w:rsidP="0038075E">
            <w:pPr>
              <w:pStyle w:val="Heading3"/>
              <w:outlineLvl w:val="2"/>
            </w:pPr>
            <w:r w:rsidRPr="008C22E3">
              <w:t>Rules</w:t>
            </w:r>
          </w:p>
          <w:p w:rsidR="004C494F" w:rsidRPr="003047DA" w:rsidRDefault="004C494F" w:rsidP="00D01F15">
            <w:pPr>
              <w:rPr>
                <w:i/>
              </w:rPr>
            </w:pPr>
            <w:r w:rsidRPr="003047DA">
              <w:rPr>
                <w:i/>
              </w:rPr>
              <w:t>Armored</w:t>
            </w:r>
          </w:p>
          <w:p w:rsidR="002132E3" w:rsidRPr="008C22E3" w:rsidRDefault="002132E3" w:rsidP="0038075E">
            <w:pPr>
              <w:pStyle w:val="Heading3"/>
              <w:outlineLvl w:val="2"/>
            </w:pPr>
            <w:r w:rsidRPr="008C22E3">
              <w:t>Equipment</w:t>
            </w:r>
          </w:p>
          <w:p w:rsidR="002132E3" w:rsidRPr="008C22E3" w:rsidRDefault="002132E3" w:rsidP="00D01F15">
            <w:r w:rsidRPr="008C22E3">
              <w:t>A Chaos Terminator carries an Auto Pistol and a Chainfist.</w:t>
            </w:r>
          </w:p>
          <w:p w:rsidR="002132E3" w:rsidRPr="008C22E3" w:rsidRDefault="002132E3" w:rsidP="0038075E">
            <w:pPr>
              <w:pStyle w:val="Heading3"/>
              <w:outlineLvl w:val="2"/>
            </w:pPr>
            <w:r w:rsidRPr="008C22E3">
              <w:t>Wargear</w:t>
            </w:r>
          </w:p>
          <w:p w:rsidR="002132E3" w:rsidRPr="008C22E3" w:rsidRDefault="002132E3" w:rsidP="00D01F15">
            <w:r w:rsidRPr="008C22E3">
              <w:t xml:space="preserve">Chaos Terminators can only use a pistol and/or melee weapons. </w:t>
            </w:r>
          </w:p>
          <w:p w:rsidR="00C306F6" w:rsidRPr="008C22E3" w:rsidRDefault="00C306F6" w:rsidP="00D01F15">
            <w:pPr>
              <w:pStyle w:val="Heading2"/>
              <w:outlineLvl w:val="1"/>
            </w:pPr>
            <w:r w:rsidRPr="008C22E3">
              <w:t>Possessed</w:t>
            </w:r>
          </w:p>
          <w:p w:rsidR="00C306F6" w:rsidRPr="008C22E3" w:rsidRDefault="00C306F6" w:rsidP="0038075E">
            <w:pPr>
              <w:pStyle w:val="Heading3"/>
              <w:outlineLvl w:val="2"/>
            </w:pPr>
            <w:r w:rsidRPr="008C22E3">
              <w:t>Rules</w:t>
            </w:r>
          </w:p>
          <w:p w:rsidR="00C306F6" w:rsidRPr="003047DA" w:rsidRDefault="00C306F6" w:rsidP="00D01F15">
            <w:pPr>
              <w:rPr>
                <w:i/>
              </w:rPr>
            </w:pPr>
            <w:r w:rsidRPr="003047DA">
              <w:rPr>
                <w:i/>
              </w:rPr>
              <w:t>Fast</w:t>
            </w:r>
          </w:p>
          <w:p w:rsidR="00C306F6" w:rsidRPr="008C22E3" w:rsidRDefault="00C306F6" w:rsidP="0038075E">
            <w:pPr>
              <w:pStyle w:val="Heading3"/>
              <w:outlineLvl w:val="2"/>
            </w:pPr>
            <w:r w:rsidRPr="008C22E3">
              <w:t>Equipment</w:t>
            </w:r>
          </w:p>
          <w:p w:rsidR="00C306F6" w:rsidRPr="008C22E3" w:rsidRDefault="00C306F6" w:rsidP="00D01F15">
            <w:r w:rsidRPr="008C22E3">
              <w:t>A Possessed has two Daemon Claws and Wings.</w:t>
            </w:r>
          </w:p>
          <w:p w:rsidR="00C306F6" w:rsidRPr="008C22E3" w:rsidRDefault="00C306F6" w:rsidP="0038075E">
            <w:pPr>
              <w:pStyle w:val="Heading3"/>
              <w:outlineLvl w:val="2"/>
            </w:pPr>
            <w:r w:rsidRPr="008C22E3">
              <w:t>Wargear</w:t>
            </w:r>
          </w:p>
          <w:p w:rsidR="00C306F6" w:rsidRPr="008C22E3" w:rsidRDefault="00C306F6" w:rsidP="00D01F15">
            <w:r w:rsidRPr="008C22E3">
              <w:t>Possessed cannot change their weapons.</w:t>
            </w:r>
          </w:p>
          <w:p w:rsidR="00C306F6" w:rsidRPr="008C22E3" w:rsidRDefault="00C306F6" w:rsidP="00D01F15">
            <w:r w:rsidRPr="008C22E3">
              <w:t>Possessed cannot be recruited into your squad, but only spawn during a battle.</w:t>
            </w:r>
          </w:p>
          <w:p w:rsidR="0026338A" w:rsidRPr="008C22E3" w:rsidRDefault="0026338A" w:rsidP="00D01F15">
            <w:pPr>
              <w:pStyle w:val="Heading2"/>
              <w:outlineLvl w:val="1"/>
            </w:pPr>
            <w:r w:rsidRPr="008C22E3">
              <w:t>Chaos Lord</w:t>
            </w:r>
          </w:p>
          <w:p w:rsidR="0026338A" w:rsidRPr="008C22E3" w:rsidRDefault="0026338A" w:rsidP="0038075E">
            <w:pPr>
              <w:pStyle w:val="Heading3"/>
              <w:outlineLvl w:val="2"/>
            </w:pPr>
            <w:r w:rsidRPr="008C22E3">
              <w:t>Rules</w:t>
            </w:r>
          </w:p>
          <w:p w:rsidR="0026338A" w:rsidRPr="008C22E3" w:rsidRDefault="0026338A" w:rsidP="00D01F15">
            <w:r w:rsidRPr="008C22E3">
              <w:t>Armored, Favored Son</w:t>
            </w:r>
          </w:p>
          <w:p w:rsidR="0026338A" w:rsidRPr="008C22E3" w:rsidRDefault="0026338A" w:rsidP="0038075E">
            <w:pPr>
              <w:pStyle w:val="Heading3"/>
              <w:outlineLvl w:val="2"/>
            </w:pPr>
            <w:r w:rsidRPr="008C22E3">
              <w:t>Equipment</w:t>
            </w:r>
          </w:p>
          <w:p w:rsidR="0026338A" w:rsidRPr="008C22E3" w:rsidRDefault="0026338A" w:rsidP="00D01F15">
            <w:r w:rsidRPr="008C22E3">
              <w:t>A Chaos Lord carries a Havoc Pistol and a Chain Fist.</w:t>
            </w:r>
          </w:p>
          <w:p w:rsidR="0026338A" w:rsidRPr="008C22E3" w:rsidRDefault="0026338A" w:rsidP="0038075E">
            <w:pPr>
              <w:pStyle w:val="Heading3"/>
              <w:outlineLvl w:val="2"/>
            </w:pPr>
            <w:r w:rsidRPr="008C22E3">
              <w:t>Wargear</w:t>
            </w:r>
          </w:p>
          <w:p w:rsidR="0026338A" w:rsidRPr="008C22E3" w:rsidRDefault="0026338A" w:rsidP="00D01F15">
            <w:r w:rsidRPr="008C22E3">
              <w:lastRenderedPageBreak/>
              <w:t>Chaos Lords can carry a pistol and/or melee weapons.</w:t>
            </w:r>
          </w:p>
          <w:p w:rsidR="00C4065D" w:rsidRPr="008C22E3" w:rsidRDefault="00C4065D" w:rsidP="00D01F15">
            <w:pPr>
              <w:pStyle w:val="Heading2"/>
              <w:outlineLvl w:val="1"/>
            </w:pPr>
            <w:r w:rsidRPr="008C22E3">
              <w:t>Chaos Dreadnought</w:t>
            </w:r>
          </w:p>
          <w:p w:rsidR="00C4065D" w:rsidRPr="008C22E3" w:rsidRDefault="00C4065D" w:rsidP="0038075E">
            <w:pPr>
              <w:pStyle w:val="Heading3"/>
              <w:outlineLvl w:val="2"/>
            </w:pPr>
            <w:r w:rsidRPr="008C22E3">
              <w:t>Rules</w:t>
            </w:r>
          </w:p>
          <w:p w:rsidR="00C4065D" w:rsidRPr="008C22E3" w:rsidRDefault="00C4065D" w:rsidP="00D01F15">
            <w:r w:rsidRPr="008C22E3">
              <w:t>Armored(15)</w:t>
            </w:r>
            <w:r w:rsidR="00503E58" w:rsidRPr="008C22E3">
              <w:t>, Weapon Platform, may not receive Blessings</w:t>
            </w:r>
            <w:r w:rsidR="00DE2F25" w:rsidRPr="008C22E3">
              <w:t>, Marks or Powers</w:t>
            </w:r>
          </w:p>
          <w:p w:rsidR="00C4065D" w:rsidRPr="008C22E3" w:rsidRDefault="00C4065D" w:rsidP="0038075E">
            <w:pPr>
              <w:pStyle w:val="Heading3"/>
              <w:outlineLvl w:val="2"/>
            </w:pPr>
            <w:r w:rsidRPr="008C22E3">
              <w:t>Equipment</w:t>
            </w:r>
          </w:p>
          <w:p w:rsidR="00C4065D" w:rsidRPr="008C22E3" w:rsidRDefault="006D39D8" w:rsidP="00D01F15">
            <w:r w:rsidRPr="008C22E3">
              <w:t>A Chaos Dreadnought</w:t>
            </w:r>
            <w:r w:rsidR="00BA4414" w:rsidRPr="008C22E3">
              <w:t xml:space="preserve"> carries an Autocannon </w:t>
            </w:r>
            <w:r w:rsidR="00C4065D" w:rsidRPr="008C22E3">
              <w:t>and a Dreadnought</w:t>
            </w:r>
            <w:r w:rsidR="00BA7B5D" w:rsidRPr="008C22E3">
              <w:t xml:space="preserve"> F</w:t>
            </w:r>
            <w:r w:rsidR="00C4065D" w:rsidRPr="008C22E3">
              <w:t>ist (Melee, 14D, 2A, Penetration).</w:t>
            </w:r>
          </w:p>
          <w:p w:rsidR="00C4065D" w:rsidRPr="008C22E3" w:rsidRDefault="00C4065D" w:rsidP="0038075E">
            <w:pPr>
              <w:pStyle w:val="Heading3"/>
              <w:outlineLvl w:val="2"/>
            </w:pPr>
            <w:r w:rsidRPr="008C22E3">
              <w:t>Wargear</w:t>
            </w:r>
          </w:p>
          <w:p w:rsidR="00184BAD" w:rsidRPr="008C22E3" w:rsidRDefault="006D39D8" w:rsidP="00D01F15">
            <w:pPr>
              <w:tabs>
                <w:tab w:val="left" w:pos="4170"/>
              </w:tabs>
              <w:jc w:val="both"/>
            </w:pPr>
            <w:r w:rsidRPr="008C22E3">
              <w:t xml:space="preserve">Chaos </w:t>
            </w:r>
            <w:r w:rsidR="00184BAD" w:rsidRPr="008C22E3">
              <w:t>Dreadnaughts can swap their Weapons for an Autocannon, Twin-Linked Las Cannon or Whirlwind Missiles.</w:t>
            </w:r>
          </w:p>
          <w:p w:rsidR="002A6387" w:rsidRPr="008C22E3" w:rsidRDefault="002A6387" w:rsidP="00D01F15">
            <w:pPr>
              <w:tabs>
                <w:tab w:val="left" w:pos="4170"/>
              </w:tabs>
              <w:jc w:val="both"/>
            </w:pPr>
          </w:p>
          <w:p w:rsidR="006D39D8" w:rsidRPr="008C22E3" w:rsidRDefault="006D39D8" w:rsidP="00D01F15">
            <w:pPr>
              <w:rPr>
                <w:sz w:val="22"/>
              </w:rPr>
            </w:pPr>
            <w:r w:rsidRPr="008C22E3">
              <w:rPr>
                <w:sz w:val="22"/>
              </w:rPr>
              <w:t>Dreadnaught Fist (1H):   Melee, 14D, 2A, Penetration</w:t>
            </w:r>
            <w:r w:rsidRPr="008C22E3">
              <w:rPr>
                <w:sz w:val="22"/>
              </w:rPr>
              <w:br/>
              <w:t>Autocannon:  30cm, 10D, 4A, Rapid Fire, can’t crit</w:t>
            </w:r>
            <w:r w:rsidRPr="008C22E3">
              <w:rPr>
                <w:sz w:val="22"/>
              </w:rPr>
              <w:br/>
              <w:t>Twin-Linked Las Cannon:  45cm, 12D, 4A, Energy</w:t>
            </w:r>
            <w:r w:rsidRPr="008C22E3">
              <w:rPr>
                <w:sz w:val="22"/>
              </w:rPr>
              <w:br/>
              <w:t>Whirlwind Missiles:  30cm, 8D, 3A, AoE M</w:t>
            </w:r>
          </w:p>
          <w:p w:rsidR="00C4065D" w:rsidRPr="008C22E3" w:rsidRDefault="00C4065D" w:rsidP="00D01F15"/>
          <w:p w:rsidR="0026338A" w:rsidRPr="008C22E3" w:rsidRDefault="0026338A" w:rsidP="00D01F15"/>
          <w:p w:rsidR="00C306F6" w:rsidRPr="008C22E3" w:rsidRDefault="00C306F6" w:rsidP="00D01F15"/>
          <w:p w:rsidR="002132E3" w:rsidRPr="008C22E3" w:rsidRDefault="002132E3" w:rsidP="00D01F15"/>
          <w:p w:rsidR="00EE1BC4" w:rsidRPr="008C22E3" w:rsidRDefault="00EE1BC4" w:rsidP="00D01F15">
            <w:pPr>
              <w:tabs>
                <w:tab w:val="left" w:pos="3611"/>
                <w:tab w:val="left" w:pos="3885"/>
              </w:tabs>
              <w:jc w:val="both"/>
            </w:pPr>
          </w:p>
          <w:p w:rsidR="00EE1BC4" w:rsidRPr="008C22E3" w:rsidRDefault="00EE1BC4" w:rsidP="00D01F15">
            <w:pPr>
              <w:tabs>
                <w:tab w:val="left" w:pos="3611"/>
                <w:tab w:val="left" w:pos="3885"/>
              </w:tabs>
              <w:jc w:val="both"/>
            </w:pPr>
          </w:p>
        </w:tc>
      </w:tr>
    </w:tbl>
    <w:p w:rsidR="00B16CAE" w:rsidRDefault="00B16CAE" w:rsidP="009F2487"/>
    <w:p w:rsidR="00B16CAE" w:rsidRDefault="00B16CAE" w:rsidP="009F2487"/>
    <w:p w:rsidR="00B16CAE" w:rsidRDefault="00B16CAE">
      <w:r>
        <w:br w:type="page"/>
      </w:r>
    </w:p>
    <w:p w:rsidR="00B16CAE" w:rsidRDefault="00B16CAE" w:rsidP="00B16CAE">
      <w:pPr>
        <w:pStyle w:val="Heading1"/>
      </w:pPr>
      <w:bookmarkStart w:id="6" w:name="_Toc446968736"/>
      <w:r>
        <w:lastRenderedPageBreak/>
        <w:t>Heroes</w:t>
      </w:r>
      <w:bookmarkEnd w:id="6"/>
    </w:p>
    <w:tbl>
      <w:tblPr>
        <w:tblStyle w:val="TableGrid"/>
        <w:tblpPr w:leftFromText="141" w:rightFromText="141" w:vertAnchor="text" w:tblpY="1"/>
        <w:tblOverlap w:val="never"/>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00" w:firstRow="0" w:lastRow="0" w:firstColumn="0" w:lastColumn="0" w:noHBand="1" w:noVBand="1"/>
      </w:tblPr>
      <w:tblGrid>
        <w:gridCol w:w="5245"/>
        <w:gridCol w:w="4678"/>
      </w:tblGrid>
      <w:tr w:rsidR="00B16CAE" w:rsidRPr="008C22E3" w:rsidTr="00E661C6">
        <w:tc>
          <w:tcPr>
            <w:tcW w:w="5245" w:type="dxa"/>
            <w:shd w:val="clear" w:color="auto" w:fill="auto"/>
          </w:tcPr>
          <w:p w:rsidR="00B16CAE" w:rsidRPr="008C22E3" w:rsidRDefault="00B16CAE" w:rsidP="0055124D">
            <w:pPr>
              <w:pStyle w:val="Heading2"/>
              <w:ind w:right="423"/>
              <w:jc w:val="both"/>
              <w:outlineLvl w:val="1"/>
            </w:pPr>
            <w:r>
              <w:t>Warsmith Kroeger</w:t>
            </w:r>
          </w:p>
          <w:p w:rsidR="007E08C2" w:rsidRDefault="007E08C2" w:rsidP="0055124D">
            <w:pPr>
              <w:pStyle w:val="Heading3"/>
              <w:ind w:right="423"/>
              <w:jc w:val="both"/>
              <w:outlineLvl w:val="2"/>
            </w:pPr>
            <w:r>
              <w:t>Equipment</w:t>
            </w:r>
          </w:p>
          <w:p w:rsidR="007E08C2" w:rsidRDefault="007E08C2" w:rsidP="0055124D">
            <w:pPr>
              <w:ind w:right="423"/>
              <w:jc w:val="both"/>
            </w:pPr>
            <w:r w:rsidRPr="00B1384C">
              <w:t>Warsmith Kroeger carries two Chainaxes.</w:t>
            </w:r>
          </w:p>
          <w:p w:rsidR="007E08C2" w:rsidRDefault="007E08C2" w:rsidP="0055124D">
            <w:pPr>
              <w:pStyle w:val="Heading3"/>
              <w:ind w:right="423"/>
              <w:jc w:val="both"/>
              <w:outlineLvl w:val="2"/>
            </w:pPr>
            <w:r>
              <w:t>Trait: Breaker</w:t>
            </w:r>
          </w:p>
          <w:p w:rsidR="007E08C2" w:rsidRPr="00971467" w:rsidRDefault="007E08C2" w:rsidP="0055124D">
            <w:pPr>
              <w:ind w:right="423"/>
              <w:jc w:val="both"/>
            </w:pPr>
            <w:r>
              <w:t xml:space="preserve">Warsmith Kroeger is an Iron Warrior Siegemaster, all his attacks have </w:t>
            </w:r>
            <w:r>
              <w:rPr>
                <w:i/>
              </w:rPr>
              <w:t>Rending</w:t>
            </w:r>
            <w:r>
              <w:t>.</w:t>
            </w:r>
          </w:p>
          <w:p w:rsidR="007E08C2" w:rsidRDefault="007E08C2" w:rsidP="0055124D">
            <w:pPr>
              <w:pStyle w:val="Heading3"/>
              <w:ind w:right="423"/>
              <w:jc w:val="both"/>
              <w:outlineLvl w:val="2"/>
            </w:pPr>
            <w:r>
              <w:t>Synergy</w:t>
            </w:r>
          </w:p>
          <w:p w:rsidR="007E08C2" w:rsidRDefault="007E08C2" w:rsidP="0055124D">
            <w:pPr>
              <w:ind w:right="423"/>
              <w:jc w:val="both"/>
            </w:pPr>
            <w:r>
              <w:t xml:space="preserve">If there are at least two characters with a heavy weapon in Kroeger’s Squad, they gain </w:t>
            </w:r>
            <w:r>
              <w:rPr>
                <w:i/>
              </w:rPr>
              <w:t>Penetration</w:t>
            </w:r>
            <w:r>
              <w:t>.</w:t>
            </w:r>
          </w:p>
          <w:p w:rsidR="00B16CAE" w:rsidRDefault="00B16CAE" w:rsidP="0055124D">
            <w:pPr>
              <w:ind w:right="423"/>
            </w:pPr>
          </w:p>
          <w:p w:rsidR="002A472B" w:rsidRDefault="002A472B" w:rsidP="0055124D">
            <w:pPr>
              <w:pStyle w:val="Heading2"/>
              <w:ind w:right="423"/>
              <w:outlineLvl w:val="1"/>
            </w:pPr>
            <w:r>
              <w:t>Nagul Varr</w:t>
            </w:r>
          </w:p>
          <w:p w:rsidR="002A472B" w:rsidRDefault="002A472B" w:rsidP="0055124D">
            <w:pPr>
              <w:pStyle w:val="Heading3"/>
              <w:ind w:right="423"/>
              <w:jc w:val="both"/>
              <w:outlineLvl w:val="2"/>
            </w:pPr>
            <w:r>
              <w:t>Equipment</w:t>
            </w:r>
          </w:p>
          <w:p w:rsidR="002A472B" w:rsidRPr="00E11141" w:rsidRDefault="002A472B" w:rsidP="0055124D">
            <w:pPr>
              <w:ind w:right="423"/>
              <w:jc w:val="both"/>
            </w:pPr>
            <w:r>
              <w:t xml:space="preserve">Nagul Varr carries his scythe </w:t>
            </w:r>
            <w:r>
              <w:rPr>
                <w:i/>
              </w:rPr>
              <w:t xml:space="preserve">Harvester of Souls </w:t>
            </w:r>
            <w:r>
              <w:t xml:space="preserve">(counts as Power Hammer) which is </w:t>
            </w:r>
            <w:r>
              <w:rPr>
                <w:i/>
              </w:rPr>
              <w:t>Poisoned</w:t>
            </w:r>
            <w:r>
              <w:t xml:space="preserve">. </w:t>
            </w:r>
          </w:p>
          <w:p w:rsidR="002A472B" w:rsidRDefault="002A472B" w:rsidP="0055124D">
            <w:pPr>
              <w:pStyle w:val="Heading3"/>
              <w:ind w:right="423"/>
              <w:jc w:val="both"/>
              <w:outlineLvl w:val="2"/>
            </w:pPr>
            <w:r>
              <w:t>Trait: Soul Harvest</w:t>
            </w:r>
          </w:p>
          <w:p w:rsidR="002A472B" w:rsidRDefault="002A472B" w:rsidP="0055124D">
            <w:pPr>
              <w:ind w:right="423"/>
              <w:jc w:val="both"/>
            </w:pPr>
            <w:r>
              <w:t>Whenever a unit dies within 20cm of Nagul Varr, he gains a Soul. Nagul may devour a soul to regain 2 HP. For every Soul he has, his attacks gain +2 Damage.</w:t>
            </w:r>
          </w:p>
          <w:p w:rsidR="002A472B" w:rsidRDefault="002A472B" w:rsidP="0055124D">
            <w:pPr>
              <w:pStyle w:val="Heading3"/>
              <w:ind w:right="423"/>
              <w:jc w:val="both"/>
              <w:outlineLvl w:val="2"/>
            </w:pPr>
            <w:r>
              <w:t>Skill: Wave of Death</w:t>
            </w:r>
          </w:p>
          <w:p w:rsidR="002A472B" w:rsidRPr="00937B27" w:rsidRDefault="002A472B" w:rsidP="0055124D">
            <w:pPr>
              <w:ind w:right="423"/>
              <w:jc w:val="both"/>
            </w:pPr>
            <w:r>
              <w:t>Nagul releases a wave of death, dealing 1 hit per Soul with 10 damage to every enemy unit within 10cm. This Skill costs 2 AP.</w:t>
            </w:r>
          </w:p>
          <w:p w:rsidR="002A472B" w:rsidRDefault="002A472B" w:rsidP="0055124D">
            <w:pPr>
              <w:pStyle w:val="Heading3"/>
              <w:ind w:right="423"/>
              <w:jc w:val="both"/>
              <w:outlineLvl w:val="2"/>
            </w:pPr>
            <w:r>
              <w:t xml:space="preserve">Synergy </w:t>
            </w:r>
          </w:p>
          <w:p w:rsidR="002A472B" w:rsidRPr="002A472B" w:rsidRDefault="002A472B" w:rsidP="0055124D">
            <w:pPr>
              <w:ind w:right="423"/>
              <w:jc w:val="both"/>
            </w:pPr>
            <w:r>
              <w:t xml:space="preserve">When aligned to Khorne, </w:t>
            </w:r>
            <w:r>
              <w:rPr>
                <w:i/>
              </w:rPr>
              <w:t xml:space="preserve">Harvester of Souls </w:t>
            </w:r>
            <w:r w:rsidR="00E90502">
              <w:t xml:space="preserve">gains +1 attack </w:t>
            </w:r>
            <w:r>
              <w:t>per</w:t>
            </w:r>
            <w:r w:rsidR="00724F72">
              <w:t xml:space="preserve"> </w:t>
            </w:r>
            <w:r>
              <w:t>Soul.</w:t>
            </w:r>
          </w:p>
          <w:p w:rsidR="002A472B" w:rsidRDefault="002A472B" w:rsidP="00E90502">
            <w:pPr>
              <w:ind w:right="423"/>
            </w:pPr>
            <w:r>
              <w:t>When aligned to Nurgle, Wa</w:t>
            </w:r>
            <w:r w:rsidR="00E90502">
              <w:t>ve of Death gets 20cm range.</w:t>
            </w:r>
            <w:r>
              <w:br/>
              <w:t>When aligned to Slaanesh, Nagul gains two souls with Soul Harvest.</w:t>
            </w:r>
            <w:r w:rsidRPr="002A472B">
              <w:t xml:space="preserve"> </w:t>
            </w:r>
          </w:p>
          <w:p w:rsidR="004B3DFB" w:rsidRDefault="004B3DFB" w:rsidP="0055124D">
            <w:pPr>
              <w:ind w:right="423"/>
              <w:jc w:val="both"/>
            </w:pPr>
            <w:r>
              <w:t>When aligned to Tzeentch, Nagul may survive a wound reducing him to 0 HP on a &lt;(Souls x2)</w:t>
            </w:r>
            <w:r w:rsidR="00E6660A">
              <w:t>.</w:t>
            </w:r>
          </w:p>
          <w:p w:rsidR="00DF6287" w:rsidRDefault="00DF6287" w:rsidP="0055124D">
            <w:pPr>
              <w:pStyle w:val="Heading2"/>
              <w:ind w:right="423"/>
              <w:outlineLvl w:val="1"/>
            </w:pPr>
          </w:p>
          <w:p w:rsidR="00DF6287" w:rsidRDefault="00DF6287" w:rsidP="0055124D">
            <w:pPr>
              <w:pStyle w:val="Heading2"/>
              <w:ind w:right="423"/>
              <w:outlineLvl w:val="1"/>
            </w:pPr>
          </w:p>
          <w:p w:rsidR="007215F4" w:rsidRDefault="007215F4" w:rsidP="0055124D">
            <w:pPr>
              <w:pStyle w:val="Heading2"/>
              <w:ind w:right="423"/>
              <w:outlineLvl w:val="1"/>
            </w:pPr>
            <w:r>
              <w:lastRenderedPageBreak/>
              <w:t>Argel Tal</w:t>
            </w:r>
          </w:p>
          <w:p w:rsidR="007215F4" w:rsidRDefault="005C3679" w:rsidP="0055124D">
            <w:pPr>
              <w:pStyle w:val="Heading3"/>
              <w:ind w:right="423"/>
              <w:jc w:val="both"/>
              <w:outlineLvl w:val="2"/>
            </w:pPr>
            <w:r>
              <w:t>Equipment</w:t>
            </w:r>
          </w:p>
          <w:p w:rsidR="005C3679" w:rsidRDefault="005C3679" w:rsidP="0055124D">
            <w:pPr>
              <w:ind w:right="423"/>
              <w:jc w:val="both"/>
            </w:pPr>
            <w:r>
              <w:t>Argel Tal carries a Doombolter in Human Form and two Daemon Claws in Daemon Form.</w:t>
            </w:r>
          </w:p>
          <w:p w:rsidR="00DF6287" w:rsidRDefault="00DF6287" w:rsidP="0055124D">
            <w:pPr>
              <w:pStyle w:val="Heading3"/>
              <w:ind w:right="423"/>
              <w:jc w:val="both"/>
              <w:outlineLvl w:val="2"/>
            </w:pPr>
            <w:r>
              <w:t>Trait: Symbiosys</w:t>
            </w:r>
          </w:p>
          <w:p w:rsidR="00DF6287" w:rsidRDefault="006E5689" w:rsidP="0055124D">
            <w:pPr>
              <w:ind w:right="423"/>
              <w:jc w:val="both"/>
            </w:pPr>
            <w:r>
              <w:t xml:space="preserve">A deep bond between Argel Tal and his daemon </w:t>
            </w:r>
            <w:r>
              <w:rPr>
                <w:i/>
              </w:rPr>
              <w:t>Raum</w:t>
            </w:r>
            <w:r>
              <w:t xml:space="preserve"> gives them the edge in combat. While Argel Tal is in Human Form, </w:t>
            </w:r>
            <w:r>
              <w:rPr>
                <w:i/>
              </w:rPr>
              <w:t xml:space="preserve">Raum </w:t>
            </w:r>
            <w:r>
              <w:t xml:space="preserve">heals him for 2/1 HP per melee/ranged attack. While in Daemon Form, Argel Tal makes sure </w:t>
            </w:r>
            <w:r>
              <w:rPr>
                <w:i/>
              </w:rPr>
              <w:t xml:space="preserve">Raum </w:t>
            </w:r>
            <w:r>
              <w:t xml:space="preserve">doesn’t get them killed. </w:t>
            </w:r>
            <w:r>
              <w:rPr>
                <w:i/>
              </w:rPr>
              <w:t>(No Regardless in Daemon Form)</w:t>
            </w:r>
          </w:p>
          <w:p w:rsidR="0086561D" w:rsidRDefault="0086561D" w:rsidP="0055124D">
            <w:pPr>
              <w:pStyle w:val="Heading3"/>
              <w:ind w:right="423"/>
              <w:jc w:val="both"/>
              <w:outlineLvl w:val="2"/>
            </w:pPr>
            <w:r>
              <w:t>Synergy</w:t>
            </w:r>
          </w:p>
          <w:p w:rsidR="0086561D" w:rsidRPr="0086561D" w:rsidRDefault="0086561D" w:rsidP="0055124D">
            <w:pPr>
              <w:ind w:right="423"/>
              <w:jc w:val="both"/>
            </w:pPr>
            <w:r>
              <w:t xml:space="preserve">When there is at least two more </w:t>
            </w:r>
            <w:r w:rsidRPr="0086561D">
              <w:rPr>
                <w:i/>
              </w:rPr>
              <w:t>Gal Vorbak</w:t>
            </w:r>
            <w:r w:rsidR="002B06B7">
              <w:t xml:space="preserve"> in your Squad, they</w:t>
            </w:r>
            <w:r>
              <w:t xml:space="preserve"> </w:t>
            </w:r>
            <w:r w:rsidR="00DD454C">
              <w:t xml:space="preserve">(but not Argel Tal) </w:t>
            </w:r>
            <w:r>
              <w:t>get +2 attacks in melee combat.</w:t>
            </w:r>
          </w:p>
          <w:p w:rsidR="00DF6287" w:rsidRDefault="00DF6287" w:rsidP="0055124D">
            <w:pPr>
              <w:ind w:right="423"/>
              <w:jc w:val="both"/>
            </w:pPr>
          </w:p>
          <w:p w:rsidR="00DF6287" w:rsidRDefault="00DF6287" w:rsidP="0055124D">
            <w:pPr>
              <w:ind w:right="423"/>
            </w:pPr>
            <w:r w:rsidRPr="00386518">
              <w:rPr>
                <w:b/>
                <w:i/>
              </w:rPr>
              <w:t>Gal Vorbak</w:t>
            </w:r>
            <w:r w:rsidRPr="00386518">
              <w:rPr>
                <w:b/>
                <w:i/>
              </w:rPr>
              <w:br/>
            </w:r>
            <w:r>
              <w:t>The symbiosis with a daemon allows Argel Tal to let the daemon take over to h</w:t>
            </w:r>
            <w:r w:rsidR="00A40669">
              <w:t>arness its daemonic powers. Twice</w:t>
            </w:r>
            <w:r>
              <w:t xml:space="preserve"> per round, Argel Tal may switch from </w:t>
            </w:r>
            <w:r>
              <w:rPr>
                <w:i/>
              </w:rPr>
              <w:t xml:space="preserve">Human Form </w:t>
            </w:r>
            <w:r>
              <w:t xml:space="preserve">to </w:t>
            </w:r>
            <w:r>
              <w:rPr>
                <w:i/>
              </w:rPr>
              <w:t xml:space="preserve">Daemon Form </w:t>
            </w:r>
            <w:r>
              <w:t xml:space="preserve">or back. While in </w:t>
            </w:r>
            <w:r>
              <w:rPr>
                <w:i/>
              </w:rPr>
              <w:t>Human Form</w:t>
            </w:r>
            <w:r>
              <w:t xml:space="preserve">, the daemon strengthens them in battle, and they may reroll five dice per round. While in </w:t>
            </w:r>
            <w:r>
              <w:rPr>
                <w:i/>
              </w:rPr>
              <w:t>Daemon Form</w:t>
            </w:r>
            <w:r>
              <w:t xml:space="preserve">, the daemon takes over and transforms into a winged daemonic version of the Space Marine, granting </w:t>
            </w:r>
            <w:r w:rsidR="006E5689">
              <w:rPr>
                <w:i/>
              </w:rPr>
              <w:t>Fast</w:t>
            </w:r>
            <w:r>
              <w:rPr>
                <w:i/>
              </w:rPr>
              <w:t xml:space="preserve"> </w:t>
            </w:r>
            <w:r>
              <w:t>and +2 attacks in melee combat.</w:t>
            </w:r>
          </w:p>
          <w:p w:rsidR="00AA77CD" w:rsidRDefault="00AA77CD" w:rsidP="00AA77CD">
            <w:pPr>
              <w:pStyle w:val="Heading2"/>
              <w:outlineLvl w:val="1"/>
            </w:pPr>
            <w:r>
              <w:t>Riftstalker</w:t>
            </w:r>
          </w:p>
          <w:p w:rsidR="00AA77CD" w:rsidRDefault="00AA77CD" w:rsidP="00AA77CD">
            <w:pPr>
              <w:pStyle w:val="Heading3"/>
              <w:outlineLvl w:val="2"/>
            </w:pPr>
            <w:r>
              <w:t>Equipment</w:t>
            </w:r>
          </w:p>
          <w:p w:rsidR="00AA77CD" w:rsidRDefault="00AA77CD" w:rsidP="00AA77CD">
            <w:r>
              <w:t>The Riftstalker may equip any Weapon from the Armory (normal cost).</w:t>
            </w:r>
          </w:p>
          <w:p w:rsidR="00AA77CD" w:rsidRDefault="00AA77CD" w:rsidP="00AA77CD">
            <w:pPr>
              <w:pStyle w:val="Heading3"/>
              <w:outlineLvl w:val="2"/>
            </w:pPr>
            <w:r>
              <w:t>Skill: Warp Rift</w:t>
            </w:r>
          </w:p>
          <w:p w:rsidR="00AA77CD" w:rsidRDefault="00AA77CD" w:rsidP="00AA77CD">
            <w:r>
              <w:t>The Rift Stalker moves through the Warp to anywhere within 30/60cm. This Skill costs 2/4</w:t>
            </w:r>
            <w:r w:rsidR="00B6220A">
              <w:t xml:space="preserve"> </w:t>
            </w:r>
            <w:r>
              <w:t>AP.</w:t>
            </w:r>
          </w:p>
          <w:p w:rsidR="00050E11" w:rsidRDefault="00050E11" w:rsidP="00AA77CD">
            <w:r>
              <w:t>Predatory in nature, the Riftstalker can’t be used to take objectives.</w:t>
            </w:r>
          </w:p>
          <w:p w:rsidR="00475233" w:rsidRDefault="00475233" w:rsidP="00475233">
            <w:pPr>
              <w:pStyle w:val="Heading3"/>
              <w:outlineLvl w:val="2"/>
            </w:pPr>
            <w:r>
              <w:t>Synergy</w:t>
            </w:r>
          </w:p>
          <w:p w:rsidR="00DF6287" w:rsidRPr="005C3679" w:rsidRDefault="00475233" w:rsidP="00981DEE">
            <w:r>
              <w:t xml:space="preserve">The Riftstalker may bring allied sorcerers (anyone with a PL of at least 1) within </w:t>
            </w:r>
            <w:r w:rsidR="00AC4A69">
              <w:t>5</w:t>
            </w:r>
            <w:r>
              <w:t>cm with him while moving through the warp. This reduces the travel distance by half.</w:t>
            </w:r>
            <w:r w:rsidR="00E85468">
              <w:t xml:space="preserve"> The sorcerers brought along can’t be further than 5cm when </w:t>
            </w:r>
            <w:r w:rsidR="00CD1C6E">
              <w:t>reappearing</w:t>
            </w:r>
            <w:r w:rsidR="00E85468">
              <w:t xml:space="preserve">. </w:t>
            </w:r>
          </w:p>
        </w:tc>
        <w:tc>
          <w:tcPr>
            <w:tcW w:w="4678" w:type="dxa"/>
            <w:shd w:val="clear" w:color="auto" w:fill="auto"/>
          </w:tcPr>
          <w:p w:rsidR="00B16CAE" w:rsidRPr="008C22E3" w:rsidRDefault="00B16CAE" w:rsidP="00C8093E">
            <w:pPr>
              <w:pStyle w:val="Heading2"/>
              <w:tabs>
                <w:tab w:val="left" w:pos="3611"/>
              </w:tabs>
              <w:jc w:val="both"/>
              <w:outlineLvl w:val="1"/>
            </w:pPr>
            <w:r>
              <w:lastRenderedPageBreak/>
              <w:t>Arthas the Harbinger</w:t>
            </w:r>
          </w:p>
          <w:p w:rsidR="00DE39AD" w:rsidRDefault="00DE39AD" w:rsidP="00C8093E">
            <w:pPr>
              <w:pStyle w:val="Heading3"/>
              <w:jc w:val="both"/>
              <w:outlineLvl w:val="2"/>
            </w:pPr>
            <w:r>
              <w:t>Rules</w:t>
            </w:r>
          </w:p>
          <w:p w:rsidR="00DE39AD" w:rsidRPr="00DE39AD" w:rsidRDefault="00DE39AD" w:rsidP="00C8093E">
            <w:pPr>
              <w:jc w:val="both"/>
              <w:rPr>
                <w:i/>
              </w:rPr>
            </w:pPr>
            <w:r w:rsidRPr="00DE39AD">
              <w:rPr>
                <w:i/>
              </w:rPr>
              <w:t>Armored</w:t>
            </w:r>
          </w:p>
          <w:p w:rsidR="00A72C05" w:rsidRDefault="00A72C05" w:rsidP="00C8093E">
            <w:pPr>
              <w:pStyle w:val="Heading3"/>
              <w:jc w:val="both"/>
              <w:outlineLvl w:val="2"/>
            </w:pPr>
            <w:r>
              <w:t>Equipment</w:t>
            </w:r>
          </w:p>
          <w:p w:rsidR="00A72C05" w:rsidRPr="004D155C" w:rsidRDefault="00A72C05" w:rsidP="00C8093E">
            <w:pPr>
              <w:jc w:val="both"/>
            </w:pPr>
            <w:r>
              <w:t xml:space="preserve">Arthas carries the greatsword </w:t>
            </w:r>
            <w:r w:rsidRPr="00DB22E5">
              <w:rPr>
                <w:i/>
              </w:rPr>
              <w:t xml:space="preserve">Omen </w:t>
            </w:r>
            <w:r>
              <w:rPr>
                <w:i/>
              </w:rPr>
              <w:t xml:space="preserve">of Death </w:t>
            </w:r>
            <w:r>
              <w:t>(count as Power Hammer).</w:t>
            </w:r>
          </w:p>
          <w:p w:rsidR="00A72C05" w:rsidRDefault="00A72C05" w:rsidP="00C8093E">
            <w:pPr>
              <w:pStyle w:val="Heading3"/>
              <w:jc w:val="both"/>
              <w:outlineLvl w:val="2"/>
            </w:pPr>
            <w:r>
              <w:t>Trait: Wide Strikes</w:t>
            </w:r>
          </w:p>
          <w:p w:rsidR="00A72C05" w:rsidRPr="00FF6EAF" w:rsidRDefault="00A72C05" w:rsidP="00C8093E">
            <w:pPr>
              <w:jc w:val="both"/>
            </w:pPr>
            <w:r>
              <w:t>Arthas may attack all units in melee range at once.</w:t>
            </w:r>
          </w:p>
          <w:p w:rsidR="00A72C05" w:rsidRDefault="00A72C05" w:rsidP="00C8093E">
            <w:pPr>
              <w:pStyle w:val="Heading3"/>
              <w:jc w:val="both"/>
              <w:outlineLvl w:val="2"/>
            </w:pPr>
            <w:r>
              <w:t>Synergy</w:t>
            </w:r>
          </w:p>
          <w:p w:rsidR="00A72C05" w:rsidRDefault="00A72C05" w:rsidP="00C8093E">
            <w:pPr>
              <w:jc w:val="both"/>
            </w:pPr>
            <w:r>
              <w:t xml:space="preserve">If you have a Chaos Lord in your Squad, </w:t>
            </w:r>
            <w:r>
              <w:rPr>
                <w:i/>
              </w:rPr>
              <w:t xml:space="preserve">Omen of Death </w:t>
            </w:r>
            <w:r>
              <w:t xml:space="preserve">gains </w:t>
            </w:r>
            <w:r>
              <w:rPr>
                <w:i/>
              </w:rPr>
              <w:t>Lethal Weapon</w:t>
            </w:r>
            <w:r w:rsidR="001A7287">
              <w:t>.</w:t>
            </w:r>
          </w:p>
          <w:p w:rsidR="00E6660A" w:rsidRDefault="00E6660A" w:rsidP="00C8093E">
            <w:pPr>
              <w:pStyle w:val="Heading2"/>
              <w:jc w:val="both"/>
              <w:outlineLvl w:val="1"/>
            </w:pPr>
            <w:r>
              <w:t>Sevatar, Prince of Crows</w:t>
            </w:r>
          </w:p>
          <w:p w:rsidR="00E6660A" w:rsidRDefault="00E6660A" w:rsidP="00C8093E">
            <w:pPr>
              <w:pStyle w:val="Heading3"/>
              <w:jc w:val="both"/>
              <w:outlineLvl w:val="2"/>
            </w:pPr>
            <w:r>
              <w:t>Equipment</w:t>
            </w:r>
          </w:p>
          <w:p w:rsidR="00E6660A" w:rsidRPr="00BC0293" w:rsidRDefault="00E6660A" w:rsidP="00C8093E">
            <w:pPr>
              <w:jc w:val="both"/>
              <w:rPr>
                <w:i/>
              </w:rPr>
            </w:pPr>
            <w:r>
              <w:t>Sevatar carries Slicers, a special variant of Lightning Claws.</w:t>
            </w:r>
          </w:p>
          <w:p w:rsidR="00E6660A" w:rsidRDefault="00E6660A" w:rsidP="00C8093E">
            <w:pPr>
              <w:pStyle w:val="Heading3"/>
              <w:jc w:val="both"/>
              <w:outlineLvl w:val="2"/>
            </w:pPr>
            <w:r>
              <w:t>Trait: From the Shadows</w:t>
            </w:r>
          </w:p>
          <w:p w:rsidR="00E6660A" w:rsidRPr="00DF7597" w:rsidRDefault="00E6660A" w:rsidP="00C8093E">
            <w:pPr>
              <w:jc w:val="both"/>
            </w:pPr>
            <w:r>
              <w:t xml:space="preserve">As long as no enemy unit has direct line of sight of Sevatar, he may slip through the shadows getting +10cm to </w:t>
            </w:r>
            <w:r>
              <w:rPr>
                <w:i/>
              </w:rPr>
              <w:t>charge</w:t>
            </w:r>
            <w:r>
              <w:t>.</w:t>
            </w:r>
          </w:p>
          <w:p w:rsidR="00E6660A" w:rsidRDefault="00E6660A" w:rsidP="00C8093E">
            <w:pPr>
              <w:pStyle w:val="Heading3"/>
              <w:jc w:val="both"/>
              <w:outlineLvl w:val="2"/>
            </w:pPr>
            <w:r>
              <w:t>Synergy</w:t>
            </w:r>
          </w:p>
          <w:p w:rsidR="00E6660A" w:rsidRPr="0027688B" w:rsidRDefault="00E6660A" w:rsidP="00C8093E">
            <w:pPr>
              <w:jc w:val="both"/>
            </w:pPr>
            <w:r>
              <w:t xml:space="preserve">If every unit in the Squad carries only melee weapons, Sevatar receives +2 Critical and </w:t>
            </w:r>
            <w:r>
              <w:rPr>
                <w:i/>
              </w:rPr>
              <w:t>Weak Spots</w:t>
            </w:r>
            <w:r>
              <w:t>.</w:t>
            </w:r>
          </w:p>
          <w:p w:rsidR="0055124D" w:rsidRDefault="0055124D" w:rsidP="00C8093E">
            <w:pPr>
              <w:pStyle w:val="Heading2"/>
              <w:jc w:val="both"/>
              <w:outlineLvl w:val="1"/>
            </w:pPr>
            <w:r>
              <w:t>Dark Chaplain</w:t>
            </w:r>
          </w:p>
          <w:p w:rsidR="0055124D" w:rsidRDefault="0055124D" w:rsidP="00C8093E">
            <w:pPr>
              <w:pStyle w:val="Heading3"/>
              <w:jc w:val="both"/>
              <w:outlineLvl w:val="2"/>
            </w:pPr>
            <w:r>
              <w:t>Equipment</w:t>
            </w:r>
          </w:p>
          <w:p w:rsidR="0055124D" w:rsidRDefault="0055124D" w:rsidP="00C8093E">
            <w:pPr>
              <w:jc w:val="both"/>
            </w:pPr>
            <w:r>
              <w:t>The Dark Chaplain carries a Power Mace and a Bolt Pistol.</w:t>
            </w:r>
          </w:p>
          <w:p w:rsidR="0020679B" w:rsidRDefault="0020679B" w:rsidP="00C8093E">
            <w:pPr>
              <w:pStyle w:val="Heading3"/>
              <w:jc w:val="both"/>
              <w:outlineLvl w:val="2"/>
            </w:pPr>
            <w:r>
              <w:t xml:space="preserve">Skill: </w:t>
            </w:r>
            <w:r w:rsidR="007B369D">
              <w:t>The Chosen One</w:t>
            </w:r>
          </w:p>
          <w:p w:rsidR="0020679B" w:rsidRDefault="00EA29CB" w:rsidP="00C8093E">
            <w:pPr>
              <w:jc w:val="both"/>
            </w:pPr>
            <w:r>
              <w:t xml:space="preserve">The Dark Chaplain </w:t>
            </w:r>
            <w:r w:rsidR="007B369D">
              <w:t>selects one ally (not himself) as the chosen one. This unit gets +2 AP and two rerolls this round.</w:t>
            </w:r>
          </w:p>
          <w:p w:rsidR="0020679B" w:rsidRDefault="0020679B" w:rsidP="00C8093E">
            <w:pPr>
              <w:pStyle w:val="Heading3"/>
              <w:jc w:val="both"/>
              <w:outlineLvl w:val="2"/>
            </w:pPr>
            <w:r>
              <w:t>Synergy</w:t>
            </w:r>
          </w:p>
          <w:p w:rsidR="0020679B" w:rsidRDefault="0020679B" w:rsidP="00C8093E">
            <w:pPr>
              <w:jc w:val="both"/>
            </w:pPr>
            <w:r>
              <w:t>If all units in your Squad are DL III, all units get a free Blessing.</w:t>
            </w:r>
          </w:p>
          <w:p w:rsidR="009908CA" w:rsidRDefault="009908CA" w:rsidP="00C8093E">
            <w:pPr>
              <w:pStyle w:val="Heading2"/>
              <w:jc w:val="both"/>
              <w:outlineLvl w:val="1"/>
            </w:pPr>
            <w:r>
              <w:lastRenderedPageBreak/>
              <w:t>Bringer of Change</w:t>
            </w:r>
          </w:p>
          <w:p w:rsidR="009908CA" w:rsidRDefault="009908CA" w:rsidP="00C8093E">
            <w:pPr>
              <w:pStyle w:val="Heading3"/>
              <w:jc w:val="both"/>
              <w:outlineLvl w:val="2"/>
            </w:pPr>
            <w:r>
              <w:t>Equipment</w:t>
            </w:r>
          </w:p>
          <w:p w:rsidR="009908CA" w:rsidRDefault="009908CA" w:rsidP="00C8093E">
            <w:pPr>
              <w:jc w:val="both"/>
            </w:pPr>
            <w:r>
              <w:t>The Bringer of Change carries a Cruzius (counts as Power Mace) and a Power Fist.</w:t>
            </w:r>
          </w:p>
          <w:p w:rsidR="009908CA" w:rsidRDefault="009908CA" w:rsidP="00C8093E">
            <w:pPr>
              <w:pStyle w:val="Heading3"/>
              <w:jc w:val="both"/>
              <w:outlineLvl w:val="2"/>
            </w:pPr>
            <w:r>
              <w:t>Skill</w:t>
            </w:r>
            <w:r w:rsidR="00BE0A67">
              <w:t>: Sacrifice</w:t>
            </w:r>
          </w:p>
          <w:p w:rsidR="00BE0A67" w:rsidRDefault="00BE0A67" w:rsidP="00C8093E">
            <w:pPr>
              <w:jc w:val="both"/>
            </w:pPr>
            <w:r>
              <w:t>This skill can either target an ally within 20cm or an enemy corpse within 10cm.</w:t>
            </w:r>
          </w:p>
          <w:p w:rsidR="00BE0A67" w:rsidRDefault="00BE0A67" w:rsidP="00C8093E">
            <w:pPr>
              <w:jc w:val="both"/>
            </w:pPr>
            <w:r>
              <w:t xml:space="preserve">When targeting an ally, kill it instantly, gaining 2 + the HP they had remaining as </w:t>
            </w:r>
            <w:r>
              <w:rPr>
                <w:i/>
              </w:rPr>
              <w:t xml:space="preserve">Sacrifice </w:t>
            </w:r>
            <w:r>
              <w:t>tokens.</w:t>
            </w:r>
          </w:p>
          <w:p w:rsidR="00BE0A67" w:rsidRDefault="00BE0A67" w:rsidP="00C8093E">
            <w:pPr>
              <w:jc w:val="both"/>
            </w:pPr>
            <w:r>
              <w:t xml:space="preserve">When targeting an enemy corpse, gain 2 </w:t>
            </w:r>
            <w:r>
              <w:rPr>
                <w:i/>
              </w:rPr>
              <w:t xml:space="preserve">Sacrifice </w:t>
            </w:r>
            <w:r>
              <w:t>tokens.</w:t>
            </w:r>
            <w:r w:rsidR="00474DCA">
              <w:t xml:space="preserve"> This Skill costs 2 AP.</w:t>
            </w:r>
          </w:p>
          <w:p w:rsidR="00474DCA" w:rsidRDefault="00474DCA" w:rsidP="00474DCA">
            <w:pPr>
              <w:pStyle w:val="Heading3"/>
              <w:outlineLvl w:val="2"/>
            </w:pPr>
            <w:r>
              <w:t>Skill: Dark Ritual</w:t>
            </w:r>
          </w:p>
          <w:p w:rsidR="00474DCA" w:rsidRDefault="00474DCA" w:rsidP="00474DCA">
            <w:r>
              <w:t xml:space="preserve">Use 4 </w:t>
            </w:r>
            <w:r w:rsidRPr="00474DCA">
              <w:rPr>
                <w:i/>
              </w:rPr>
              <w:t>Sacrifice</w:t>
            </w:r>
            <w:r>
              <w:t xml:space="preserve"> tokens to instantly transform an ally within 20cm to a </w:t>
            </w:r>
            <w:r>
              <w:rPr>
                <w:i/>
              </w:rPr>
              <w:t xml:space="preserve">Possessed </w:t>
            </w:r>
            <w:r>
              <w:t>with full HP.</w:t>
            </w:r>
          </w:p>
          <w:p w:rsidR="00A3530E" w:rsidRDefault="00A3530E" w:rsidP="00474DCA">
            <w:r>
              <w:t xml:space="preserve">Use 10 </w:t>
            </w:r>
            <w:r>
              <w:rPr>
                <w:i/>
              </w:rPr>
              <w:t xml:space="preserve">Sacrifice </w:t>
            </w:r>
            <w:r>
              <w:t>tokens to bestow dark powers onto an ally within 20cm. The</w:t>
            </w:r>
            <w:r w:rsidR="00E45385">
              <w:t>y gain +5 MM, CB; +2 HP and one additional free</w:t>
            </w:r>
            <w:r w:rsidR="00354DF3">
              <w:t xml:space="preserve"> melee or ranged</w:t>
            </w:r>
            <w:r w:rsidR="00E45385">
              <w:t xml:space="preserve"> attack per round</w:t>
            </w:r>
            <w:r>
              <w:t xml:space="preserve">. </w:t>
            </w:r>
            <w:r w:rsidR="00AA77CD">
              <w:t>This Skill costs 2 AP.</w:t>
            </w:r>
          </w:p>
          <w:p w:rsidR="004D28D1" w:rsidRDefault="004D28D1" w:rsidP="004D28D1">
            <w:pPr>
              <w:pStyle w:val="Heading3"/>
              <w:outlineLvl w:val="2"/>
            </w:pPr>
            <w:r>
              <w:t>Synergy</w:t>
            </w:r>
          </w:p>
          <w:p w:rsidR="004D28D1" w:rsidRPr="004D28D1" w:rsidRDefault="00F22FC1" w:rsidP="004D28D1">
            <w:r>
              <w:t xml:space="preserve">All </w:t>
            </w:r>
            <w:r>
              <w:rPr>
                <w:i/>
              </w:rPr>
              <w:t xml:space="preserve">Possessed </w:t>
            </w:r>
            <w:r>
              <w:t>in your Squad have 12 MM and CB and have +1 HP.</w:t>
            </w:r>
            <w:r w:rsidR="004C6270">
              <w:t xml:space="preserve"> Units may tur</w:t>
            </w:r>
            <w:r w:rsidR="00F70A95">
              <w:t>n to a Possessed on a &lt;10 with 3</w:t>
            </w:r>
            <w:r w:rsidR="004C6270">
              <w:t xml:space="preserve"> HP instead.</w:t>
            </w:r>
          </w:p>
          <w:p w:rsidR="00B16CAE" w:rsidRPr="008C22E3" w:rsidRDefault="00B16CAE" w:rsidP="00C8093E">
            <w:pPr>
              <w:jc w:val="both"/>
            </w:pPr>
            <w:r w:rsidRPr="008C22E3">
              <w:t xml:space="preserve"> </w:t>
            </w:r>
          </w:p>
          <w:p w:rsidR="00B16CAE" w:rsidRPr="008C22E3" w:rsidRDefault="00B16CAE" w:rsidP="00C8093E">
            <w:pPr>
              <w:jc w:val="both"/>
            </w:pPr>
          </w:p>
          <w:p w:rsidR="00B16CAE" w:rsidRPr="008C22E3" w:rsidRDefault="00B16CAE" w:rsidP="00C8093E">
            <w:pPr>
              <w:tabs>
                <w:tab w:val="left" w:pos="3611"/>
                <w:tab w:val="left" w:pos="3885"/>
              </w:tabs>
              <w:jc w:val="both"/>
            </w:pPr>
          </w:p>
          <w:p w:rsidR="00B16CAE" w:rsidRPr="008C22E3" w:rsidRDefault="00B16CAE" w:rsidP="00C8093E">
            <w:pPr>
              <w:tabs>
                <w:tab w:val="left" w:pos="3611"/>
                <w:tab w:val="left" w:pos="3885"/>
              </w:tabs>
              <w:jc w:val="both"/>
            </w:pPr>
          </w:p>
        </w:tc>
      </w:tr>
    </w:tbl>
    <w:p w:rsidR="009F2487" w:rsidRDefault="009F2487" w:rsidP="009F2487">
      <w:pPr>
        <w:pStyle w:val="Heading1"/>
      </w:pPr>
      <w:bookmarkStart w:id="7" w:name="_Toc446968737"/>
      <w:r>
        <w:lastRenderedPageBreak/>
        <w:t>Weapons</w:t>
      </w:r>
      <w:bookmarkEnd w:id="7"/>
    </w:p>
    <w:p w:rsidR="00D40ABD" w:rsidRPr="00D40ABD" w:rsidRDefault="00D40ABD" w:rsidP="00D40ABD">
      <w:r>
        <w:sym w:font="Symbol" w:char="F049"/>
      </w:r>
      <w:r>
        <w:t>,</w:t>
      </w:r>
      <w:r>
        <w:sym w:font="Symbol" w:char="F049"/>
      </w:r>
      <w:r>
        <w:sym w:font="Symbol" w:char="F049"/>
      </w:r>
      <w:r>
        <w:t xml:space="preserve">, </w:t>
      </w:r>
      <w:r>
        <w:sym w:font="Symbol" w:char="F049"/>
      </w:r>
      <w:r>
        <w:sym w:font="Symbol" w:char="F049"/>
      </w:r>
      <w:r>
        <w:sym w:font="Symbol" w:char="F049"/>
      </w:r>
      <w:r>
        <w:t xml:space="preserve"> refers to the Devotion Levels.</w:t>
      </w:r>
      <w:r w:rsidR="00E36B43">
        <w:t xml:space="preserve"> Weapons with an X in a column can be used at that devotion level, no X means they can’t be used.</w:t>
      </w:r>
    </w:p>
    <w:tbl>
      <w:tblPr>
        <w:tblStyle w:val="ListTable1Light"/>
        <w:tblW w:w="9884" w:type="dxa"/>
        <w:tblCellMar>
          <w:left w:w="0" w:type="dxa"/>
          <w:right w:w="0" w:type="dxa"/>
        </w:tblCellMar>
        <w:tblLook w:val="04A0" w:firstRow="1" w:lastRow="0" w:firstColumn="1" w:lastColumn="0" w:noHBand="0" w:noVBand="1"/>
      </w:tblPr>
      <w:tblGrid>
        <w:gridCol w:w="2539"/>
        <w:gridCol w:w="748"/>
        <w:gridCol w:w="1046"/>
        <w:gridCol w:w="897"/>
        <w:gridCol w:w="3205"/>
        <w:gridCol w:w="280"/>
        <w:gridCol w:w="280"/>
        <w:gridCol w:w="280"/>
        <w:gridCol w:w="609"/>
      </w:tblGrid>
      <w:tr w:rsidR="009E2697" w:rsidTr="00396F70">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DE51E9" w:rsidRDefault="00E041E7" w:rsidP="00E661C6">
            <w:r>
              <w:t xml:space="preserve">Melee </w:t>
            </w:r>
            <w:r w:rsidR="009F2487">
              <w:t>Weapon</w:t>
            </w:r>
            <w:r>
              <w:t>s</w:t>
            </w:r>
            <w:r w:rsidR="009F2487" w:rsidRPr="00DE51E9">
              <w:t xml:space="preserve"> </w:t>
            </w:r>
          </w:p>
        </w:tc>
        <w:tc>
          <w:tcPr>
            <w:tcW w:w="748"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104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97"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20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80"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60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Chainsword (1H)</w:t>
            </w:r>
          </w:p>
        </w:tc>
        <w:tc>
          <w:tcPr>
            <w:tcW w:w="748"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r>
              <w:rPr>
                <w:sz w:val="20"/>
              </w:rPr>
              <w:t>X</w:t>
            </w:r>
          </w:p>
        </w:tc>
        <w:tc>
          <w:tcPr>
            <w:tcW w:w="280"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Chainaxe (1H)</w:t>
            </w:r>
          </w:p>
        </w:tc>
        <w:tc>
          <w:tcPr>
            <w:tcW w:w="748"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9</w:t>
            </w:r>
          </w:p>
        </w:tc>
        <w:tc>
          <w:tcPr>
            <w:tcW w:w="897"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05"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+2 CB</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Powersword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+4 DF</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 Hammer (2H)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05"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Chainfist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Penetration</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Lightning Claws (2x1H)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9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5</w:t>
            </w:r>
          </w:p>
        </w:tc>
        <w:tc>
          <w:tcPr>
            <w:tcW w:w="3205"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+2 CB</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Power Mace</w:t>
            </w:r>
            <w:r w:rsidR="00893D46">
              <w:rPr>
                <w:b w:val="0"/>
              </w:rPr>
              <w:t xml:space="preserve"> (1H)</w:t>
            </w:r>
          </w:p>
        </w:tc>
        <w:tc>
          <w:tcPr>
            <w:tcW w:w="74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Rending</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r>
      <w:tr w:rsidR="009E2697" w:rsidTr="00396F70">
        <w:trPr>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Bone Claw (1H)</w:t>
            </w:r>
          </w:p>
        </w:tc>
        <w:tc>
          <w:tcPr>
            <w:tcW w:w="74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Melee</w:t>
            </w:r>
          </w:p>
        </w:tc>
        <w:tc>
          <w:tcPr>
            <w:tcW w:w="104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89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05" w:type="dxa"/>
          </w:tcPr>
          <w:p w:rsidR="009F2487" w:rsidRPr="005D52C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+2 CB</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80"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Daemon Claw (1H)</w:t>
            </w:r>
          </w:p>
        </w:tc>
        <w:tc>
          <w:tcPr>
            <w:tcW w:w="748"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Melee</w:t>
            </w:r>
          </w:p>
        </w:tc>
        <w:tc>
          <w:tcPr>
            <w:tcW w:w="104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89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05"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+2 CB</w:t>
            </w: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80"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r>
    </w:tbl>
    <w:p w:rsidR="009F2487" w:rsidRPr="00954363" w:rsidRDefault="009F2487" w:rsidP="00E041E7"/>
    <w:tbl>
      <w:tblPr>
        <w:tblStyle w:val="ListTable1Light"/>
        <w:tblW w:w="9932" w:type="dxa"/>
        <w:tblCellMar>
          <w:left w:w="0" w:type="dxa"/>
          <w:right w:w="0" w:type="dxa"/>
        </w:tblCellMar>
        <w:tblLook w:val="04A0" w:firstRow="1" w:lastRow="0" w:firstColumn="1" w:lastColumn="0" w:noHBand="0" w:noVBand="1"/>
      </w:tblPr>
      <w:tblGrid>
        <w:gridCol w:w="2519"/>
        <w:gridCol w:w="889"/>
        <w:gridCol w:w="888"/>
        <w:gridCol w:w="889"/>
        <w:gridCol w:w="3134"/>
        <w:gridCol w:w="276"/>
        <w:gridCol w:w="276"/>
        <w:gridCol w:w="276"/>
        <w:gridCol w:w="785"/>
      </w:tblGrid>
      <w:tr w:rsidR="009F2487" w:rsidTr="00396F70">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DE51E9" w:rsidRDefault="00E041E7" w:rsidP="00E661C6">
            <w:r>
              <w:t>Pistols</w:t>
            </w:r>
          </w:p>
        </w:tc>
        <w:tc>
          <w:tcPr>
            <w:tcW w:w="889"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888"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89"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134"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6"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78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Bolt Pistol</w:t>
            </w:r>
          </w:p>
        </w:tc>
        <w:tc>
          <w:tcPr>
            <w:tcW w:w="889"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134"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Melta Pistol</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7</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Penetration, Energy</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Storm Bolter</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134"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Rapid Fire, can’t crit</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Havoc Pistol</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Rending</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Doom Pistol</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20cm</w:t>
            </w:r>
          </w:p>
        </w:tc>
        <w:tc>
          <w:tcPr>
            <w:tcW w:w="8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8</w:t>
            </w:r>
          </w:p>
        </w:tc>
        <w:tc>
          <w:tcPr>
            <w:tcW w:w="88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c>
          <w:tcPr>
            <w:tcW w:w="3134" w:type="dxa"/>
          </w:tcPr>
          <w:p w:rsidR="009F2487" w:rsidRPr="008A5943" w:rsidRDefault="009F2487" w:rsidP="00E448AC">
            <w:pPr>
              <w:cnfStyle w:val="000000100000" w:firstRow="0" w:lastRow="0" w:firstColumn="0" w:lastColumn="0" w:oddVBand="0" w:evenVBand="0" w:oddHBand="1" w:evenHBand="0" w:firstRowFirstColumn="0" w:firstRowLastColumn="0" w:lastRowFirstColumn="0" w:lastRowLastColumn="0"/>
              <w:rPr>
                <w:i/>
              </w:rPr>
            </w:pPr>
            <w:r>
              <w:rPr>
                <w:i/>
              </w:rPr>
              <w:t>Rapid Fire</w:t>
            </w:r>
            <w:r w:rsidR="00E448AC">
              <w:rPr>
                <w:i/>
              </w:rPr>
              <w:t>, Lethal Wounds</w:t>
            </w:r>
            <w:r>
              <w:rPr>
                <w:i/>
              </w:rPr>
              <w:t>, can’t crit</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8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F2487" w:rsidTr="00396F70">
        <w:trPr>
          <w:trHeight w:val="286"/>
        </w:trPr>
        <w:tc>
          <w:tcPr>
            <w:cnfStyle w:val="001000000000" w:firstRow="0" w:lastRow="0" w:firstColumn="1" w:lastColumn="0" w:oddVBand="0" w:evenVBand="0" w:oddHBand="0" w:evenHBand="0" w:firstRowFirstColumn="0" w:firstRowLastColumn="0" w:lastRowFirstColumn="0" w:lastRowLastColumn="0"/>
            <w:tcW w:w="2519" w:type="dxa"/>
          </w:tcPr>
          <w:p w:rsidR="009F2487" w:rsidRPr="007D2537" w:rsidRDefault="009F2487" w:rsidP="00E661C6">
            <w:pPr>
              <w:rPr>
                <w:b w:val="0"/>
              </w:rPr>
            </w:pPr>
            <w:r w:rsidRPr="007D2537">
              <w:rPr>
                <w:b w:val="0"/>
              </w:rPr>
              <w:t>Bile Spitter</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20cm</w:t>
            </w:r>
          </w:p>
        </w:tc>
        <w:tc>
          <w:tcPr>
            <w:tcW w:w="8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8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134" w:type="dxa"/>
          </w:tcPr>
          <w:p w:rsidR="009F2487" w:rsidRPr="005D52C3" w:rsidRDefault="001F2C71" w:rsidP="00E661C6">
            <w:pPr>
              <w:cnfStyle w:val="000000000000" w:firstRow="0" w:lastRow="0" w:firstColumn="0" w:lastColumn="0" w:oddVBand="0" w:evenVBand="0" w:oddHBand="0" w:evenHBand="0" w:firstRowFirstColumn="0" w:firstRowLastColumn="0" w:lastRowFirstColumn="0" w:lastRowLastColumn="0"/>
              <w:rPr>
                <w:i/>
              </w:rPr>
            </w:pPr>
            <w:r>
              <w:rPr>
                <w:i/>
              </w:rPr>
              <w:t>Lethal Weapon, Poison</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78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bl>
    <w:p w:rsidR="009F2487" w:rsidRPr="00954363" w:rsidRDefault="009F2487" w:rsidP="00E041E7"/>
    <w:tbl>
      <w:tblPr>
        <w:tblStyle w:val="ListTable1Light"/>
        <w:tblW w:w="10012" w:type="dxa"/>
        <w:tblCellMar>
          <w:left w:w="0" w:type="dxa"/>
          <w:right w:w="0" w:type="dxa"/>
        </w:tblCellMar>
        <w:tblLook w:val="04A0" w:firstRow="1" w:lastRow="0" w:firstColumn="1" w:lastColumn="0" w:noHBand="0" w:noVBand="1"/>
      </w:tblPr>
      <w:tblGrid>
        <w:gridCol w:w="2539"/>
        <w:gridCol w:w="896"/>
        <w:gridCol w:w="894"/>
        <w:gridCol w:w="896"/>
        <w:gridCol w:w="3247"/>
        <w:gridCol w:w="277"/>
        <w:gridCol w:w="277"/>
        <w:gridCol w:w="277"/>
        <w:gridCol w:w="709"/>
      </w:tblGrid>
      <w:tr w:rsidR="009F2487" w:rsidTr="00396F70">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539" w:type="dxa"/>
          </w:tcPr>
          <w:p w:rsidR="009F2487" w:rsidRPr="00DE51E9" w:rsidRDefault="00E041E7" w:rsidP="00E661C6">
            <w:r>
              <w:t>Rifles</w:t>
            </w:r>
          </w:p>
        </w:tc>
        <w:tc>
          <w:tcPr>
            <w:tcW w:w="89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894"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89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247"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7"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7"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7" w:type="dxa"/>
          </w:tcPr>
          <w:p w:rsidR="009F2487" w:rsidRPr="00F65A85" w:rsidRDefault="009E2697" w:rsidP="009E2697">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70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Bolter</w:t>
            </w:r>
          </w:p>
        </w:tc>
        <w:tc>
          <w:tcPr>
            <w:tcW w:w="896"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894"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Pr="00DE51E9" w:rsidRDefault="009F2487" w:rsidP="00E661C6">
            <w:pPr>
              <w:jc w:val="center"/>
              <w:cnfStyle w:val="000000100000" w:firstRow="0" w:lastRow="0" w:firstColumn="0" w:lastColumn="0" w:oddVBand="0" w:evenVBand="0" w:oddHBand="1" w:evenHBand="0" w:firstRowFirstColumn="0" w:firstRowLastColumn="0" w:lastRowFirstColumn="0" w:lastRowLastColumn="0"/>
            </w:pPr>
            <w:r>
              <w:t>3</w:t>
            </w:r>
          </w:p>
        </w:tc>
        <w:tc>
          <w:tcPr>
            <w:tcW w:w="3247"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Melta Gun</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8</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47"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Penetration, Energy</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Flamer</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Cone, Heat</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Havoc Blaster</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247" w:type="dxa"/>
          </w:tcPr>
          <w:p w:rsidR="009F2487" w:rsidRPr="005D52C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Rending</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Doombolter</w:t>
            </w:r>
          </w:p>
        </w:tc>
        <w:tc>
          <w:tcPr>
            <w:tcW w:w="896"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Default="009F2487" w:rsidP="00B45C65">
            <w:pPr>
              <w:cnfStyle w:val="000000100000" w:firstRow="0" w:lastRow="0" w:firstColumn="0" w:lastColumn="0" w:oddVBand="0" w:evenVBand="0" w:oddHBand="1" w:evenHBand="0" w:firstRowFirstColumn="0" w:firstRowLastColumn="0" w:lastRowFirstColumn="0" w:lastRowLastColumn="0"/>
              <w:rPr>
                <w:i/>
              </w:rPr>
            </w:pPr>
            <w:r>
              <w:rPr>
                <w:i/>
              </w:rPr>
              <w:t xml:space="preserve">Rapid Fire, </w:t>
            </w:r>
            <w:r w:rsidR="00B45C65">
              <w:rPr>
                <w:i/>
              </w:rPr>
              <w:t>Lethal Wounds</w:t>
            </w:r>
            <w:r>
              <w:rPr>
                <w:i/>
              </w:rPr>
              <w:t>, can’t crit</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r w:rsidR="009F2487" w:rsidTr="00396F70">
        <w:trPr>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Sonic Blaster</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894"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89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247"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Penetration, Energy</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7"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70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40P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39" w:type="dxa"/>
          </w:tcPr>
          <w:p w:rsidR="009F2487" w:rsidRPr="007D2537" w:rsidRDefault="009F2487" w:rsidP="00E661C6">
            <w:pPr>
              <w:rPr>
                <w:b w:val="0"/>
              </w:rPr>
            </w:pPr>
            <w:r w:rsidRPr="007D2537">
              <w:rPr>
                <w:b w:val="0"/>
              </w:rPr>
              <w:t>Bale Flamer</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w:t>
            </w:r>
          </w:p>
        </w:tc>
        <w:tc>
          <w:tcPr>
            <w:tcW w:w="894"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89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247" w:type="dxa"/>
          </w:tcPr>
          <w:p w:rsidR="009F2487" w:rsidRPr="008A5943" w:rsidRDefault="009F2487" w:rsidP="00E96D72">
            <w:pPr>
              <w:cnfStyle w:val="000000100000" w:firstRow="0" w:lastRow="0" w:firstColumn="0" w:lastColumn="0" w:oddVBand="0" w:evenVBand="0" w:oddHBand="1" w:evenHBand="0" w:firstRowFirstColumn="0" w:firstRowLastColumn="0" w:lastRowFirstColumn="0" w:lastRowLastColumn="0"/>
              <w:rPr>
                <w:i/>
              </w:rPr>
            </w:pPr>
            <w:r>
              <w:rPr>
                <w:i/>
              </w:rPr>
              <w:t xml:space="preserve">Cone, </w:t>
            </w:r>
            <w:r w:rsidR="00E96D72">
              <w:rPr>
                <w:i/>
              </w:rPr>
              <w:t>Lethal Weapon</w:t>
            </w:r>
            <w:r>
              <w:rPr>
                <w:i/>
              </w:rPr>
              <w:t xml:space="preserve">, </w:t>
            </w:r>
            <w:r w:rsidR="00FE0A44">
              <w:rPr>
                <w:i/>
              </w:rPr>
              <w:t>Poison</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7"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70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bl>
    <w:p w:rsidR="009F2487" w:rsidRPr="00954363" w:rsidRDefault="009F2487" w:rsidP="00E041E7"/>
    <w:tbl>
      <w:tblPr>
        <w:tblStyle w:val="ListTable1Light"/>
        <w:tblW w:w="10122" w:type="dxa"/>
        <w:tblCellMar>
          <w:left w:w="0" w:type="dxa"/>
          <w:right w:w="0" w:type="dxa"/>
        </w:tblCellMar>
        <w:tblLook w:val="04A0" w:firstRow="1" w:lastRow="0" w:firstColumn="1" w:lastColumn="0" w:noHBand="0" w:noVBand="1"/>
      </w:tblPr>
      <w:tblGrid>
        <w:gridCol w:w="2567"/>
        <w:gridCol w:w="906"/>
        <w:gridCol w:w="905"/>
        <w:gridCol w:w="906"/>
        <w:gridCol w:w="3382"/>
        <w:gridCol w:w="279"/>
        <w:gridCol w:w="279"/>
        <w:gridCol w:w="279"/>
        <w:gridCol w:w="619"/>
      </w:tblGrid>
      <w:tr w:rsidR="009E2697" w:rsidTr="00396F70">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DE51E9" w:rsidRDefault="00E041E7" w:rsidP="00E661C6">
            <w:r>
              <w:t xml:space="preserve">Heavy </w:t>
            </w:r>
            <w:r w:rsidR="009F2487">
              <w:t>Weapon</w:t>
            </w:r>
            <w:r>
              <w:t>s</w:t>
            </w:r>
            <w:r w:rsidR="009F2487" w:rsidRPr="00DE51E9">
              <w:t xml:space="preserve"> </w:t>
            </w:r>
          </w:p>
        </w:tc>
        <w:tc>
          <w:tcPr>
            <w:tcW w:w="90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rsidRPr="00DE51E9">
              <w:t>Range</w:t>
            </w:r>
          </w:p>
        </w:tc>
        <w:tc>
          <w:tcPr>
            <w:tcW w:w="905"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Damage</w:t>
            </w:r>
          </w:p>
        </w:tc>
        <w:tc>
          <w:tcPr>
            <w:tcW w:w="906" w:type="dxa"/>
          </w:tcPr>
          <w:p w:rsidR="009F2487" w:rsidRPr="00DE51E9" w:rsidRDefault="009F2487" w:rsidP="00E661C6">
            <w:pPr>
              <w:jc w:val="center"/>
              <w:cnfStyle w:val="100000000000" w:firstRow="1" w:lastRow="0" w:firstColumn="0" w:lastColumn="0" w:oddVBand="0" w:evenVBand="0" w:oddHBand="0" w:evenHBand="0" w:firstRowFirstColumn="0" w:firstRowLastColumn="0" w:lastRowFirstColumn="0" w:lastRowLastColumn="0"/>
            </w:pPr>
            <w:r>
              <w:t>Attacks</w:t>
            </w:r>
          </w:p>
        </w:tc>
        <w:tc>
          <w:tcPr>
            <w:tcW w:w="3382"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Rules</w:t>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p>
        </w:tc>
        <w:tc>
          <w:tcPr>
            <w:tcW w:w="279" w:type="dxa"/>
          </w:tcPr>
          <w:p w:rsidR="009F2487" w:rsidRPr="00F65A85" w:rsidRDefault="009E2697" w:rsidP="00E661C6">
            <w:pPr>
              <w:jc w:val="center"/>
              <w:cnfStyle w:val="100000000000" w:firstRow="1" w:lastRow="0" w:firstColumn="0" w:lastColumn="0" w:oddVBand="0" w:evenVBand="0" w:oddHBand="0" w:evenHBand="0" w:firstRowFirstColumn="0" w:firstRowLastColumn="0" w:lastRowFirstColumn="0" w:lastRowLastColumn="0"/>
              <w:rPr>
                <w:b w:val="0"/>
                <w:sz w:val="20"/>
              </w:rPr>
            </w:pPr>
            <w:r>
              <w:sym w:font="Symbol" w:char="F049"/>
            </w:r>
            <w:r>
              <w:sym w:font="Symbol" w:char="F049"/>
            </w:r>
            <w:r>
              <w:sym w:font="Symbol" w:char="F049"/>
            </w:r>
          </w:p>
        </w:tc>
        <w:tc>
          <w:tcPr>
            <w:tcW w:w="619"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Heavy Bolter</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45cm</w:t>
            </w:r>
          </w:p>
        </w:tc>
        <w:tc>
          <w:tcPr>
            <w:tcW w:w="905"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6429F6"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Rapid Fire</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279" w:type="dxa"/>
          </w:tcPr>
          <w:p w:rsidR="009F2487" w:rsidRPr="00F65A85" w:rsidRDefault="009F2487" w:rsidP="00E661C6">
            <w:pPr>
              <w:jc w:val="center"/>
              <w:cnfStyle w:val="000000100000" w:firstRow="0" w:lastRow="0" w:firstColumn="0" w:lastColumn="0" w:oddVBand="0" w:evenVBand="0" w:oddHBand="1" w:evenHBand="0" w:firstRowFirstColumn="0" w:firstRowLastColumn="0" w:lastRowFirstColumn="0" w:lastRowLastColumn="0"/>
              <w:rPr>
                <w:sz w:val="20"/>
              </w:rPr>
            </w:pP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Multimelta</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14</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3</w:t>
            </w:r>
          </w:p>
        </w:tc>
        <w:tc>
          <w:tcPr>
            <w:tcW w:w="3382" w:type="dxa"/>
          </w:tcPr>
          <w:p w:rsidR="009F2487" w:rsidRPr="006429F6"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Penetration, Energy</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Pr="00F65A85" w:rsidRDefault="009F2487" w:rsidP="00E661C6">
            <w:pPr>
              <w:jc w:val="center"/>
              <w:cnfStyle w:val="000000000000" w:firstRow="0" w:lastRow="0" w:firstColumn="0" w:lastColumn="0" w:oddVBand="0" w:evenVBand="0" w:oddHBand="0" w:evenHBand="0" w:firstRowFirstColumn="0" w:firstRowLastColumn="0" w:lastRowFirstColumn="0" w:lastRowLastColumn="0"/>
              <w:rPr>
                <w:sz w:val="20"/>
              </w:rPr>
            </w:pPr>
          </w:p>
        </w:tc>
        <w:tc>
          <w:tcPr>
            <w:tcW w:w="279" w:type="dxa"/>
          </w:tcPr>
          <w:p w:rsidR="009F2487" w:rsidRPr="00F65A85" w:rsidRDefault="009F2487" w:rsidP="00E661C6">
            <w:pPr>
              <w:jc w:val="center"/>
              <w:cnfStyle w:val="000000000000" w:firstRow="0" w:lastRow="0" w:firstColumn="0" w:lastColumn="0" w:oddVBand="0" w:evenVBand="0" w:oddHBand="0" w:evenHBand="0" w:firstRowFirstColumn="0" w:firstRowLastColumn="0" w:lastRowFirstColumn="0" w:lastRowLastColumn="0"/>
              <w:rPr>
                <w:sz w:val="20"/>
              </w:rPr>
            </w:pP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Heavy Flamer</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Cone X</w:t>
            </w:r>
          </w:p>
        </w:tc>
        <w:tc>
          <w:tcPr>
            <w:tcW w:w="905"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Pr="006429F6"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6429F6"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Cone X, Heat</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Missile Launcher</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906" w:type="dxa"/>
          </w:tcPr>
          <w:p w:rsidR="009F2487" w:rsidRPr="006429F6"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382" w:type="dxa"/>
          </w:tcPr>
          <w:p w:rsidR="009F2487" w:rsidRPr="006429F6"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Area of Effect M</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Havoc Launcher</w:t>
            </w:r>
          </w:p>
        </w:tc>
        <w:tc>
          <w:tcPr>
            <w:tcW w:w="906" w:type="dxa"/>
          </w:tcPr>
          <w:p w:rsidR="009F2487" w:rsidRPr="00FD1E75"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Area of Effect M, Rending</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Hades Autocannon</w:t>
            </w:r>
          </w:p>
        </w:tc>
        <w:tc>
          <w:tcPr>
            <w:tcW w:w="90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45cm</w:t>
            </w:r>
          </w:p>
        </w:tc>
        <w:tc>
          <w:tcPr>
            <w:tcW w:w="905"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12</w:t>
            </w:r>
          </w:p>
        </w:tc>
        <w:tc>
          <w:tcPr>
            <w:tcW w:w="906" w:type="dxa"/>
          </w:tcPr>
          <w:p w:rsidR="009F2487" w:rsidRPr="00DE51E9" w:rsidRDefault="009F2487" w:rsidP="00E661C6">
            <w:pPr>
              <w:jc w:val="center"/>
              <w:cnfStyle w:val="000000000000" w:firstRow="0" w:lastRow="0" w:firstColumn="0" w:lastColumn="0" w:oddVBand="0" w:evenVBand="0" w:oddHBand="0" w:evenHBand="0" w:firstRowFirstColumn="0" w:firstRowLastColumn="0" w:lastRowFirstColumn="0" w:lastRowLastColumn="0"/>
            </w:pPr>
            <w:r>
              <w:t>6</w:t>
            </w:r>
          </w:p>
        </w:tc>
        <w:tc>
          <w:tcPr>
            <w:tcW w:w="3382" w:type="dxa"/>
          </w:tcPr>
          <w:p w:rsidR="009F2487" w:rsidRPr="008A5943"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40P</w:t>
            </w:r>
          </w:p>
        </w:tc>
      </w:tr>
      <w:tr w:rsidR="009E2697" w:rsidTr="00396F70">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Doom Siren</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Cone X</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12</w:t>
            </w:r>
          </w:p>
        </w:tc>
        <w:tc>
          <w:tcPr>
            <w:tcW w:w="90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2</w:t>
            </w:r>
          </w:p>
        </w:tc>
        <w:tc>
          <w:tcPr>
            <w:tcW w:w="3382" w:type="dxa"/>
          </w:tcPr>
          <w:p w:rsidR="009F2487" w:rsidRPr="008A5943" w:rsidRDefault="009F2487" w:rsidP="00E661C6">
            <w:pPr>
              <w:cnfStyle w:val="000000100000" w:firstRow="0" w:lastRow="0" w:firstColumn="0" w:lastColumn="0" w:oddVBand="0" w:evenVBand="0" w:oddHBand="1" w:evenHBand="0" w:firstRowFirstColumn="0" w:firstRowLastColumn="0" w:lastRowFirstColumn="0" w:lastRowLastColumn="0"/>
              <w:rPr>
                <w:i/>
              </w:rPr>
            </w:pPr>
            <w:r>
              <w:rPr>
                <w:i/>
              </w:rPr>
              <w:t>Cone X, Penetration, Energy</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27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X</w:t>
            </w:r>
          </w:p>
        </w:tc>
        <w:tc>
          <w:tcPr>
            <w:tcW w:w="619"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40P</w:t>
            </w:r>
          </w:p>
        </w:tc>
      </w:tr>
      <w:tr w:rsidR="009E2697" w:rsidTr="00396F70">
        <w:trPr>
          <w:trHeight w:val="284"/>
        </w:trPr>
        <w:tc>
          <w:tcPr>
            <w:cnfStyle w:val="001000000000" w:firstRow="0" w:lastRow="0" w:firstColumn="1" w:lastColumn="0" w:oddVBand="0" w:evenVBand="0" w:oddHBand="0" w:evenHBand="0" w:firstRowFirstColumn="0" w:firstRowLastColumn="0" w:lastRowFirstColumn="0" w:lastRowLastColumn="0"/>
            <w:tcW w:w="2567" w:type="dxa"/>
          </w:tcPr>
          <w:p w:rsidR="009F2487" w:rsidRPr="007D2537" w:rsidRDefault="009F2487" w:rsidP="00E661C6">
            <w:pPr>
              <w:rPr>
                <w:b w:val="0"/>
              </w:rPr>
            </w:pPr>
            <w:r w:rsidRPr="007D2537">
              <w:rPr>
                <w:b w:val="0"/>
              </w:rPr>
              <w:t>Bale Cannon</w:t>
            </w:r>
          </w:p>
        </w:tc>
        <w:tc>
          <w:tcPr>
            <w:tcW w:w="90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Cone X</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w:t>
            </w:r>
          </w:p>
        </w:tc>
        <w:tc>
          <w:tcPr>
            <w:tcW w:w="90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2</w:t>
            </w:r>
          </w:p>
        </w:tc>
        <w:tc>
          <w:tcPr>
            <w:tcW w:w="3382" w:type="dxa"/>
          </w:tcPr>
          <w:p w:rsidR="009F2487" w:rsidRPr="005D52C3" w:rsidRDefault="009F2487" w:rsidP="00866193">
            <w:pPr>
              <w:cnfStyle w:val="000000000000" w:firstRow="0" w:lastRow="0" w:firstColumn="0" w:lastColumn="0" w:oddVBand="0" w:evenVBand="0" w:oddHBand="0" w:evenHBand="0" w:firstRowFirstColumn="0" w:firstRowLastColumn="0" w:lastRowFirstColumn="0" w:lastRowLastColumn="0"/>
              <w:rPr>
                <w:i/>
              </w:rPr>
            </w:pPr>
            <w:r>
              <w:rPr>
                <w:i/>
              </w:rPr>
              <w:t xml:space="preserve">Cone X, </w:t>
            </w:r>
            <w:r w:rsidR="00866193">
              <w:rPr>
                <w:i/>
              </w:rPr>
              <w:t>Lethal Weapon</w:t>
            </w:r>
            <w:r w:rsidR="00601EF3">
              <w:rPr>
                <w:i/>
              </w:rPr>
              <w:t>, Poison</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27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X</w:t>
            </w:r>
          </w:p>
        </w:tc>
        <w:tc>
          <w:tcPr>
            <w:tcW w:w="619"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40P</w:t>
            </w:r>
          </w:p>
        </w:tc>
      </w:tr>
    </w:tbl>
    <w:p w:rsidR="009F2487" w:rsidRPr="00312A64" w:rsidRDefault="009F2487" w:rsidP="009F2487">
      <w:pPr>
        <w:pStyle w:val="Heading1"/>
      </w:pPr>
      <w:bookmarkStart w:id="8" w:name="_Toc446968738"/>
      <w:r>
        <w:lastRenderedPageBreak/>
        <w:t>Equipment</w:t>
      </w:r>
      <w:bookmarkEnd w:id="8"/>
    </w:p>
    <w:tbl>
      <w:tblPr>
        <w:tblStyle w:val="ListTable1Light"/>
        <w:tblW w:w="9931" w:type="dxa"/>
        <w:tblLook w:val="04A0" w:firstRow="1" w:lastRow="0" w:firstColumn="1" w:lastColumn="0" w:noHBand="0" w:noVBand="1"/>
      </w:tblPr>
      <w:tblGrid>
        <w:gridCol w:w="4924"/>
        <w:gridCol w:w="2032"/>
        <w:gridCol w:w="2975"/>
      </w:tblGrid>
      <w:tr w:rsidR="009F2487" w:rsidTr="00E661C6">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r>
              <w:t>Equipment</w:t>
            </w:r>
          </w:p>
        </w:tc>
        <w:tc>
          <w:tcPr>
            <w:tcW w:w="2032"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Cost</w:t>
            </w:r>
          </w:p>
        </w:tc>
        <w:tc>
          <w:tcPr>
            <w:tcW w:w="297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Gearpoints</w:t>
            </w:r>
          </w:p>
        </w:tc>
      </w:tr>
      <w:tr w:rsidR="009F2487" w:rsidTr="00E661C6">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Frak-Grenade </w:t>
            </w:r>
            <w:r>
              <w:rPr>
                <w:b w:val="0"/>
              </w:rPr>
              <w:t>(1)</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5P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rsidRPr="004C1FEB">
              <w:t>1</w:t>
            </w:r>
          </w:p>
        </w:tc>
      </w:tr>
      <w:tr w:rsidR="009F2487" w:rsidTr="00E661C6">
        <w:trPr>
          <w:trHeight w:val="263"/>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Sonic-Grenade </w:t>
            </w:r>
            <w:r>
              <w:rPr>
                <w:b w:val="0"/>
              </w:rPr>
              <w:t>(1)</w:t>
            </w:r>
          </w:p>
        </w:tc>
        <w:tc>
          <w:tcPr>
            <w:tcW w:w="2032"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10P</w:t>
            </w:r>
          </w:p>
        </w:tc>
        <w:tc>
          <w:tcPr>
            <w:tcW w:w="2975" w:type="dxa"/>
          </w:tcPr>
          <w:p w:rsidR="009F2487" w:rsidRPr="004C1FEB" w:rsidRDefault="009F2487" w:rsidP="00E661C6">
            <w:pPr>
              <w:jc w:val="center"/>
              <w:cnfStyle w:val="000000000000" w:firstRow="0" w:lastRow="0" w:firstColumn="0" w:lastColumn="0" w:oddVBand="0" w:evenVBand="0" w:oddHBand="0" w:evenHBand="0" w:firstRowFirstColumn="0" w:firstRowLastColumn="0" w:lastRowFirstColumn="0" w:lastRowLastColumn="0"/>
            </w:pPr>
            <w:r w:rsidRPr="004C1FEB">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Pr="00E03809" w:rsidRDefault="009F2487" w:rsidP="00E661C6">
            <w:pPr>
              <w:rPr>
                <w:b w:val="0"/>
              </w:rPr>
            </w:pPr>
            <w:r>
              <w:t xml:space="preserve">Blight-Grenade </w:t>
            </w:r>
            <w:r>
              <w:rPr>
                <w:b w:val="0"/>
              </w:rPr>
              <w:t>(1)</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rsidRPr="004C1FEB">
              <w:t>1</w:t>
            </w:r>
          </w:p>
        </w:tc>
      </w:tr>
      <w:tr w:rsidR="009F2487" w:rsidTr="00E661C6">
        <w:trPr>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tc>
        <w:tc>
          <w:tcPr>
            <w:tcW w:w="2032"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p>
        </w:tc>
        <w:tc>
          <w:tcPr>
            <w:tcW w:w="2975" w:type="dxa"/>
          </w:tcPr>
          <w:p w:rsidR="009F2487" w:rsidRPr="004C1FEB" w:rsidRDefault="009F2487" w:rsidP="00E661C6">
            <w:pPr>
              <w:jc w:val="center"/>
              <w:cnfStyle w:val="000000000000" w:firstRow="0" w:lastRow="0" w:firstColumn="0" w:lastColumn="0" w:oddVBand="0" w:evenVBand="0" w:oddHBand="0" w:evenHBand="0" w:firstRowFirstColumn="0" w:firstRowLastColumn="0" w:lastRowFirstColumn="0" w:lastRowLastColumn="0"/>
            </w:pPr>
          </w:p>
        </w:tc>
      </w:tr>
      <w:tr w:rsidR="009F2487" w:rsidTr="00E661C6">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4924" w:type="dxa"/>
          </w:tcPr>
          <w:p w:rsidR="009F2487" w:rsidRDefault="009F2487" w:rsidP="00E661C6">
            <w:r>
              <w:t>Combat Knife</w:t>
            </w:r>
          </w:p>
        </w:tc>
        <w:tc>
          <w:tcPr>
            <w:tcW w:w="2032"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10P</w:t>
            </w:r>
          </w:p>
        </w:tc>
        <w:tc>
          <w:tcPr>
            <w:tcW w:w="2975" w:type="dxa"/>
          </w:tcPr>
          <w:p w:rsidR="009F2487" w:rsidRPr="004C1FEB"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bl>
    <w:p w:rsidR="009F2487" w:rsidRDefault="009F2487" w:rsidP="009F2487"/>
    <w:p w:rsidR="009F2487" w:rsidRPr="00954363" w:rsidRDefault="009F2487" w:rsidP="009F2487">
      <w:pPr>
        <w:pStyle w:val="Heading2"/>
      </w:pPr>
      <w:r w:rsidRPr="00954363">
        <w:t>Limited Equipment</w:t>
      </w:r>
    </w:p>
    <w:p w:rsidR="009F2487" w:rsidRDefault="009F2487" w:rsidP="009F2487">
      <w:pPr>
        <w:pStyle w:val="WeaponHeadings"/>
      </w:pPr>
      <w:r>
        <w:t>Frak-Grenade</w:t>
      </w:r>
    </w:p>
    <w:p w:rsidR="009F2487" w:rsidRDefault="009F2487" w:rsidP="009F2487">
      <w:pPr>
        <w:jc w:val="both"/>
      </w:pPr>
      <w:r>
        <w:t xml:space="preserve">Simple explosive grenades with 20cm range, 11 damage and 1 attack. Has </w:t>
      </w:r>
      <w:r w:rsidRPr="00D243FE">
        <w:rPr>
          <w:i/>
        </w:rPr>
        <w:t>Area of Effect M</w:t>
      </w:r>
      <w:r>
        <w:t xml:space="preserve"> and is </w:t>
      </w:r>
      <w:r w:rsidRPr="00D243FE">
        <w:rPr>
          <w:i/>
        </w:rPr>
        <w:t>Limited</w:t>
      </w:r>
      <w:r>
        <w:rPr>
          <w:i/>
        </w:rPr>
        <w:t xml:space="preserve"> </w:t>
      </w:r>
      <w:r w:rsidRPr="00A8099C">
        <w:t>and</w:t>
      </w:r>
      <w:r>
        <w:rPr>
          <w:i/>
        </w:rPr>
        <w:t xml:space="preserve"> </w:t>
      </w:r>
      <w:r>
        <w:t xml:space="preserve">counts as </w:t>
      </w:r>
      <w:r>
        <w:rPr>
          <w:i/>
        </w:rPr>
        <w:t>Projectile</w:t>
      </w:r>
      <w:r>
        <w:t>. Costs 1 Action Point to use.</w:t>
      </w:r>
    </w:p>
    <w:p w:rsidR="009F2487" w:rsidRDefault="009F2487" w:rsidP="009F2487">
      <w:pPr>
        <w:pStyle w:val="WeaponHeadings"/>
      </w:pPr>
      <w:r>
        <w:t>Sonic-Grenade</w:t>
      </w:r>
    </w:p>
    <w:p w:rsidR="009F2487" w:rsidRDefault="009F2487" w:rsidP="009F2487">
      <w:r>
        <w:t xml:space="preserve">A grenade packed with screams of agony. Has 20cm range, 8 damage, 2 attacks, </w:t>
      </w:r>
      <w:r>
        <w:rPr>
          <w:i/>
        </w:rPr>
        <w:t xml:space="preserve">Penetration, Area of Effect M </w:t>
      </w:r>
      <w:r>
        <w:t xml:space="preserve">and </w:t>
      </w:r>
      <w:r>
        <w:rPr>
          <w:i/>
        </w:rPr>
        <w:t xml:space="preserve">Limited </w:t>
      </w:r>
      <w:r>
        <w:t xml:space="preserve">and counts as </w:t>
      </w:r>
      <w:r>
        <w:rPr>
          <w:i/>
        </w:rPr>
        <w:t>Energy</w:t>
      </w:r>
      <w:r>
        <w:t>. Costs 1 Action Point to use.</w:t>
      </w:r>
    </w:p>
    <w:p w:rsidR="009F2487" w:rsidRDefault="009F2487" w:rsidP="009F2487">
      <w:pPr>
        <w:pStyle w:val="WeaponHeadings"/>
      </w:pPr>
      <w:r>
        <w:t>Blight-Grenade</w:t>
      </w:r>
    </w:p>
    <w:p w:rsidR="009F2487" w:rsidRDefault="009F2487" w:rsidP="009F2487">
      <w:r>
        <w:t xml:space="preserve">A grenade full of corruption and pestilence. Has 20cm range, 8 damage, 2 attacks, </w:t>
      </w:r>
      <w:r w:rsidR="008941EC" w:rsidRPr="00AF3755">
        <w:rPr>
          <w:i/>
        </w:rPr>
        <w:t>Lethal Weapon, Poison</w:t>
      </w:r>
      <w:r w:rsidRPr="00AF3755">
        <w:rPr>
          <w:i/>
        </w:rPr>
        <w:t xml:space="preserve">, </w:t>
      </w:r>
      <w:r>
        <w:rPr>
          <w:i/>
        </w:rPr>
        <w:t xml:space="preserve">Area of Effect M </w:t>
      </w:r>
      <w:r>
        <w:t xml:space="preserve">and </w:t>
      </w:r>
      <w:r>
        <w:rPr>
          <w:i/>
        </w:rPr>
        <w:t xml:space="preserve">Limited </w:t>
      </w:r>
      <w:r>
        <w:t xml:space="preserve">and counts as </w:t>
      </w:r>
      <w:r>
        <w:rPr>
          <w:i/>
        </w:rPr>
        <w:t>Energy</w:t>
      </w:r>
      <w:r>
        <w:t>. Costs 1 Action Point to use.</w:t>
      </w:r>
    </w:p>
    <w:p w:rsidR="009F2487" w:rsidRDefault="009F2487" w:rsidP="009F2487">
      <w:pPr>
        <w:pStyle w:val="WeaponHeadings"/>
      </w:pPr>
      <w:r>
        <w:t>Combat Knife</w:t>
      </w:r>
    </w:p>
    <w:p w:rsidR="009F2487" w:rsidRPr="005A0AD7" w:rsidRDefault="009F2487" w:rsidP="009F2487">
      <w:r>
        <w:t xml:space="preserve">A simple weapon for close combat, reliable but not very dangerous. Counts as melee weapon with </w:t>
      </w:r>
      <w:r>
        <w:rPr>
          <w:i/>
        </w:rPr>
        <w:t>Quickdraw</w:t>
      </w:r>
      <w:r>
        <w:t>. When a unit carrying this is attacked in melee, it won’t get a DF malus for no melee weapon.</w:t>
      </w:r>
    </w:p>
    <w:p w:rsidR="009F2487" w:rsidRPr="00626AE1" w:rsidRDefault="009F2487" w:rsidP="009F2487"/>
    <w:p w:rsidR="009F2487" w:rsidRDefault="009F2487" w:rsidP="009F2487"/>
    <w:p w:rsidR="009F2487" w:rsidRDefault="009F2487" w:rsidP="009F2487">
      <w:r>
        <w:br w:type="page"/>
      </w:r>
    </w:p>
    <w:p w:rsidR="009F2487" w:rsidRDefault="009F2487" w:rsidP="009F2487">
      <w:pPr>
        <w:pStyle w:val="Heading1"/>
      </w:pPr>
      <w:bookmarkStart w:id="9" w:name="_Toc446968739"/>
      <w:r>
        <w:lastRenderedPageBreak/>
        <w:t>Blessings</w:t>
      </w:r>
      <w:bookmarkEnd w:id="9"/>
    </w:p>
    <w:tbl>
      <w:tblPr>
        <w:tblStyle w:val="ListTable1Light"/>
        <w:tblW w:w="9897" w:type="dxa"/>
        <w:tblLook w:val="04A0" w:firstRow="1" w:lastRow="0" w:firstColumn="1" w:lastColumn="0" w:noHBand="0" w:noVBand="1"/>
      </w:tblPr>
      <w:tblGrid>
        <w:gridCol w:w="5812"/>
        <w:gridCol w:w="1036"/>
        <w:gridCol w:w="2229"/>
        <w:gridCol w:w="820"/>
      </w:tblGrid>
      <w:tr w:rsidR="009F2487" w:rsidTr="00E661C6">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Blessing</w:t>
            </w:r>
          </w:p>
        </w:tc>
        <w:tc>
          <w:tcPr>
            <w:tcW w:w="1036"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Req. DL</w:t>
            </w:r>
          </w:p>
        </w:tc>
        <w:tc>
          <w:tcPr>
            <w:tcW w:w="2229"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Restrictions</w:t>
            </w:r>
          </w:p>
        </w:tc>
        <w:tc>
          <w:tcPr>
            <w:tcW w:w="820"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Cost</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Leaper</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Daemonic Wings</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Daemonic Strength</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Electrolocation</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sidRPr="00611961">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Shadow’s Veil</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Powers of the Warp</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w:t>
            </w:r>
          </w:p>
        </w:tc>
        <w:tc>
          <w:tcPr>
            <w:tcW w:w="2229" w:type="dxa"/>
          </w:tcPr>
          <w:p w:rsidR="009F2487" w:rsidRPr="00611961" w:rsidRDefault="009F2487" w:rsidP="00E661C6">
            <w:pPr>
              <w:cnfStyle w:val="000000000000" w:firstRow="0" w:lastRow="0" w:firstColumn="0" w:lastColumn="0" w:oddVBand="0" w:evenVBand="0" w:oddHBand="0" w:evenHBand="0" w:firstRowFirstColumn="0" w:firstRowLastColumn="0" w:lastRowFirstColumn="0" w:lastRowLastColumn="0"/>
              <w:rPr>
                <w:i/>
              </w:rPr>
            </w:pPr>
            <w:r w:rsidRPr="00611961">
              <w:rPr>
                <w:i/>
              </w:rP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20P</w:t>
            </w:r>
          </w:p>
        </w:tc>
      </w:tr>
      <w:tr w:rsidR="009F2487" w:rsidTr="00E661C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Vessel of the Gods</w:t>
            </w:r>
          </w:p>
        </w:tc>
        <w:tc>
          <w:tcPr>
            <w:tcW w:w="1036"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III</w:t>
            </w:r>
          </w:p>
        </w:tc>
        <w:tc>
          <w:tcPr>
            <w:tcW w:w="2229" w:type="dxa"/>
          </w:tcPr>
          <w:p w:rsidR="009F2487" w:rsidRPr="00611961" w:rsidRDefault="009F2487" w:rsidP="00E661C6">
            <w:pPr>
              <w:cnfStyle w:val="000000100000" w:firstRow="0" w:lastRow="0" w:firstColumn="0" w:lastColumn="0" w:oddVBand="0" w:evenVBand="0" w:oddHBand="1" w:evenHBand="0" w:firstRowFirstColumn="0" w:firstRowLastColumn="0" w:lastRowFirstColumn="0" w:lastRowLastColumn="0"/>
              <w:rPr>
                <w:i/>
              </w:rPr>
            </w:pPr>
            <w:r w:rsidRPr="00611961">
              <w:rPr>
                <w:i/>
              </w:rPr>
              <w:t>-</w:t>
            </w:r>
          </w:p>
        </w:tc>
        <w:tc>
          <w:tcPr>
            <w:tcW w:w="820"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30P</w:t>
            </w:r>
          </w:p>
        </w:tc>
      </w:tr>
      <w:tr w:rsidR="009F2487" w:rsidTr="00E661C6">
        <w:trPr>
          <w:trHeight w:val="285"/>
        </w:trPr>
        <w:tc>
          <w:tcPr>
            <w:cnfStyle w:val="001000000000" w:firstRow="0" w:lastRow="0" w:firstColumn="1" w:lastColumn="0" w:oddVBand="0" w:evenVBand="0" w:oddHBand="0" w:evenHBand="0" w:firstRowFirstColumn="0" w:firstRowLastColumn="0" w:lastRowFirstColumn="0" w:lastRowLastColumn="0"/>
            <w:tcW w:w="5812" w:type="dxa"/>
          </w:tcPr>
          <w:p w:rsidR="009F2487" w:rsidRDefault="009F2487" w:rsidP="00E661C6">
            <w:r>
              <w:t>Will of the Gods</w:t>
            </w:r>
          </w:p>
        </w:tc>
        <w:tc>
          <w:tcPr>
            <w:tcW w:w="1036"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III</w:t>
            </w:r>
          </w:p>
        </w:tc>
        <w:tc>
          <w:tcPr>
            <w:tcW w:w="2229"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w:t>
            </w:r>
          </w:p>
        </w:tc>
        <w:tc>
          <w:tcPr>
            <w:tcW w:w="820"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30P</w:t>
            </w:r>
          </w:p>
        </w:tc>
      </w:tr>
    </w:tbl>
    <w:p w:rsidR="009F2487" w:rsidRPr="0012517F" w:rsidRDefault="009F2487" w:rsidP="009F2487"/>
    <w:p w:rsidR="009F2487" w:rsidRDefault="009F2487" w:rsidP="0038075E">
      <w:pPr>
        <w:pStyle w:val="Heading3"/>
      </w:pPr>
      <w:r>
        <w:t>Leaper</w:t>
      </w:r>
    </w:p>
    <w:p w:rsidR="009F2487" w:rsidRDefault="009F2487" w:rsidP="009F2487">
      <w:pPr>
        <w:rPr>
          <w:i/>
        </w:rPr>
      </w:pPr>
      <w:r>
        <w:t xml:space="preserve">Massively overgrown legs give you +10cm on </w:t>
      </w:r>
      <w:r>
        <w:rPr>
          <w:i/>
        </w:rPr>
        <w:t>charge.</w:t>
      </w:r>
    </w:p>
    <w:p w:rsidR="009F2487" w:rsidRDefault="009F2487" w:rsidP="0038075E">
      <w:pPr>
        <w:pStyle w:val="Heading3"/>
      </w:pPr>
      <w:r>
        <w:t>Daemonic Wings</w:t>
      </w:r>
    </w:p>
    <w:p w:rsidR="009F2487" w:rsidRPr="00785FB4" w:rsidRDefault="009F2487" w:rsidP="009F2487">
      <w:r>
        <w:t xml:space="preserve">You grow massive, fleshy wings, giving you </w:t>
      </w:r>
      <w:r>
        <w:rPr>
          <w:i/>
        </w:rPr>
        <w:t>Fast</w:t>
      </w:r>
      <w:r>
        <w:t>.</w:t>
      </w:r>
    </w:p>
    <w:p w:rsidR="009F2487" w:rsidRDefault="009F2487" w:rsidP="0038075E">
      <w:pPr>
        <w:pStyle w:val="Heading3"/>
      </w:pPr>
      <w:r>
        <w:t>Daemonic Strength</w:t>
      </w:r>
    </w:p>
    <w:p w:rsidR="009F2487" w:rsidRDefault="009F2487" w:rsidP="009F2487">
      <w:r>
        <w:t xml:space="preserve">With daemon’s blood flowing through your veins, your attacks hit harder than ever - +2 Damage on melee attacks. </w:t>
      </w:r>
    </w:p>
    <w:p w:rsidR="009F2487" w:rsidRDefault="009F2487" w:rsidP="0038075E">
      <w:pPr>
        <w:pStyle w:val="Heading3"/>
      </w:pPr>
      <w:r>
        <w:t>Electrolocation</w:t>
      </w:r>
    </w:p>
    <w:p w:rsidR="009F2487" w:rsidRDefault="009F2487" w:rsidP="009F2487">
      <w:r>
        <w:t>Sensing your enemies as well as seeing them gives you a much better view of the battlefield - +5 to Marksmanship.</w:t>
      </w:r>
    </w:p>
    <w:p w:rsidR="009F2487" w:rsidRDefault="009F2487" w:rsidP="0038075E">
      <w:pPr>
        <w:pStyle w:val="Heading3"/>
      </w:pPr>
      <w:r>
        <w:t>Shadow’s Veil</w:t>
      </w:r>
    </w:p>
    <w:p w:rsidR="009F2487" w:rsidRDefault="009F2487" w:rsidP="009F2487">
      <w:r>
        <w:t xml:space="preserve">You can’t shoot what you can’t see – you gain </w:t>
      </w:r>
      <w:r>
        <w:rPr>
          <w:i/>
        </w:rPr>
        <w:t>Dodge(5)</w:t>
      </w:r>
      <w:r>
        <w:t>.</w:t>
      </w:r>
    </w:p>
    <w:p w:rsidR="009F2487" w:rsidRDefault="009F2487" w:rsidP="0038075E">
      <w:pPr>
        <w:pStyle w:val="Heading3"/>
      </w:pPr>
      <w:r>
        <w:t>Powers of the Warp</w:t>
      </w:r>
    </w:p>
    <w:p w:rsidR="009F2487" w:rsidRDefault="009F2487" w:rsidP="009F2487">
      <w:r>
        <w:t>The secrets of the Immaterium are laid open before you – you get PL1/PM8 if you weren’t a psyker before or gain +1 PL if you were, but at twice the point cost.</w:t>
      </w:r>
    </w:p>
    <w:p w:rsidR="009F2487" w:rsidRDefault="009F2487" w:rsidP="0038075E">
      <w:pPr>
        <w:pStyle w:val="Heading3"/>
      </w:pPr>
      <w:r>
        <w:t>Vessel of the Gods</w:t>
      </w:r>
    </w:p>
    <w:p w:rsidR="009F2487" w:rsidRPr="00DF4D31" w:rsidRDefault="009F2487" w:rsidP="009F2487">
      <w:r>
        <w:t xml:space="preserve">You let a daemon inside of your body for a taste of their power, but the daemons will may be stronger than yours. Roll a dice at the beginning of every round, on a &gt;10 (excl), the daemon takes over. You </w:t>
      </w:r>
      <w:r>
        <w:rPr>
          <w:i/>
        </w:rPr>
        <w:t>charge</w:t>
      </w:r>
      <w:r w:rsidRPr="00B308FA">
        <w:t>/</w:t>
      </w:r>
      <w:r>
        <w:t xml:space="preserve">attack the closest enemy, if none are in range, you move towards them. No other actions may be taken. While the host is in control, you gain +5MM/+5CS, while the daemon is in control, you gain </w:t>
      </w:r>
      <w:r>
        <w:rPr>
          <w:i/>
        </w:rPr>
        <w:t>Fast,</w:t>
      </w:r>
      <w:r>
        <w:t xml:space="preserve"> </w:t>
      </w:r>
      <w:r>
        <w:rPr>
          <w:i/>
        </w:rPr>
        <w:t xml:space="preserve">Daemon </w:t>
      </w:r>
      <w:r>
        <w:t xml:space="preserve">and +2 Damage in Melee, but also </w:t>
      </w:r>
      <w:r>
        <w:rPr>
          <w:i/>
        </w:rPr>
        <w:t>Regardless</w:t>
      </w:r>
      <w:r>
        <w:t xml:space="preserve">. </w:t>
      </w:r>
    </w:p>
    <w:p w:rsidR="009F2487" w:rsidRDefault="009F2487" w:rsidP="0038075E">
      <w:pPr>
        <w:pStyle w:val="Heading3"/>
      </w:pPr>
      <w:r>
        <w:t>Will of the Gods</w:t>
      </w:r>
    </w:p>
    <w:p w:rsidR="009F2487" w:rsidRPr="00B21773" w:rsidRDefault="009F2487" w:rsidP="009F2487">
      <w:r>
        <w:t>Chosen to enact their will, the gods themselves have given you the power to do battle eternally. Roll a dice in every round, on a 1-5, you heal fully, on a &gt;5 (excl), you regenerate 1 HP.</w:t>
      </w:r>
    </w:p>
    <w:p w:rsidR="009F2487" w:rsidRPr="001D5000" w:rsidRDefault="009F2487" w:rsidP="009F2487">
      <w:r>
        <w:br w:type="page"/>
      </w:r>
    </w:p>
    <w:p w:rsidR="009F2487" w:rsidRDefault="009F2487" w:rsidP="009F2487">
      <w:pPr>
        <w:pStyle w:val="Heading1"/>
      </w:pPr>
      <w:bookmarkStart w:id="10" w:name="_Toc446968740"/>
      <w:r>
        <w:lastRenderedPageBreak/>
        <w:t>Devotion Levels</w:t>
      </w:r>
      <w:bookmarkEnd w:id="10"/>
    </w:p>
    <w:p w:rsidR="009F2487" w:rsidRPr="00654AC6" w:rsidRDefault="009F2487" w:rsidP="009F2487">
      <w:r>
        <w:t>Each unit must decide how far they are willing to go on the path to power and corruption. The further they go, the more powers will be bestowed upon them, but they may not be able to fight like they used to. Not all units can choose all Devotion Levels.</w:t>
      </w:r>
    </w:p>
    <w:tbl>
      <w:tblPr>
        <w:tblStyle w:val="ListTable1Light"/>
        <w:tblW w:w="9478" w:type="dxa"/>
        <w:tblLook w:val="04A0" w:firstRow="1" w:lastRow="0" w:firstColumn="1" w:lastColumn="0" w:noHBand="0" w:noVBand="1"/>
      </w:tblPr>
      <w:tblGrid>
        <w:gridCol w:w="2268"/>
        <w:gridCol w:w="709"/>
        <w:gridCol w:w="6501"/>
      </w:tblGrid>
      <w:tr w:rsidR="009F2487" w:rsidTr="00E661C6">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Default="009F2487" w:rsidP="00E661C6">
            <w:r>
              <w:t>Devotion Level</w:t>
            </w:r>
          </w:p>
        </w:tc>
        <w:tc>
          <w:tcPr>
            <w:tcW w:w="709"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Cost</w:t>
            </w:r>
          </w:p>
        </w:tc>
        <w:tc>
          <w:tcPr>
            <w:tcW w:w="6501" w:type="dxa"/>
          </w:tcPr>
          <w:p w:rsidR="009F2487" w:rsidRDefault="009F2487" w:rsidP="00E661C6">
            <w:pPr>
              <w:cnfStyle w:val="100000000000" w:firstRow="1" w:lastRow="0" w:firstColumn="0" w:lastColumn="0" w:oddVBand="0" w:evenVBand="0" w:oddHBand="0" w:evenHBand="0" w:firstRowFirstColumn="0" w:firstRowLastColumn="0" w:lastRowFirstColumn="0" w:lastRowLastColumn="0"/>
            </w:pPr>
            <w:r>
              <w:t>Bonuses</w:t>
            </w:r>
          </w:p>
        </w:tc>
      </w:tr>
      <w:tr w:rsidR="009F2487" w:rsidTr="00E661C6">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Cultist </w:t>
            </w:r>
            <w:r>
              <w:rPr>
                <w:b w:val="0"/>
              </w:rPr>
              <w:t>(DL1)</w:t>
            </w:r>
          </w:p>
        </w:tc>
        <w:tc>
          <w:tcPr>
            <w:tcW w:w="709"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0P</w:t>
            </w:r>
          </w:p>
        </w:tc>
        <w:tc>
          <w:tcPr>
            <w:tcW w:w="6501"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1 Chaos Power</w:t>
            </w:r>
          </w:p>
        </w:tc>
      </w:tr>
      <w:tr w:rsidR="009F2487" w:rsidTr="00E661C6">
        <w:trPr>
          <w:trHeight w:val="269"/>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Fanatic </w:t>
            </w:r>
            <w:r>
              <w:rPr>
                <w:b w:val="0"/>
              </w:rPr>
              <w:t>(DL2)</w:t>
            </w:r>
          </w:p>
        </w:tc>
        <w:tc>
          <w:tcPr>
            <w:tcW w:w="709"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10P</w:t>
            </w:r>
          </w:p>
        </w:tc>
        <w:tc>
          <w:tcPr>
            <w:tcW w:w="6501" w:type="dxa"/>
          </w:tcPr>
          <w:p w:rsidR="009F2487" w:rsidRDefault="009F2487" w:rsidP="00E661C6">
            <w:pPr>
              <w:cnfStyle w:val="000000000000" w:firstRow="0" w:lastRow="0" w:firstColumn="0" w:lastColumn="0" w:oddVBand="0" w:evenVBand="0" w:oddHBand="0" w:evenHBand="0" w:firstRowFirstColumn="0" w:firstRowLastColumn="0" w:lastRowFirstColumn="0" w:lastRowLastColumn="0"/>
            </w:pPr>
            <w:r>
              <w:t>2 Chaos Powers</w:t>
            </w:r>
          </w:p>
        </w:tc>
      </w:tr>
      <w:tr w:rsidR="009F2487" w:rsidTr="00E661C6">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8" w:type="dxa"/>
          </w:tcPr>
          <w:p w:rsidR="009F2487" w:rsidRPr="00A20566" w:rsidRDefault="009F2487" w:rsidP="00E661C6">
            <w:pPr>
              <w:rPr>
                <w:b w:val="0"/>
              </w:rPr>
            </w:pPr>
            <w:r>
              <w:t xml:space="preserve">Vessel </w:t>
            </w:r>
            <w:r>
              <w:rPr>
                <w:b w:val="0"/>
              </w:rPr>
              <w:t>(DL3)</w:t>
            </w:r>
          </w:p>
        </w:tc>
        <w:tc>
          <w:tcPr>
            <w:tcW w:w="709" w:type="dxa"/>
          </w:tcPr>
          <w:p w:rsidR="009F2487" w:rsidRDefault="009F2487" w:rsidP="00E661C6">
            <w:pPr>
              <w:cnfStyle w:val="000000100000" w:firstRow="0" w:lastRow="0" w:firstColumn="0" w:lastColumn="0" w:oddVBand="0" w:evenVBand="0" w:oddHBand="1" w:evenHBand="0" w:firstRowFirstColumn="0" w:firstRowLastColumn="0" w:lastRowFirstColumn="0" w:lastRowLastColumn="0"/>
            </w:pPr>
            <w:r>
              <w:t>20P</w:t>
            </w:r>
          </w:p>
        </w:tc>
        <w:tc>
          <w:tcPr>
            <w:tcW w:w="6501" w:type="dxa"/>
          </w:tcPr>
          <w:p w:rsidR="009F2487" w:rsidRPr="008E7B3E" w:rsidRDefault="009F2487" w:rsidP="00E661C6">
            <w:pPr>
              <w:cnfStyle w:val="000000100000" w:firstRow="0" w:lastRow="0" w:firstColumn="0" w:lastColumn="0" w:oddVBand="0" w:evenVBand="0" w:oddHBand="1" w:evenHBand="0" w:firstRowFirstColumn="0" w:firstRowLastColumn="0" w:lastRowFirstColumn="0" w:lastRowLastColumn="0"/>
            </w:pPr>
            <w:r>
              <w:t xml:space="preserve">3 Chaos Powers, becomes </w:t>
            </w:r>
            <w:r>
              <w:rPr>
                <w:i/>
              </w:rPr>
              <w:t>Daemon</w:t>
            </w:r>
            <w:r>
              <w:t>, loses access to Equipment</w:t>
            </w:r>
          </w:p>
        </w:tc>
      </w:tr>
    </w:tbl>
    <w:p w:rsidR="009F2487" w:rsidRDefault="009F2487" w:rsidP="009F2487"/>
    <w:p w:rsidR="009F2487" w:rsidRDefault="009F2487" w:rsidP="009F2487">
      <w:pPr>
        <w:rPr>
          <w:rFonts w:asciiTheme="majorHAnsi" w:eastAsiaTheme="majorEastAsia" w:hAnsiTheme="majorHAnsi" w:cstheme="majorBidi"/>
          <w:color w:val="2E74B5" w:themeColor="accent1" w:themeShade="BF"/>
          <w:sz w:val="32"/>
          <w:szCs w:val="32"/>
        </w:rPr>
      </w:pPr>
      <w:r>
        <w:t xml:space="preserve">When a Chaos Legionaire, Raptor, Havoc or Chaos Terminator with Devotion Level III dies, they are overtaken by the daemon within on a &lt;5 and turn into a Possessed with 2 HP. When this Possessed dies, it respawns as the normal unit.  </w:t>
      </w:r>
      <w:r>
        <w:br w:type="page"/>
      </w:r>
    </w:p>
    <w:p w:rsidR="009F2487" w:rsidRDefault="009F2487" w:rsidP="009F2487">
      <w:pPr>
        <w:pStyle w:val="Heading1"/>
      </w:pPr>
      <w:bookmarkStart w:id="11" w:name="_Toc446968741"/>
      <w:r>
        <w:lastRenderedPageBreak/>
        <w:t>Alignment</w:t>
      </w:r>
      <w:bookmarkEnd w:id="11"/>
    </w:p>
    <w:p w:rsidR="009F2487" w:rsidRDefault="009F2487" w:rsidP="009F2487">
      <w:r>
        <w:t>Each squat must choose one and only one chaos god to follow. Every unit will bear their mark, receiving various boons.</w:t>
      </w:r>
    </w:p>
    <w:p w:rsidR="009F2487" w:rsidRDefault="009F2487" w:rsidP="009F2487">
      <w:pPr>
        <w:pStyle w:val="Heading2"/>
      </w:pPr>
      <w:r>
        <w:t>Khorne</w:t>
      </w:r>
    </w:p>
    <w:p w:rsidR="009F2487" w:rsidRPr="0066537A" w:rsidRDefault="009F2487" w:rsidP="009F2487">
      <w:pPr>
        <w:rPr>
          <w:b/>
          <w:i/>
        </w:rPr>
      </w:pPr>
      <w:r w:rsidRPr="0066537A">
        <w:rPr>
          <w:b/>
          <w:i/>
        </w:rPr>
        <w:t>Blood for the Blood God! Skulls for the Skull Throne!</w:t>
      </w:r>
    </w:p>
    <w:p w:rsidR="009F2487" w:rsidRDefault="009F2487" w:rsidP="009F2487">
      <w:r>
        <w:t>Devote yourself to Khorne, the Blood God and Lord of Skulls. Embrace the hate and the rage to live a life of war and bloodshed and receive power beyond your imaginations.</w:t>
      </w:r>
    </w:p>
    <w:p w:rsidR="009F2487" w:rsidRPr="009C1466" w:rsidRDefault="009F2487" w:rsidP="009F2487">
      <w:r>
        <w:t xml:space="preserve">The </w:t>
      </w:r>
      <w:r>
        <w:rPr>
          <w:b/>
        </w:rPr>
        <w:t xml:space="preserve">Mark of Khorne </w:t>
      </w:r>
      <w:r>
        <w:t>gives a unit +2 Damage in melee combat, but only as the attacker. Units with the Mark of Khorne need the close combat slaughter, and get a -5 malus to Marksmanship.</w:t>
      </w:r>
    </w:p>
    <w:p w:rsidR="009F2487" w:rsidRDefault="009F2487" w:rsidP="009F2487">
      <w:pPr>
        <w:pStyle w:val="Heading2"/>
      </w:pPr>
      <w:r>
        <w:t>Nurgle</w:t>
      </w:r>
    </w:p>
    <w:p w:rsidR="009F2487" w:rsidRDefault="009F2487" w:rsidP="009F2487">
      <w:pPr>
        <w:rPr>
          <w:b/>
          <w:i/>
        </w:rPr>
      </w:pPr>
      <w:r w:rsidRPr="00FE38A3">
        <w:rPr>
          <w:b/>
          <w:i/>
        </w:rPr>
        <w:t>Buboes, phlegm, blood and guts! Boils, bogeys, rot and pus! Blisters, fevers, weeping sores! From your wounds the fester pours.</w:t>
      </w:r>
    </w:p>
    <w:p w:rsidR="009F2487" w:rsidRDefault="009F2487" w:rsidP="009F2487">
      <w:r>
        <w:t>Devote yourself to Nurgle, the Plague Lord and God of Disease and Decay. Spread death and destruction and live forever free of fear or death, for Nurgle watches over you.</w:t>
      </w:r>
    </w:p>
    <w:p w:rsidR="009F2487" w:rsidRPr="00FE38A3" w:rsidRDefault="009F2487" w:rsidP="009F2487">
      <w:r>
        <w:t xml:space="preserve">The </w:t>
      </w:r>
      <w:r>
        <w:rPr>
          <w:b/>
        </w:rPr>
        <w:t xml:space="preserve">Mark of Nurgle </w:t>
      </w:r>
      <w:r>
        <w:t xml:space="preserve">gives a unit +1 HP. </w:t>
      </w:r>
    </w:p>
    <w:p w:rsidR="009F2487" w:rsidRDefault="009F2487" w:rsidP="009F2487">
      <w:pPr>
        <w:pStyle w:val="Heading2"/>
      </w:pPr>
      <w:r>
        <w:t>Tzeentch</w:t>
      </w:r>
    </w:p>
    <w:p w:rsidR="009F2487" w:rsidRDefault="009F2487" w:rsidP="009F2487">
      <w:pPr>
        <w:rPr>
          <w:b/>
          <w:i/>
        </w:rPr>
      </w:pPr>
      <w:r w:rsidRPr="0035768A">
        <w:rPr>
          <w:b/>
          <w:i/>
        </w:rPr>
        <w:t>It is my cry that wakes you in the night, and my body that crouches in the shadow. I am Tzeentch and you are the puppet that dances to my tune...</w:t>
      </w:r>
    </w:p>
    <w:p w:rsidR="009F2487" w:rsidRDefault="009F2487" w:rsidP="009F2487">
      <w:r>
        <w:t>Devote yourself to Tzeentch, the Architect of Fate and God of Change. Forever chase knowledge and power and enact the will of Tzeentch to gain understanding of the universe itself.</w:t>
      </w:r>
    </w:p>
    <w:p w:rsidR="009F2487" w:rsidRPr="0095254D" w:rsidRDefault="009F2487" w:rsidP="009F2487">
      <w:r>
        <w:t xml:space="preserve">The </w:t>
      </w:r>
      <w:r>
        <w:rPr>
          <w:b/>
        </w:rPr>
        <w:t xml:space="preserve">Mark of Tzeentch </w:t>
      </w:r>
      <w:r>
        <w:t>gives all units +1 Power Charges.</w:t>
      </w:r>
    </w:p>
    <w:p w:rsidR="009F2487" w:rsidRDefault="009F2487" w:rsidP="009F2487">
      <w:pPr>
        <w:pStyle w:val="Heading2"/>
      </w:pPr>
      <w:r>
        <w:t>Slaanesh</w:t>
      </w:r>
    </w:p>
    <w:p w:rsidR="009F2487" w:rsidRDefault="009F2487" w:rsidP="009F2487">
      <w:pPr>
        <w:rPr>
          <w:b/>
          <w:i/>
        </w:rPr>
      </w:pPr>
      <w:r w:rsidRPr="00D24F9F">
        <w:rPr>
          <w:b/>
          <w:i/>
        </w:rPr>
        <w:t>Embrace your hunger, your lust, your desire. The u</w:t>
      </w:r>
      <w:r>
        <w:rPr>
          <w:b/>
          <w:i/>
        </w:rPr>
        <w:t>niverse is ours for the taking!</w:t>
      </w:r>
    </w:p>
    <w:p w:rsidR="009F2487" w:rsidRDefault="009F2487" w:rsidP="009F2487">
      <w:r>
        <w:t>Devote yourself to Slaanesh, She Who Thirsts, the Dark Prince of Pleasure and Excess. Embrace pain and desire to experience pleasure beyond imagination in the service of the Dark Prince.</w:t>
      </w:r>
    </w:p>
    <w:p w:rsidR="009F2487" w:rsidRPr="00F77EF7" w:rsidRDefault="009F2487" w:rsidP="009F2487">
      <w:r>
        <w:t xml:space="preserve">The </w:t>
      </w:r>
      <w:r w:rsidRPr="00F75048">
        <w:rPr>
          <w:b/>
        </w:rPr>
        <w:t>Mark of Slaanesh</w:t>
      </w:r>
      <w:r>
        <w:t xml:space="preserve"> gives 1 re-rollable dice per round per HP below maximum. </w:t>
      </w:r>
      <w:r>
        <w:br w:type="page"/>
      </w:r>
    </w:p>
    <w:p w:rsidR="009F2487" w:rsidRDefault="009F2487" w:rsidP="009F2487">
      <w:pPr>
        <w:pStyle w:val="Heading1"/>
      </w:pPr>
      <w:bookmarkStart w:id="12" w:name="_Toc446968742"/>
      <w:r>
        <w:lastRenderedPageBreak/>
        <w:t>Chaos Powers</w:t>
      </w:r>
      <w:bookmarkEnd w:id="12"/>
    </w:p>
    <w:p w:rsidR="009F2487" w:rsidRPr="001D78C1" w:rsidRDefault="009F2487" w:rsidP="009F2487">
      <w:r>
        <w:t>Every unit may choose up to three powers, depending on their devotion, of the chaos god they are aligned to.</w:t>
      </w:r>
    </w:p>
    <w:p w:rsidR="009F2487" w:rsidRDefault="009F2487" w:rsidP="009F2487">
      <w:pPr>
        <w:pStyle w:val="Heading2"/>
      </w:pPr>
      <w:r>
        <w:t>Powers of Khorne</w:t>
      </w:r>
    </w:p>
    <w:tbl>
      <w:tblPr>
        <w:tblStyle w:val="TableGrid"/>
        <w:tblW w:w="0" w:type="auto"/>
        <w:tblLook w:val="04A0" w:firstRow="1" w:lastRow="0" w:firstColumn="1" w:lastColumn="0" w:noHBand="0" w:noVBand="1"/>
      </w:tblPr>
      <w:tblGrid>
        <w:gridCol w:w="4910"/>
        <w:gridCol w:w="4910"/>
      </w:tblGrid>
      <w:tr w:rsidR="009F2487" w:rsidTr="00E661C6">
        <w:tc>
          <w:tcPr>
            <w:tcW w:w="4910" w:type="dxa"/>
          </w:tcPr>
          <w:p w:rsidR="009F2487" w:rsidRDefault="009F2487" w:rsidP="0038075E">
            <w:pPr>
              <w:pStyle w:val="Heading3"/>
              <w:outlineLvl w:val="2"/>
            </w:pPr>
            <w:r>
              <w:t>Furious Charge</w:t>
            </w:r>
          </w:p>
          <w:p w:rsidR="009F2487" w:rsidRPr="00275048" w:rsidRDefault="009F2487" w:rsidP="00E661C6">
            <w:r>
              <w:t xml:space="preserve">Gain +5cm on </w:t>
            </w:r>
            <w:r>
              <w:rPr>
                <w:i/>
              </w:rPr>
              <w:t>charging</w:t>
            </w:r>
            <w:r>
              <w:t>.</w:t>
            </w:r>
          </w:p>
        </w:tc>
        <w:tc>
          <w:tcPr>
            <w:tcW w:w="4910" w:type="dxa"/>
          </w:tcPr>
          <w:p w:rsidR="009F2487" w:rsidRDefault="009F2487" w:rsidP="0038075E">
            <w:pPr>
              <w:pStyle w:val="Heading3"/>
              <w:outlineLvl w:val="2"/>
            </w:pPr>
            <w:r>
              <w:t>Blood must be spilled</w:t>
            </w:r>
          </w:p>
          <w:p w:rsidR="009F2487" w:rsidRPr="00E2500A" w:rsidRDefault="009F2487" w:rsidP="00E661C6">
            <w:r>
              <w:t xml:space="preserve">If you deal not a single wound during a melee </w:t>
            </w:r>
            <w:r>
              <w:rPr>
                <w:i/>
              </w:rPr>
              <w:t xml:space="preserve">To-Wound </w:t>
            </w:r>
            <w:r>
              <w:t>roll, reroll all dice.</w:t>
            </w:r>
            <w:r>
              <w:rPr>
                <w:i/>
              </w:rPr>
              <w:t xml:space="preserve"> </w:t>
            </w:r>
          </w:p>
        </w:tc>
      </w:tr>
      <w:tr w:rsidR="009F2487" w:rsidTr="00E661C6">
        <w:tc>
          <w:tcPr>
            <w:tcW w:w="4910" w:type="dxa"/>
          </w:tcPr>
          <w:p w:rsidR="009F2487" w:rsidRDefault="009F2487" w:rsidP="0038075E">
            <w:pPr>
              <w:pStyle w:val="Heading3"/>
              <w:outlineLvl w:val="2"/>
            </w:pPr>
            <w:r>
              <w:t>Headcleaver</w:t>
            </w:r>
          </w:p>
          <w:p w:rsidR="009F2487" w:rsidRPr="00691418" w:rsidRDefault="009F2487" w:rsidP="00E661C6">
            <w:r>
              <w:t>When reducing an enemy to 1 HP in melee combat, kill them instantly by taking their head.</w:t>
            </w:r>
          </w:p>
        </w:tc>
        <w:tc>
          <w:tcPr>
            <w:tcW w:w="4910" w:type="dxa"/>
          </w:tcPr>
          <w:p w:rsidR="009F2487" w:rsidRDefault="009F2487" w:rsidP="0038075E">
            <w:pPr>
              <w:pStyle w:val="Heading3"/>
              <w:outlineLvl w:val="2"/>
            </w:pPr>
            <w:r>
              <w:t>Mutilation</w:t>
            </w:r>
          </w:p>
          <w:p w:rsidR="009F2487" w:rsidRPr="00164B2E" w:rsidRDefault="009F2487" w:rsidP="00E661C6">
            <w:r>
              <w:t>Critical hits in melee combat deal one additional wound.</w:t>
            </w:r>
          </w:p>
        </w:tc>
      </w:tr>
      <w:tr w:rsidR="009F2487" w:rsidTr="00E661C6">
        <w:tc>
          <w:tcPr>
            <w:tcW w:w="4910" w:type="dxa"/>
          </w:tcPr>
          <w:p w:rsidR="009F2487" w:rsidRDefault="009F2487" w:rsidP="0038075E">
            <w:pPr>
              <w:pStyle w:val="Heading3"/>
              <w:outlineLvl w:val="2"/>
            </w:pPr>
            <w:r>
              <w:t>Blood Drinker</w:t>
            </w:r>
          </w:p>
          <w:p w:rsidR="009F2487" w:rsidRPr="0050178E" w:rsidRDefault="009F2487" w:rsidP="00E661C6">
            <w:r>
              <w:t>Killing an enemy restores 2 HP.</w:t>
            </w:r>
          </w:p>
        </w:tc>
        <w:tc>
          <w:tcPr>
            <w:tcW w:w="4910" w:type="dxa"/>
          </w:tcPr>
          <w:p w:rsidR="009F2487" w:rsidRDefault="009F2487" w:rsidP="0038075E">
            <w:pPr>
              <w:pStyle w:val="Heading3"/>
              <w:outlineLvl w:val="2"/>
            </w:pPr>
            <w:r>
              <w:t>Blood Rage</w:t>
            </w:r>
          </w:p>
          <w:p w:rsidR="009F2487" w:rsidRPr="0050178E" w:rsidRDefault="009F2487" w:rsidP="00E661C6">
            <w:r>
              <w:t>Inflict a wound to yourself to be able to reroll every dice once during melee combat.</w:t>
            </w:r>
          </w:p>
        </w:tc>
      </w:tr>
    </w:tbl>
    <w:p w:rsidR="009F2487" w:rsidRPr="0092622B" w:rsidRDefault="009F2487" w:rsidP="009F2487"/>
    <w:p w:rsidR="009F2487" w:rsidRDefault="009F2487" w:rsidP="009F2487">
      <w:pPr>
        <w:pStyle w:val="Heading2"/>
      </w:pPr>
      <w:r>
        <w:t>Powers of Nurgle</w:t>
      </w:r>
    </w:p>
    <w:tbl>
      <w:tblPr>
        <w:tblStyle w:val="TableGrid"/>
        <w:tblW w:w="0" w:type="auto"/>
        <w:tblLook w:val="04A0" w:firstRow="1" w:lastRow="0" w:firstColumn="1" w:lastColumn="0" w:noHBand="0" w:noVBand="1"/>
      </w:tblPr>
      <w:tblGrid>
        <w:gridCol w:w="4910"/>
        <w:gridCol w:w="4910"/>
      </w:tblGrid>
      <w:tr w:rsidR="009F2487" w:rsidTr="00E661C6">
        <w:tc>
          <w:tcPr>
            <w:tcW w:w="4910" w:type="dxa"/>
          </w:tcPr>
          <w:p w:rsidR="009F2487" w:rsidRDefault="009F2487" w:rsidP="0038075E">
            <w:pPr>
              <w:pStyle w:val="Heading3"/>
              <w:outlineLvl w:val="2"/>
            </w:pPr>
            <w:r>
              <w:t>Embrace of Death</w:t>
            </w:r>
          </w:p>
          <w:p w:rsidR="009F2487" w:rsidRPr="000A0266" w:rsidRDefault="009F2487" w:rsidP="00E661C6">
            <w:r>
              <w:t xml:space="preserve">You may reroll one </w:t>
            </w:r>
            <w:r>
              <w:rPr>
                <w:i/>
              </w:rPr>
              <w:t xml:space="preserve">armor </w:t>
            </w:r>
            <w:r>
              <w:t>roll per round.</w:t>
            </w:r>
          </w:p>
        </w:tc>
        <w:tc>
          <w:tcPr>
            <w:tcW w:w="4910" w:type="dxa"/>
          </w:tcPr>
          <w:p w:rsidR="009F2487" w:rsidRDefault="009F2487" w:rsidP="0038075E">
            <w:pPr>
              <w:pStyle w:val="Heading3"/>
              <w:outlineLvl w:val="2"/>
            </w:pPr>
            <w:r>
              <w:t>Decay</w:t>
            </w:r>
          </w:p>
          <w:p w:rsidR="009F2487" w:rsidRPr="003E3E55" w:rsidRDefault="003E3E55" w:rsidP="003E3E55">
            <w:r>
              <w:t xml:space="preserve">When using weapons with </w:t>
            </w:r>
            <w:r>
              <w:rPr>
                <w:i/>
              </w:rPr>
              <w:t>Poison</w:t>
            </w:r>
            <w:r>
              <w:t xml:space="preserve">, you may reroll each dice once during a </w:t>
            </w:r>
            <w:r>
              <w:rPr>
                <w:i/>
              </w:rPr>
              <w:t xml:space="preserve">To-Wound </w:t>
            </w:r>
            <w:r>
              <w:t>roll.</w:t>
            </w:r>
          </w:p>
        </w:tc>
      </w:tr>
      <w:tr w:rsidR="009F2487" w:rsidTr="00E661C6">
        <w:tc>
          <w:tcPr>
            <w:tcW w:w="4910" w:type="dxa"/>
          </w:tcPr>
          <w:p w:rsidR="009F2487" w:rsidRDefault="009F2487" w:rsidP="0038075E">
            <w:pPr>
              <w:pStyle w:val="Heading3"/>
              <w:outlineLvl w:val="2"/>
            </w:pPr>
            <w:r>
              <w:t>Herald of Pestilence</w:t>
            </w:r>
          </w:p>
          <w:p w:rsidR="009F2487" w:rsidRPr="00B4385C" w:rsidRDefault="009F2487" w:rsidP="00CD7BDF">
            <w:r>
              <w:t>All enemy u</w:t>
            </w:r>
            <w:r w:rsidR="006A433A">
              <w:t xml:space="preserve">nits within 15cm of you take a </w:t>
            </w:r>
            <w:r>
              <w:t>10</w:t>
            </w:r>
            <w:r w:rsidR="006A433A">
              <w:t>D</w:t>
            </w:r>
            <w:r w:rsidR="00CD7BDF">
              <w:t xml:space="preserve"> hit</w:t>
            </w:r>
            <w:r>
              <w:t xml:space="preserve"> at the beginning of every round.</w:t>
            </w:r>
          </w:p>
        </w:tc>
        <w:tc>
          <w:tcPr>
            <w:tcW w:w="4910" w:type="dxa"/>
          </w:tcPr>
          <w:p w:rsidR="009F2487" w:rsidRDefault="009F2487" w:rsidP="0038075E">
            <w:pPr>
              <w:pStyle w:val="Heading3"/>
              <w:outlineLvl w:val="2"/>
            </w:pPr>
            <w:r>
              <w:t>Lifetaker</w:t>
            </w:r>
          </w:p>
          <w:p w:rsidR="009F2487" w:rsidRPr="00F53689" w:rsidRDefault="009F2487" w:rsidP="00E661C6">
            <w:r>
              <w:t>You restore 1 HP for every unit that dies within 15cm of you.</w:t>
            </w:r>
          </w:p>
        </w:tc>
      </w:tr>
      <w:tr w:rsidR="009F2487" w:rsidTr="00E661C6">
        <w:tc>
          <w:tcPr>
            <w:tcW w:w="4910" w:type="dxa"/>
          </w:tcPr>
          <w:p w:rsidR="009F2487" w:rsidRDefault="009F2487" w:rsidP="0038075E">
            <w:pPr>
              <w:pStyle w:val="Heading3"/>
              <w:outlineLvl w:val="2"/>
            </w:pPr>
            <w:r>
              <w:t>Poisoned Armor</w:t>
            </w:r>
          </w:p>
          <w:p w:rsidR="009F2487" w:rsidRPr="00A665F9" w:rsidRDefault="009F2487" w:rsidP="009D4036">
            <w:r>
              <w:t>Every melee attacker takes a</w:t>
            </w:r>
            <w:r w:rsidR="006A433A">
              <w:t xml:space="preserve"> </w:t>
            </w:r>
            <w:r>
              <w:t>4</w:t>
            </w:r>
            <w:r w:rsidR="006A433A">
              <w:t>D</w:t>
            </w:r>
            <w:r w:rsidR="009D4036">
              <w:t xml:space="preserve"> hit for every hit</w:t>
            </w:r>
            <w:bookmarkStart w:id="13" w:name="_GoBack"/>
            <w:bookmarkEnd w:id="13"/>
            <w:r>
              <w:t xml:space="preserve"> they make against you.</w:t>
            </w:r>
          </w:p>
        </w:tc>
        <w:tc>
          <w:tcPr>
            <w:tcW w:w="4910" w:type="dxa"/>
          </w:tcPr>
          <w:p w:rsidR="009F2487" w:rsidRDefault="00725A5C" w:rsidP="00725A5C">
            <w:pPr>
              <w:pStyle w:val="Heading3"/>
              <w:outlineLvl w:val="2"/>
            </w:pPr>
            <w:r>
              <w:t>Corrosion</w:t>
            </w:r>
          </w:p>
          <w:p w:rsidR="00725A5C" w:rsidRPr="00725A5C" w:rsidRDefault="00725A5C" w:rsidP="00725A5C">
            <w:r>
              <w:t xml:space="preserve">Enemies take a 5D hit for every hit you dealt them at the beginning of the next round. </w:t>
            </w:r>
          </w:p>
        </w:tc>
      </w:tr>
    </w:tbl>
    <w:p w:rsidR="009F2487" w:rsidRPr="000A0266" w:rsidRDefault="009F2487" w:rsidP="009F2487"/>
    <w:p w:rsidR="009F2487" w:rsidRPr="00700B81" w:rsidRDefault="009F2487" w:rsidP="009F2487"/>
    <w:p w:rsidR="009F2487" w:rsidRDefault="009F2487" w:rsidP="009F2487">
      <w:pPr>
        <w:pStyle w:val="Heading2"/>
      </w:pPr>
      <w:r>
        <w:lastRenderedPageBreak/>
        <w:t>Powers of Tzeentch</w:t>
      </w:r>
    </w:p>
    <w:tbl>
      <w:tblPr>
        <w:tblStyle w:val="TableGrid"/>
        <w:tblW w:w="0" w:type="auto"/>
        <w:tblLook w:val="04A0" w:firstRow="1" w:lastRow="0" w:firstColumn="1" w:lastColumn="0" w:noHBand="0" w:noVBand="1"/>
      </w:tblPr>
      <w:tblGrid>
        <w:gridCol w:w="4910"/>
        <w:gridCol w:w="4910"/>
      </w:tblGrid>
      <w:tr w:rsidR="009F2487" w:rsidTr="00E661C6">
        <w:tc>
          <w:tcPr>
            <w:tcW w:w="4910" w:type="dxa"/>
          </w:tcPr>
          <w:p w:rsidR="009F2487" w:rsidRDefault="009F2487" w:rsidP="0038075E">
            <w:pPr>
              <w:pStyle w:val="Heading3"/>
              <w:outlineLvl w:val="2"/>
            </w:pPr>
            <w:r>
              <w:t>Fate Rewoven</w:t>
            </w:r>
          </w:p>
          <w:p w:rsidR="009F2487" w:rsidRPr="00AF444F" w:rsidRDefault="009F2487" w:rsidP="00E661C6">
            <w:r>
              <w:t>When you are reduced to or below 0 HP, roll a dice: on a &lt;5, you are instantly restored to 2 HP.</w:t>
            </w:r>
          </w:p>
        </w:tc>
        <w:tc>
          <w:tcPr>
            <w:tcW w:w="4910" w:type="dxa"/>
          </w:tcPr>
          <w:p w:rsidR="009F2487" w:rsidRDefault="009F2487" w:rsidP="0038075E">
            <w:pPr>
              <w:pStyle w:val="Heading3"/>
              <w:outlineLvl w:val="2"/>
            </w:pPr>
            <w:r>
              <w:t>Knowledge is Power</w:t>
            </w:r>
          </w:p>
          <w:p w:rsidR="009F2487" w:rsidRPr="00555DA8" w:rsidRDefault="009F2487" w:rsidP="00E661C6">
            <w:r>
              <w:t>You gain +5 Psyker Mastery.</w:t>
            </w:r>
          </w:p>
        </w:tc>
      </w:tr>
      <w:tr w:rsidR="009F2487" w:rsidTr="00E661C6">
        <w:tc>
          <w:tcPr>
            <w:tcW w:w="4910" w:type="dxa"/>
          </w:tcPr>
          <w:p w:rsidR="009F2487" w:rsidRDefault="009F2487" w:rsidP="0038075E">
            <w:pPr>
              <w:pStyle w:val="Heading3"/>
              <w:outlineLvl w:val="2"/>
            </w:pPr>
            <w:r>
              <w:t>Whispers of the Future</w:t>
            </w:r>
          </w:p>
          <w:p w:rsidR="009F2487" w:rsidRPr="00163D3E" w:rsidRDefault="009F2487" w:rsidP="00E661C6">
            <w:r>
              <w:t>Once per round, you can reroll a complete roll.</w:t>
            </w:r>
          </w:p>
        </w:tc>
        <w:tc>
          <w:tcPr>
            <w:tcW w:w="4910" w:type="dxa"/>
          </w:tcPr>
          <w:p w:rsidR="009F2487" w:rsidRDefault="009F2487" w:rsidP="0038075E">
            <w:pPr>
              <w:pStyle w:val="Heading3"/>
              <w:outlineLvl w:val="2"/>
            </w:pPr>
            <w:r>
              <w:t>Destiny’s End</w:t>
            </w:r>
          </w:p>
          <w:p w:rsidR="009F2487" w:rsidRPr="002E79CC" w:rsidRDefault="009F2487" w:rsidP="00E661C6">
            <w:r>
              <w:t>Damaging psychic spells gain +3 Damage.</w:t>
            </w:r>
          </w:p>
        </w:tc>
      </w:tr>
      <w:tr w:rsidR="009F2487" w:rsidTr="00E661C6">
        <w:tc>
          <w:tcPr>
            <w:tcW w:w="4910" w:type="dxa"/>
          </w:tcPr>
          <w:p w:rsidR="009F2487" w:rsidRDefault="009F2487" w:rsidP="0038075E">
            <w:pPr>
              <w:pStyle w:val="Heading3"/>
              <w:outlineLvl w:val="2"/>
            </w:pPr>
            <w:r>
              <w:t>The Weaver’s Favored</w:t>
            </w:r>
          </w:p>
          <w:p w:rsidR="009F2487" w:rsidRPr="00AC3159" w:rsidRDefault="009F2487" w:rsidP="00E661C6">
            <w:r>
              <w:t>Once per round, you may force an enemy to reroll a roll against you in melee or ranged combat or during any spell casting.</w:t>
            </w:r>
          </w:p>
        </w:tc>
        <w:tc>
          <w:tcPr>
            <w:tcW w:w="4910" w:type="dxa"/>
          </w:tcPr>
          <w:p w:rsidR="009F2487" w:rsidRDefault="009F2487" w:rsidP="0038075E">
            <w:pPr>
              <w:pStyle w:val="Heading3"/>
              <w:outlineLvl w:val="2"/>
            </w:pPr>
            <w:r>
              <w:t>Sight</w:t>
            </w:r>
          </w:p>
          <w:p w:rsidR="009F2487" w:rsidRPr="00873C12" w:rsidRDefault="009F2487" w:rsidP="00E661C6">
            <w:r>
              <w:t>Your spells gain +50% range.</w:t>
            </w:r>
          </w:p>
        </w:tc>
      </w:tr>
    </w:tbl>
    <w:p w:rsidR="009F2487" w:rsidRPr="00700B81" w:rsidRDefault="009F2487" w:rsidP="009F2487"/>
    <w:p w:rsidR="009F2487" w:rsidRDefault="009F2487" w:rsidP="009F2487">
      <w:pPr>
        <w:pStyle w:val="Heading2"/>
      </w:pPr>
      <w:r>
        <w:t>Powers of Slaanesh</w:t>
      </w:r>
    </w:p>
    <w:tbl>
      <w:tblPr>
        <w:tblStyle w:val="TableGrid"/>
        <w:tblW w:w="0" w:type="auto"/>
        <w:tblLook w:val="04A0" w:firstRow="1" w:lastRow="0" w:firstColumn="1" w:lastColumn="0" w:noHBand="0" w:noVBand="1"/>
      </w:tblPr>
      <w:tblGrid>
        <w:gridCol w:w="4910"/>
        <w:gridCol w:w="4910"/>
      </w:tblGrid>
      <w:tr w:rsidR="009F2487" w:rsidTr="00E661C6">
        <w:tc>
          <w:tcPr>
            <w:tcW w:w="4910" w:type="dxa"/>
          </w:tcPr>
          <w:p w:rsidR="009F2487" w:rsidRDefault="009F2487" w:rsidP="0038075E">
            <w:pPr>
              <w:pStyle w:val="Heading3"/>
              <w:outlineLvl w:val="2"/>
            </w:pPr>
            <w:r>
              <w:t>A Bloody Feast</w:t>
            </w:r>
          </w:p>
          <w:p w:rsidR="009F2487" w:rsidRPr="000B6850" w:rsidRDefault="009F2487" w:rsidP="00E661C6">
            <w:r>
              <w:t>You may mutilate any corpse (including allies) to regenerate 2 HP. The mutilated unit respawns with one less HP. Costs 2 AP.</w:t>
            </w:r>
          </w:p>
        </w:tc>
        <w:tc>
          <w:tcPr>
            <w:tcW w:w="4910" w:type="dxa"/>
          </w:tcPr>
          <w:p w:rsidR="009F2487" w:rsidRDefault="009F2487" w:rsidP="0038075E">
            <w:pPr>
              <w:pStyle w:val="Heading3"/>
              <w:outlineLvl w:val="2"/>
            </w:pPr>
            <w:r>
              <w:t>Pain and Pleasure</w:t>
            </w:r>
          </w:p>
          <w:p w:rsidR="009F2487" w:rsidRPr="00E37FA9" w:rsidRDefault="009F2487" w:rsidP="00E661C6">
            <w:r>
              <w:t xml:space="preserve">When taking a wound, roll a dice: on a &lt;5, you may immediately counterattack in melee or ranged combat (depending on whether the attacker is in melee range or not) </w:t>
            </w:r>
          </w:p>
        </w:tc>
      </w:tr>
      <w:tr w:rsidR="009F2487" w:rsidTr="00E661C6">
        <w:tc>
          <w:tcPr>
            <w:tcW w:w="4910" w:type="dxa"/>
          </w:tcPr>
          <w:p w:rsidR="009F2487" w:rsidRDefault="009F2487" w:rsidP="0038075E">
            <w:pPr>
              <w:pStyle w:val="Heading3"/>
              <w:outlineLvl w:val="2"/>
            </w:pPr>
            <w:r>
              <w:t>Striving for Perfection</w:t>
            </w:r>
          </w:p>
          <w:p w:rsidR="009F2487" w:rsidRPr="0054091D" w:rsidRDefault="009F2487" w:rsidP="00E661C6">
            <w:r>
              <w:t>You may reroll every successful dice once in one roll per round. Take the better result for each of these dice.</w:t>
            </w:r>
          </w:p>
        </w:tc>
        <w:tc>
          <w:tcPr>
            <w:tcW w:w="4910" w:type="dxa"/>
          </w:tcPr>
          <w:p w:rsidR="009F2487" w:rsidRDefault="009F2487" w:rsidP="0038075E">
            <w:pPr>
              <w:pStyle w:val="Heading3"/>
              <w:outlineLvl w:val="2"/>
            </w:pPr>
            <w:r>
              <w:t>Extensive Mutations</w:t>
            </w:r>
          </w:p>
          <w:p w:rsidR="009F2487" w:rsidRPr="00862360" w:rsidRDefault="009F2487" w:rsidP="00E661C6">
            <w:r>
              <w:t>You gain +3 MM and +3 CB.</w:t>
            </w:r>
          </w:p>
        </w:tc>
      </w:tr>
      <w:tr w:rsidR="009F2487" w:rsidTr="00E661C6">
        <w:tc>
          <w:tcPr>
            <w:tcW w:w="4910" w:type="dxa"/>
          </w:tcPr>
          <w:p w:rsidR="009F2487" w:rsidRDefault="009F2487" w:rsidP="0038075E">
            <w:pPr>
              <w:pStyle w:val="Heading3"/>
              <w:outlineLvl w:val="2"/>
            </w:pPr>
            <w:r>
              <w:t>Thick Skin</w:t>
            </w:r>
          </w:p>
          <w:p w:rsidR="009F2487" w:rsidRPr="001728EA" w:rsidRDefault="009F2487" w:rsidP="00E661C6">
            <w:r>
              <w:t>You gain +1 HP.</w:t>
            </w:r>
          </w:p>
        </w:tc>
        <w:tc>
          <w:tcPr>
            <w:tcW w:w="4910" w:type="dxa"/>
          </w:tcPr>
          <w:p w:rsidR="009F2487" w:rsidRDefault="009F2487" w:rsidP="0038075E">
            <w:pPr>
              <w:pStyle w:val="Heading3"/>
              <w:outlineLvl w:val="2"/>
            </w:pPr>
            <w:r>
              <w:t>Cacophony</w:t>
            </w:r>
          </w:p>
          <w:p w:rsidR="009F2487" w:rsidRPr="00416FC4" w:rsidRDefault="009F2487" w:rsidP="00E661C6">
            <w:r>
              <w:t>When attacking with a Sonic Blaster or a Doom Siren, you may reroll every failed dice once.</w:t>
            </w:r>
          </w:p>
        </w:tc>
      </w:tr>
    </w:tbl>
    <w:p w:rsidR="009F2487" w:rsidRDefault="009F2487" w:rsidP="009F2487">
      <w:r>
        <w:br w:type="page"/>
      </w:r>
    </w:p>
    <w:p w:rsidR="009F2487" w:rsidRDefault="009F2487" w:rsidP="009F2487">
      <w:pPr>
        <w:pStyle w:val="Heading1"/>
      </w:pPr>
      <w:bookmarkStart w:id="14" w:name="_Toc446968743"/>
      <w:r>
        <w:lastRenderedPageBreak/>
        <w:t>Psychic Spells</w:t>
      </w:r>
      <w:bookmarkEnd w:id="14"/>
    </w:p>
    <w:tbl>
      <w:tblPr>
        <w:tblStyle w:val="ListTable1Light"/>
        <w:tblW w:w="9965" w:type="dxa"/>
        <w:tblLook w:val="04A0" w:firstRow="1" w:lastRow="0" w:firstColumn="1" w:lastColumn="0" w:noHBand="0" w:noVBand="1"/>
      </w:tblPr>
      <w:tblGrid>
        <w:gridCol w:w="4492"/>
        <w:gridCol w:w="1887"/>
        <w:gridCol w:w="905"/>
        <w:gridCol w:w="1493"/>
        <w:gridCol w:w="1188"/>
      </w:tblGrid>
      <w:tr w:rsidR="009F2487" w:rsidTr="00E661C6">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Spell</w:t>
            </w:r>
          </w:p>
        </w:tc>
        <w:tc>
          <w:tcPr>
            <w:tcW w:w="1887"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Restrictions</w:t>
            </w:r>
          </w:p>
        </w:tc>
        <w:tc>
          <w:tcPr>
            <w:tcW w:w="905"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Target</w:t>
            </w:r>
          </w:p>
        </w:tc>
        <w:tc>
          <w:tcPr>
            <w:tcW w:w="1493"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Range</w:t>
            </w:r>
          </w:p>
        </w:tc>
        <w:tc>
          <w:tcPr>
            <w:tcW w:w="1188" w:type="dxa"/>
          </w:tcPr>
          <w:p w:rsidR="009F2487" w:rsidRDefault="009F2487" w:rsidP="00E661C6">
            <w:pPr>
              <w:jc w:val="center"/>
              <w:cnfStyle w:val="100000000000" w:firstRow="1" w:lastRow="0" w:firstColumn="0" w:lastColumn="0" w:oddVBand="0" w:evenVBand="0" w:oddHBand="0" w:evenHBand="0" w:firstRowFirstColumn="0" w:firstRowLastColumn="0" w:lastRowFirstColumn="0" w:lastRowLastColumn="0"/>
            </w:pPr>
            <w:r>
              <w:t>PL Req.</w:t>
            </w:r>
          </w:p>
        </w:tc>
      </w:tr>
      <w:tr w:rsidR="009F2487"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Warpfire</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9F2487"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Battle Rage</w:t>
            </w:r>
          </w:p>
        </w:tc>
        <w:tc>
          <w:tcPr>
            <w:tcW w:w="1887" w:type="dxa"/>
          </w:tcPr>
          <w:p w:rsidR="009F2487" w:rsidRPr="00673A81" w:rsidRDefault="009F2487" w:rsidP="00E661C6">
            <w:pPr>
              <w:jc w:val="center"/>
              <w:cnfStyle w:val="000000000000" w:firstRow="0" w:lastRow="0" w:firstColumn="0" w:lastColumn="0" w:oddVBand="0" w:evenVBand="0" w:oddHBand="0" w:evenHBand="0" w:firstRowFirstColumn="0" w:firstRowLastColumn="0" w:lastRowFirstColumn="0" w:lastRowLastColumn="0"/>
              <w:rPr>
                <w:i/>
              </w:rPr>
            </w:pPr>
            <w:r>
              <w:rPr>
                <w:i/>
              </w:rPr>
              <w:t>Khorne</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8271D5" w:rsidP="00E661C6">
            <w:r>
              <w:t>Touch of the Grave</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Nurgle</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9F2487"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Weaver’s Hand</w:t>
            </w:r>
          </w:p>
        </w:tc>
        <w:tc>
          <w:tcPr>
            <w:tcW w:w="1887" w:type="dxa"/>
          </w:tcPr>
          <w:p w:rsidR="009F2487" w:rsidRPr="00673A81" w:rsidRDefault="009F2487" w:rsidP="00E661C6">
            <w:pPr>
              <w:jc w:val="center"/>
              <w:cnfStyle w:val="000000000000" w:firstRow="0" w:lastRow="0" w:firstColumn="0" w:lastColumn="0" w:oddVBand="0" w:evenVBand="0" w:oddHBand="0" w:evenHBand="0" w:firstRowFirstColumn="0" w:firstRowLastColumn="0" w:lastRowFirstColumn="0" w:lastRowLastColumn="0"/>
              <w:rPr>
                <w:i/>
              </w:rPr>
            </w:pPr>
            <w:r>
              <w:rPr>
                <w:i/>
              </w:rPr>
              <w:t>Tzeentch</w:t>
            </w:r>
          </w:p>
        </w:tc>
        <w:tc>
          <w:tcPr>
            <w:tcW w:w="905"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9F2487" w:rsidRDefault="009F2487" w:rsidP="00E661C6">
            <w:pPr>
              <w:jc w:val="center"/>
              <w:cnfStyle w:val="000000000000" w:firstRow="0" w:lastRow="0" w:firstColumn="0" w:lastColumn="0" w:oddVBand="0" w:evenVBand="0" w:oddHBand="0" w:evenHBand="0" w:firstRowFirstColumn="0" w:firstRowLastColumn="0" w:lastRowFirstColumn="0" w:lastRowLastColumn="0"/>
            </w:pPr>
            <w:r>
              <w:t>1</w:t>
            </w:r>
          </w:p>
        </w:tc>
      </w:tr>
      <w:tr w:rsidR="009F2487"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9F2487" w:rsidRDefault="009F2487" w:rsidP="00E661C6">
            <w:r>
              <w:t>Searing Pain</w:t>
            </w:r>
          </w:p>
        </w:tc>
        <w:tc>
          <w:tcPr>
            <w:tcW w:w="1887" w:type="dxa"/>
          </w:tcPr>
          <w:p w:rsidR="009F2487" w:rsidRPr="00673A81" w:rsidRDefault="009F2487" w:rsidP="00E661C6">
            <w:pPr>
              <w:jc w:val="center"/>
              <w:cnfStyle w:val="000000100000" w:firstRow="0" w:lastRow="0" w:firstColumn="0" w:lastColumn="0" w:oddVBand="0" w:evenVBand="0" w:oddHBand="1" w:evenHBand="0" w:firstRowFirstColumn="0" w:firstRowLastColumn="0" w:lastRowFirstColumn="0" w:lastRowLastColumn="0"/>
              <w:rPr>
                <w:i/>
              </w:rPr>
            </w:pPr>
            <w:r>
              <w:rPr>
                <w:i/>
              </w:rPr>
              <w:t>Slaanesh</w:t>
            </w:r>
          </w:p>
        </w:tc>
        <w:tc>
          <w:tcPr>
            <w:tcW w:w="905"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9F2487" w:rsidRDefault="009F2487" w:rsidP="00E661C6">
            <w:pPr>
              <w:jc w:val="center"/>
              <w:cnfStyle w:val="000000100000" w:firstRow="0" w:lastRow="0" w:firstColumn="0" w:lastColumn="0" w:oddVBand="0" w:evenVBand="0" w:oddHBand="1" w:evenHBand="0" w:firstRowFirstColumn="0" w:firstRowLastColumn="0" w:lastRowFirstColumn="0" w:lastRowLastColumn="0"/>
            </w:pPr>
            <w:r>
              <w:t>1</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Undying Fury</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Khorne</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Pestilence</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Nurgle</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Destiny Unfulfilled</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Tzeentch</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Painful Exchange</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Slaanesh</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Ally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Spirit Walk</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Blood Funnel</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Warp Touched</w:t>
            </w:r>
          </w:p>
        </w:tc>
        <w:tc>
          <w:tcPr>
            <w:tcW w:w="1887" w:type="dxa"/>
          </w:tcPr>
          <w:p w:rsidR="006A32B1" w:rsidRPr="00673A8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Searing Embers</w:t>
            </w:r>
          </w:p>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r>
              <w:rPr>
                <w:i/>
              </w:rPr>
              <w:t>-</w:t>
            </w: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Enemy</w:t>
            </w: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30cm</w:t>
            </w: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r>
              <w:t>2</w:t>
            </w:r>
          </w:p>
        </w:tc>
      </w:tr>
      <w:tr w:rsidR="006A32B1" w:rsidTr="00E661C6">
        <w:trPr>
          <w:trHeight w:val="337"/>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r>
              <w:t>Sacrifice</w:t>
            </w:r>
          </w:p>
        </w:tc>
        <w:tc>
          <w:tcPr>
            <w:tcW w:w="1887"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rPr>
                <w:i/>
              </w:rPr>
            </w:pPr>
            <w:r>
              <w:rPr>
                <w:i/>
              </w:rPr>
              <w:t>-</w:t>
            </w:r>
          </w:p>
        </w:tc>
        <w:tc>
          <w:tcPr>
            <w:tcW w:w="905"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Ally</w:t>
            </w:r>
          </w:p>
        </w:tc>
        <w:tc>
          <w:tcPr>
            <w:tcW w:w="1493"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30cm</w:t>
            </w:r>
          </w:p>
        </w:tc>
        <w:tc>
          <w:tcPr>
            <w:tcW w:w="1188" w:type="dxa"/>
          </w:tcPr>
          <w:p w:rsidR="006A32B1" w:rsidRDefault="006A32B1" w:rsidP="006A32B1">
            <w:pPr>
              <w:jc w:val="center"/>
              <w:cnfStyle w:val="000000000000" w:firstRow="0" w:lastRow="0" w:firstColumn="0" w:lastColumn="0" w:oddVBand="0" w:evenVBand="0" w:oddHBand="0" w:evenHBand="0" w:firstRowFirstColumn="0" w:firstRowLastColumn="0" w:lastRowFirstColumn="0" w:lastRowLastColumn="0"/>
            </w:pPr>
            <w:r>
              <w:t>2</w:t>
            </w:r>
          </w:p>
        </w:tc>
      </w:tr>
      <w:tr w:rsidR="006A32B1" w:rsidTr="00E661C6">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4492" w:type="dxa"/>
          </w:tcPr>
          <w:p w:rsidR="006A32B1" w:rsidRDefault="006A32B1" w:rsidP="006A32B1"/>
        </w:tc>
        <w:tc>
          <w:tcPr>
            <w:tcW w:w="1887" w:type="dxa"/>
          </w:tcPr>
          <w:p w:rsidR="006A32B1" w:rsidRPr="00673A81" w:rsidRDefault="006A32B1" w:rsidP="006A32B1">
            <w:pPr>
              <w:jc w:val="center"/>
              <w:cnfStyle w:val="000000100000" w:firstRow="0" w:lastRow="0" w:firstColumn="0" w:lastColumn="0" w:oddVBand="0" w:evenVBand="0" w:oddHBand="1" w:evenHBand="0" w:firstRowFirstColumn="0" w:firstRowLastColumn="0" w:lastRowFirstColumn="0" w:lastRowLastColumn="0"/>
              <w:rPr>
                <w:i/>
              </w:rPr>
            </w:pPr>
          </w:p>
        </w:tc>
        <w:tc>
          <w:tcPr>
            <w:tcW w:w="905"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c>
          <w:tcPr>
            <w:tcW w:w="1493"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c>
          <w:tcPr>
            <w:tcW w:w="1188" w:type="dxa"/>
          </w:tcPr>
          <w:p w:rsidR="006A32B1" w:rsidRDefault="006A32B1" w:rsidP="006A32B1">
            <w:pPr>
              <w:jc w:val="center"/>
              <w:cnfStyle w:val="000000100000" w:firstRow="0" w:lastRow="0" w:firstColumn="0" w:lastColumn="0" w:oddVBand="0" w:evenVBand="0" w:oddHBand="1" w:evenHBand="0" w:firstRowFirstColumn="0" w:firstRowLastColumn="0" w:lastRowFirstColumn="0" w:lastRowLastColumn="0"/>
            </w:pPr>
          </w:p>
        </w:tc>
      </w:tr>
    </w:tbl>
    <w:p w:rsidR="009F2487" w:rsidRDefault="009F2487" w:rsidP="009F2487">
      <w:r>
        <w:rPr>
          <w:b/>
        </w:rPr>
        <w:br w:type="page"/>
      </w:r>
    </w:p>
    <w:tbl>
      <w:tblPr>
        <w:tblStyle w:val="TableGrid"/>
        <w:tblpPr w:leftFromText="141" w:rightFromText="141" w:vertAnchor="text" w:tblpX="-147" w:tblpY="1"/>
        <w:tblOverlap w:val="never"/>
        <w:tblW w:w="0" w:type="auto"/>
        <w:tblLayout w:type="fixed"/>
        <w:tblCellMar>
          <w:top w:w="113" w:type="dxa"/>
          <w:bottom w:w="113" w:type="dxa"/>
          <w:right w:w="170" w:type="dxa"/>
        </w:tblCellMar>
        <w:tblLook w:val="04A0" w:firstRow="1" w:lastRow="0" w:firstColumn="1" w:lastColumn="0" w:noHBand="0" w:noVBand="1"/>
      </w:tblPr>
      <w:tblGrid>
        <w:gridCol w:w="4903"/>
        <w:gridCol w:w="5009"/>
      </w:tblGrid>
      <w:tr w:rsidR="009F2487" w:rsidTr="00326E27">
        <w:trPr>
          <w:trHeight w:val="1357"/>
        </w:trPr>
        <w:tc>
          <w:tcPr>
            <w:tcW w:w="4903" w:type="dxa"/>
            <w:tcBorders>
              <w:top w:val="nil"/>
              <w:left w:val="nil"/>
              <w:bottom w:val="nil"/>
              <w:right w:val="nil"/>
            </w:tcBorders>
          </w:tcPr>
          <w:p w:rsidR="009F2487" w:rsidRDefault="009F2487" w:rsidP="006A44DD">
            <w:pPr>
              <w:pStyle w:val="PsychicHeading"/>
            </w:pPr>
            <w:r>
              <w:lastRenderedPageBreak/>
              <w:t>Warpfire</w:t>
            </w:r>
          </w:p>
          <w:p w:rsidR="009F2487" w:rsidRPr="00100E5C" w:rsidRDefault="009F2487" w:rsidP="006A44DD">
            <w:pPr>
              <w:jc w:val="both"/>
            </w:pPr>
            <w:r>
              <w:t>Burn your foe with fiery heat. This spell has 10 Damage and 2 Attacks.</w:t>
            </w:r>
          </w:p>
        </w:tc>
        <w:tc>
          <w:tcPr>
            <w:tcW w:w="5009" w:type="dxa"/>
            <w:tcBorders>
              <w:top w:val="nil"/>
              <w:left w:val="nil"/>
              <w:bottom w:val="nil"/>
              <w:right w:val="nil"/>
            </w:tcBorders>
          </w:tcPr>
          <w:p w:rsidR="009F2487" w:rsidRDefault="009F2487" w:rsidP="006A44DD"/>
        </w:tc>
      </w:tr>
      <w:tr w:rsidR="009F2487" w:rsidTr="00326E27">
        <w:trPr>
          <w:trHeight w:val="1357"/>
        </w:trPr>
        <w:tc>
          <w:tcPr>
            <w:tcW w:w="4903" w:type="dxa"/>
            <w:tcBorders>
              <w:top w:val="nil"/>
              <w:left w:val="nil"/>
              <w:bottom w:val="nil"/>
              <w:right w:val="nil"/>
            </w:tcBorders>
          </w:tcPr>
          <w:p w:rsidR="00131C03" w:rsidRDefault="00131C03" w:rsidP="00131C03">
            <w:pPr>
              <w:pStyle w:val="PsychicHeading"/>
            </w:pPr>
            <w:r>
              <w:t>Battle Rage</w:t>
            </w:r>
          </w:p>
          <w:p w:rsidR="00E661C6" w:rsidRDefault="00131C03" w:rsidP="00131C03">
            <w:r>
              <w:t>Throw an ally within 30cm into a rage, giving them +1 attack in melee but reducing their DF by 5. Lasts one round.</w:t>
            </w:r>
          </w:p>
        </w:tc>
        <w:tc>
          <w:tcPr>
            <w:tcW w:w="5009" w:type="dxa"/>
            <w:tcBorders>
              <w:top w:val="nil"/>
              <w:left w:val="nil"/>
              <w:bottom w:val="nil"/>
              <w:right w:val="nil"/>
            </w:tcBorders>
          </w:tcPr>
          <w:p w:rsidR="00131C03" w:rsidRDefault="00131C03" w:rsidP="00131C03">
            <w:pPr>
              <w:pStyle w:val="PsychicHeading"/>
            </w:pPr>
            <w:r>
              <w:t>Touch of the Grave</w:t>
            </w:r>
          </w:p>
          <w:p w:rsidR="009F2487" w:rsidRDefault="00131C03" w:rsidP="00131C03">
            <w:r>
              <w:t>The targeted enemy unit feels the shadow of death upon them. Every time the enemy is hit, roll a dice: every &lt;5 deals a wound to them.</w:t>
            </w:r>
          </w:p>
        </w:tc>
      </w:tr>
      <w:tr w:rsidR="009F2487" w:rsidTr="00326E27">
        <w:trPr>
          <w:trHeight w:val="1650"/>
        </w:trPr>
        <w:tc>
          <w:tcPr>
            <w:tcW w:w="4903" w:type="dxa"/>
            <w:tcBorders>
              <w:top w:val="nil"/>
              <w:left w:val="nil"/>
              <w:bottom w:val="nil"/>
              <w:right w:val="nil"/>
            </w:tcBorders>
          </w:tcPr>
          <w:p w:rsidR="00131C03" w:rsidRDefault="00131C03" w:rsidP="00131C03">
            <w:pPr>
              <w:pStyle w:val="PsychicHeading"/>
            </w:pPr>
            <w:r>
              <w:t>Weaver’s Hand</w:t>
            </w:r>
          </w:p>
          <w:p w:rsidR="009F2487" w:rsidRDefault="00131C03" w:rsidP="00131C03">
            <w:r>
              <w:t>The targeted ally may reroll 3 different dice this round.</w:t>
            </w:r>
          </w:p>
        </w:tc>
        <w:tc>
          <w:tcPr>
            <w:tcW w:w="5009" w:type="dxa"/>
            <w:tcBorders>
              <w:top w:val="nil"/>
              <w:left w:val="nil"/>
              <w:bottom w:val="nil"/>
              <w:right w:val="nil"/>
            </w:tcBorders>
          </w:tcPr>
          <w:p w:rsidR="00131C03" w:rsidRDefault="009F2487" w:rsidP="00131C03">
            <w:pPr>
              <w:pStyle w:val="PsychicHeading"/>
            </w:pPr>
            <w:r>
              <w:t xml:space="preserve"> </w:t>
            </w:r>
            <w:r w:rsidR="00131C03">
              <w:t xml:space="preserve"> Searing Pain</w:t>
            </w:r>
          </w:p>
          <w:p w:rsidR="009F2487" w:rsidRPr="00D34F88" w:rsidRDefault="00131C03" w:rsidP="00131C03">
            <w:r>
              <w:t>Bath an enemy in unimaginable pain, causing them to lose two Action Points. If none were left to lose, the target takes a wound instead.</w:t>
            </w:r>
          </w:p>
        </w:tc>
      </w:tr>
      <w:tr w:rsidR="00B53FAF" w:rsidTr="00326E27">
        <w:trPr>
          <w:trHeight w:val="1650"/>
        </w:trPr>
        <w:tc>
          <w:tcPr>
            <w:tcW w:w="4903" w:type="dxa"/>
            <w:tcBorders>
              <w:top w:val="nil"/>
              <w:left w:val="nil"/>
              <w:bottom w:val="nil"/>
              <w:right w:val="nil"/>
            </w:tcBorders>
          </w:tcPr>
          <w:p w:rsidR="00B53FAF" w:rsidRDefault="00151CDA" w:rsidP="006A44DD">
            <w:pPr>
              <w:pStyle w:val="PsychicHeading"/>
            </w:pPr>
            <w:r>
              <w:t>Undying Fury</w:t>
            </w:r>
          </w:p>
          <w:p w:rsidR="00151CDA" w:rsidRPr="00151CDA" w:rsidRDefault="00151CDA" w:rsidP="006A44DD">
            <w:r>
              <w:t xml:space="preserve">Bestow the blessing of Khorne onto the targeted ally, giving them </w:t>
            </w:r>
            <w:r>
              <w:rPr>
                <w:i/>
              </w:rPr>
              <w:t>Save-5</w:t>
            </w:r>
            <w:r w:rsidR="00A267BC">
              <w:t xml:space="preserve"> while within 10cm of an enemy for two rounds.</w:t>
            </w:r>
          </w:p>
        </w:tc>
        <w:tc>
          <w:tcPr>
            <w:tcW w:w="5009" w:type="dxa"/>
            <w:tcBorders>
              <w:top w:val="nil"/>
              <w:left w:val="nil"/>
              <w:bottom w:val="nil"/>
              <w:right w:val="nil"/>
            </w:tcBorders>
          </w:tcPr>
          <w:p w:rsidR="00E56217" w:rsidRDefault="00E56217" w:rsidP="006A44DD">
            <w:pPr>
              <w:pStyle w:val="PsychicHeading"/>
            </w:pPr>
            <w:r>
              <w:t>Pestilence</w:t>
            </w:r>
          </w:p>
          <w:p w:rsidR="00B53FAF" w:rsidRDefault="00E56217" w:rsidP="006A44DD">
            <w:r>
              <w:t xml:space="preserve">The targeted enemy becomes infected. They lose 10cm on </w:t>
            </w:r>
            <w:r>
              <w:rPr>
                <w:i/>
              </w:rPr>
              <w:t xml:space="preserve">Move </w:t>
            </w:r>
            <w:r>
              <w:t>and get a -5 malus to MM, CB and DF for this round.</w:t>
            </w:r>
          </w:p>
        </w:tc>
      </w:tr>
      <w:tr w:rsidR="00B53FAF" w:rsidTr="00326E27">
        <w:trPr>
          <w:trHeight w:val="1650"/>
        </w:trPr>
        <w:tc>
          <w:tcPr>
            <w:tcW w:w="4903" w:type="dxa"/>
            <w:tcBorders>
              <w:top w:val="nil"/>
              <w:left w:val="nil"/>
              <w:bottom w:val="nil"/>
              <w:right w:val="nil"/>
            </w:tcBorders>
          </w:tcPr>
          <w:p w:rsidR="00B53FAF" w:rsidRDefault="003E4537" w:rsidP="006A44DD">
            <w:pPr>
              <w:pStyle w:val="PsychicHeading"/>
            </w:pPr>
            <w:r>
              <w:t>Destiny Unfulfilled</w:t>
            </w:r>
          </w:p>
          <w:p w:rsidR="00326E27" w:rsidRDefault="00326E27" w:rsidP="00326E27">
            <w:r>
              <w:t xml:space="preserve">If the targeted ally dies within this round, restore them to 1HP and 4AP. </w:t>
            </w:r>
          </w:p>
        </w:tc>
        <w:tc>
          <w:tcPr>
            <w:tcW w:w="5009" w:type="dxa"/>
            <w:tcBorders>
              <w:top w:val="nil"/>
              <w:left w:val="nil"/>
              <w:bottom w:val="nil"/>
              <w:right w:val="nil"/>
            </w:tcBorders>
          </w:tcPr>
          <w:p w:rsidR="00B53FAF" w:rsidRDefault="000F3F52" w:rsidP="006A44DD">
            <w:pPr>
              <w:pStyle w:val="PsychicHeading"/>
            </w:pPr>
            <w:r>
              <w:t>Painful Exchange</w:t>
            </w:r>
          </w:p>
          <w:p w:rsidR="000F3F52" w:rsidRDefault="000F3F52" w:rsidP="000F3F52">
            <w:r>
              <w:t>The targeted ally loses 1 HP, but gets another attack in melee or ranged combat for this round.</w:t>
            </w:r>
          </w:p>
        </w:tc>
      </w:tr>
      <w:tr w:rsidR="00B53FAF" w:rsidTr="00326E27">
        <w:trPr>
          <w:trHeight w:val="1650"/>
        </w:trPr>
        <w:tc>
          <w:tcPr>
            <w:tcW w:w="4903" w:type="dxa"/>
            <w:tcBorders>
              <w:top w:val="nil"/>
              <w:left w:val="nil"/>
              <w:bottom w:val="nil"/>
              <w:right w:val="nil"/>
            </w:tcBorders>
          </w:tcPr>
          <w:p w:rsidR="00B53FAF" w:rsidRDefault="00B53FAF" w:rsidP="006A44DD">
            <w:pPr>
              <w:pStyle w:val="PsychicHeading"/>
            </w:pPr>
            <w:r>
              <w:t>Spirit Walk</w:t>
            </w:r>
          </w:p>
          <w:p w:rsidR="00B53FAF" w:rsidRDefault="00B53FAF" w:rsidP="006A44DD">
            <w:r>
              <w:t xml:space="preserve">Give the targeted ally </w:t>
            </w:r>
            <w:r>
              <w:rPr>
                <w:i/>
              </w:rPr>
              <w:t xml:space="preserve">Spectral </w:t>
            </w:r>
            <w:r>
              <w:t>for one round.</w:t>
            </w:r>
          </w:p>
        </w:tc>
        <w:tc>
          <w:tcPr>
            <w:tcW w:w="5009" w:type="dxa"/>
            <w:tcBorders>
              <w:top w:val="nil"/>
              <w:left w:val="nil"/>
              <w:bottom w:val="nil"/>
              <w:right w:val="nil"/>
            </w:tcBorders>
          </w:tcPr>
          <w:p w:rsidR="00B53FAF" w:rsidRDefault="00B53FAF" w:rsidP="006A44DD">
            <w:pPr>
              <w:pStyle w:val="PsychicHeading"/>
            </w:pPr>
            <w:r>
              <w:t>Blood Funnel</w:t>
            </w:r>
          </w:p>
          <w:p w:rsidR="00B53FAF" w:rsidRDefault="00B53FAF" w:rsidP="006A44DD">
            <w:r>
              <w:t>The targeted enemy takes 2 D8 hits, regenerate 1 HP for every wound dealt by this.</w:t>
            </w:r>
          </w:p>
        </w:tc>
      </w:tr>
      <w:tr w:rsidR="009F2487" w:rsidTr="00326E27">
        <w:tblPrEx>
          <w:tblCellMar>
            <w:bottom w:w="0" w:type="dxa"/>
            <w:right w:w="108" w:type="dxa"/>
          </w:tblCellMar>
        </w:tblPrEx>
        <w:trPr>
          <w:trHeight w:val="1955"/>
        </w:trPr>
        <w:tc>
          <w:tcPr>
            <w:tcW w:w="4903" w:type="dxa"/>
            <w:tcBorders>
              <w:top w:val="nil"/>
              <w:left w:val="nil"/>
              <w:bottom w:val="nil"/>
              <w:right w:val="nil"/>
            </w:tcBorders>
          </w:tcPr>
          <w:p w:rsidR="009F2487" w:rsidRDefault="009F2487" w:rsidP="006A44DD">
            <w:pPr>
              <w:pStyle w:val="PsychicHeading"/>
            </w:pPr>
            <w:r>
              <w:t>Warp-Touched</w:t>
            </w:r>
          </w:p>
          <w:p w:rsidR="009F2487" w:rsidRPr="00696771" w:rsidRDefault="009F2487" w:rsidP="006A44DD">
            <w:r>
              <w:t xml:space="preserve">The targeted ally’s attacks gain the </w:t>
            </w:r>
            <w:r>
              <w:rPr>
                <w:i/>
              </w:rPr>
              <w:t xml:space="preserve">Poisoned </w:t>
            </w:r>
            <w:r>
              <w:t>special rule for one round.</w:t>
            </w:r>
          </w:p>
        </w:tc>
        <w:tc>
          <w:tcPr>
            <w:tcW w:w="5009" w:type="dxa"/>
            <w:tcBorders>
              <w:top w:val="nil"/>
              <w:left w:val="nil"/>
              <w:bottom w:val="nil"/>
              <w:right w:val="nil"/>
            </w:tcBorders>
          </w:tcPr>
          <w:p w:rsidR="009F2487" w:rsidRDefault="009F2487" w:rsidP="006A44DD">
            <w:pPr>
              <w:pStyle w:val="PsychicHeading"/>
            </w:pPr>
            <w:r>
              <w:t>Searing Embers</w:t>
            </w:r>
          </w:p>
          <w:p w:rsidR="009F2487" w:rsidRPr="009031CA" w:rsidRDefault="009F2487" w:rsidP="006A44DD">
            <w:r>
              <w:t xml:space="preserve">Let fire rain from the sky, dealing 2 Attacks with 8 Damage in an </w:t>
            </w:r>
            <w:r>
              <w:rPr>
                <w:i/>
              </w:rPr>
              <w:t>Area of Effect M</w:t>
            </w:r>
            <w:r>
              <w:t>.</w:t>
            </w:r>
          </w:p>
        </w:tc>
      </w:tr>
      <w:tr w:rsidR="009F2487" w:rsidTr="00326E27">
        <w:tblPrEx>
          <w:tblCellMar>
            <w:bottom w:w="0" w:type="dxa"/>
            <w:right w:w="108" w:type="dxa"/>
          </w:tblCellMar>
        </w:tblPrEx>
        <w:trPr>
          <w:trHeight w:val="1955"/>
        </w:trPr>
        <w:tc>
          <w:tcPr>
            <w:tcW w:w="4903" w:type="dxa"/>
            <w:tcBorders>
              <w:top w:val="nil"/>
              <w:left w:val="nil"/>
              <w:bottom w:val="nil"/>
              <w:right w:val="nil"/>
            </w:tcBorders>
          </w:tcPr>
          <w:p w:rsidR="009F2487" w:rsidRDefault="009F2487" w:rsidP="006A44DD">
            <w:pPr>
              <w:pStyle w:val="PsychicHeading"/>
            </w:pPr>
            <w:r>
              <w:lastRenderedPageBreak/>
              <w:t>Sacrifice</w:t>
            </w:r>
          </w:p>
          <w:p w:rsidR="009F2487" w:rsidRDefault="009F2487" w:rsidP="006A44DD">
            <w:r>
              <w:t>Sacrifice the life force of the targeted ally to give it to another ally. On success, roll a dice:</w:t>
            </w:r>
          </w:p>
          <w:p w:rsidR="009F2487" w:rsidRDefault="009F2487" w:rsidP="006A44DD">
            <w:r>
              <w:t>1-5: 4 HP sacrificed, +2 AP and +3 attacks in melee for the target</w:t>
            </w:r>
          </w:p>
          <w:p w:rsidR="009F2487" w:rsidRDefault="009F2487" w:rsidP="006A44DD">
            <w:r>
              <w:t>6-10: 3 HP sacrificed, +2 AP and +2 attack</w:t>
            </w:r>
          </w:p>
          <w:p w:rsidR="009F2487" w:rsidRDefault="009F2487" w:rsidP="006A44DD">
            <w:r>
              <w:t>11-16: 2 HP sacrificed, +2 attacks</w:t>
            </w:r>
          </w:p>
          <w:p w:rsidR="009F2487" w:rsidRDefault="009F2487" w:rsidP="006A44DD">
            <w:r>
              <w:t>17-20: 2 HP sacrificed, no effect</w:t>
            </w:r>
          </w:p>
        </w:tc>
        <w:tc>
          <w:tcPr>
            <w:tcW w:w="5009" w:type="dxa"/>
            <w:tcBorders>
              <w:top w:val="nil"/>
              <w:left w:val="nil"/>
              <w:bottom w:val="nil"/>
              <w:right w:val="nil"/>
            </w:tcBorders>
          </w:tcPr>
          <w:p w:rsidR="009F2487" w:rsidRDefault="009F2487" w:rsidP="006A44DD"/>
        </w:tc>
      </w:tr>
    </w:tbl>
    <w:p w:rsidR="009F2487" w:rsidRDefault="009F2487" w:rsidP="009F2487"/>
    <w:p w:rsidR="009F2487" w:rsidRPr="00706D9F" w:rsidRDefault="009F2487" w:rsidP="009F2487">
      <w:pPr>
        <w:pStyle w:val="WeaponHeadings"/>
      </w:pPr>
    </w:p>
    <w:sectPr w:rsidR="009F2487" w:rsidRPr="00706D9F" w:rsidSect="00E661C6">
      <w:pgSz w:w="12240" w:h="15840"/>
      <w:pgMar w:top="1135" w:right="1417" w:bottom="993"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487"/>
    <w:rsid w:val="000006F3"/>
    <w:rsid w:val="00000868"/>
    <w:rsid w:val="00000F98"/>
    <w:rsid w:val="0000127E"/>
    <w:rsid w:val="00001368"/>
    <w:rsid w:val="00001ABD"/>
    <w:rsid w:val="0000250A"/>
    <w:rsid w:val="0000361F"/>
    <w:rsid w:val="000057A3"/>
    <w:rsid w:val="00006057"/>
    <w:rsid w:val="00006F6E"/>
    <w:rsid w:val="00007B26"/>
    <w:rsid w:val="00007DE9"/>
    <w:rsid w:val="00010331"/>
    <w:rsid w:val="000117C6"/>
    <w:rsid w:val="000118BF"/>
    <w:rsid w:val="0001260A"/>
    <w:rsid w:val="00013733"/>
    <w:rsid w:val="00014C06"/>
    <w:rsid w:val="00014ECB"/>
    <w:rsid w:val="00015B28"/>
    <w:rsid w:val="00016336"/>
    <w:rsid w:val="00016706"/>
    <w:rsid w:val="00016C46"/>
    <w:rsid w:val="00016DD3"/>
    <w:rsid w:val="00017CF0"/>
    <w:rsid w:val="00017F9D"/>
    <w:rsid w:val="00020667"/>
    <w:rsid w:val="00020EF9"/>
    <w:rsid w:val="000216F8"/>
    <w:rsid w:val="00022334"/>
    <w:rsid w:val="00022573"/>
    <w:rsid w:val="00022EDE"/>
    <w:rsid w:val="00023572"/>
    <w:rsid w:val="000250D0"/>
    <w:rsid w:val="0002631F"/>
    <w:rsid w:val="000303BE"/>
    <w:rsid w:val="00030834"/>
    <w:rsid w:val="000309A7"/>
    <w:rsid w:val="00031F2B"/>
    <w:rsid w:val="000322F1"/>
    <w:rsid w:val="00034D7F"/>
    <w:rsid w:val="00035E10"/>
    <w:rsid w:val="000361F3"/>
    <w:rsid w:val="00036B71"/>
    <w:rsid w:val="00036D3C"/>
    <w:rsid w:val="0003728B"/>
    <w:rsid w:val="000375B8"/>
    <w:rsid w:val="000378EA"/>
    <w:rsid w:val="00040E31"/>
    <w:rsid w:val="00042E41"/>
    <w:rsid w:val="000436A8"/>
    <w:rsid w:val="0004414A"/>
    <w:rsid w:val="00044B5E"/>
    <w:rsid w:val="00045BD1"/>
    <w:rsid w:val="000475F7"/>
    <w:rsid w:val="00047729"/>
    <w:rsid w:val="0005001A"/>
    <w:rsid w:val="00050D9A"/>
    <w:rsid w:val="00050E11"/>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489"/>
    <w:rsid w:val="000747B7"/>
    <w:rsid w:val="00080181"/>
    <w:rsid w:val="00081622"/>
    <w:rsid w:val="00081B65"/>
    <w:rsid w:val="000828DD"/>
    <w:rsid w:val="00085392"/>
    <w:rsid w:val="00085590"/>
    <w:rsid w:val="0008600C"/>
    <w:rsid w:val="00086610"/>
    <w:rsid w:val="000867A6"/>
    <w:rsid w:val="00087C47"/>
    <w:rsid w:val="0009185D"/>
    <w:rsid w:val="000924B1"/>
    <w:rsid w:val="00092ECE"/>
    <w:rsid w:val="00094186"/>
    <w:rsid w:val="00094D39"/>
    <w:rsid w:val="00095AE1"/>
    <w:rsid w:val="00096D31"/>
    <w:rsid w:val="000A1D73"/>
    <w:rsid w:val="000A2A38"/>
    <w:rsid w:val="000A37D7"/>
    <w:rsid w:val="000A4495"/>
    <w:rsid w:val="000A4DB5"/>
    <w:rsid w:val="000A4E36"/>
    <w:rsid w:val="000A61FB"/>
    <w:rsid w:val="000A6D02"/>
    <w:rsid w:val="000A7508"/>
    <w:rsid w:val="000A7535"/>
    <w:rsid w:val="000B009F"/>
    <w:rsid w:val="000B08DC"/>
    <w:rsid w:val="000B208C"/>
    <w:rsid w:val="000B2868"/>
    <w:rsid w:val="000B2B3E"/>
    <w:rsid w:val="000B6893"/>
    <w:rsid w:val="000B6BA4"/>
    <w:rsid w:val="000B79C2"/>
    <w:rsid w:val="000C07FB"/>
    <w:rsid w:val="000C4354"/>
    <w:rsid w:val="000C507D"/>
    <w:rsid w:val="000C607B"/>
    <w:rsid w:val="000C7EF1"/>
    <w:rsid w:val="000D0531"/>
    <w:rsid w:val="000D06F0"/>
    <w:rsid w:val="000D2A29"/>
    <w:rsid w:val="000D2D89"/>
    <w:rsid w:val="000D2E8A"/>
    <w:rsid w:val="000D33D7"/>
    <w:rsid w:val="000D3D88"/>
    <w:rsid w:val="000D404F"/>
    <w:rsid w:val="000D58E9"/>
    <w:rsid w:val="000D5D74"/>
    <w:rsid w:val="000D6808"/>
    <w:rsid w:val="000D6903"/>
    <w:rsid w:val="000D752B"/>
    <w:rsid w:val="000E1011"/>
    <w:rsid w:val="000E59FB"/>
    <w:rsid w:val="000E79EA"/>
    <w:rsid w:val="000F16BB"/>
    <w:rsid w:val="000F19BF"/>
    <w:rsid w:val="000F221D"/>
    <w:rsid w:val="000F25BD"/>
    <w:rsid w:val="000F3F52"/>
    <w:rsid w:val="000F5DE0"/>
    <w:rsid w:val="000F6365"/>
    <w:rsid w:val="000F6F88"/>
    <w:rsid w:val="000F7101"/>
    <w:rsid w:val="000F7581"/>
    <w:rsid w:val="00100226"/>
    <w:rsid w:val="00100557"/>
    <w:rsid w:val="00100E5C"/>
    <w:rsid w:val="00102D90"/>
    <w:rsid w:val="00103250"/>
    <w:rsid w:val="00103B6E"/>
    <w:rsid w:val="001044EA"/>
    <w:rsid w:val="0010579C"/>
    <w:rsid w:val="001065A8"/>
    <w:rsid w:val="001069D2"/>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306DD"/>
    <w:rsid w:val="0013118B"/>
    <w:rsid w:val="00131C03"/>
    <w:rsid w:val="001323BB"/>
    <w:rsid w:val="00133CD1"/>
    <w:rsid w:val="00133D0A"/>
    <w:rsid w:val="00133F7A"/>
    <w:rsid w:val="00135A4D"/>
    <w:rsid w:val="00135C90"/>
    <w:rsid w:val="0013685B"/>
    <w:rsid w:val="001372F6"/>
    <w:rsid w:val="001379D0"/>
    <w:rsid w:val="00140614"/>
    <w:rsid w:val="001407BC"/>
    <w:rsid w:val="001417EB"/>
    <w:rsid w:val="00141C56"/>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1CDA"/>
    <w:rsid w:val="0015398D"/>
    <w:rsid w:val="00153C14"/>
    <w:rsid w:val="00154719"/>
    <w:rsid w:val="0015482D"/>
    <w:rsid w:val="00156479"/>
    <w:rsid w:val="001564A0"/>
    <w:rsid w:val="001568BF"/>
    <w:rsid w:val="00156E64"/>
    <w:rsid w:val="001601B7"/>
    <w:rsid w:val="001647BF"/>
    <w:rsid w:val="0016637C"/>
    <w:rsid w:val="00167A0A"/>
    <w:rsid w:val="001707FE"/>
    <w:rsid w:val="00171A3A"/>
    <w:rsid w:val="00172130"/>
    <w:rsid w:val="00172330"/>
    <w:rsid w:val="0017233E"/>
    <w:rsid w:val="00173939"/>
    <w:rsid w:val="00175574"/>
    <w:rsid w:val="00175DBE"/>
    <w:rsid w:val="00176BA2"/>
    <w:rsid w:val="00181A2E"/>
    <w:rsid w:val="00181CA2"/>
    <w:rsid w:val="00184046"/>
    <w:rsid w:val="001840F8"/>
    <w:rsid w:val="00184BAD"/>
    <w:rsid w:val="0018693E"/>
    <w:rsid w:val="00192942"/>
    <w:rsid w:val="00192DAD"/>
    <w:rsid w:val="00192E0E"/>
    <w:rsid w:val="00193648"/>
    <w:rsid w:val="0019398C"/>
    <w:rsid w:val="001940BC"/>
    <w:rsid w:val="001945FD"/>
    <w:rsid w:val="001958DF"/>
    <w:rsid w:val="00195DAF"/>
    <w:rsid w:val="00196079"/>
    <w:rsid w:val="00196667"/>
    <w:rsid w:val="001A01C8"/>
    <w:rsid w:val="001A1FAD"/>
    <w:rsid w:val="001A3772"/>
    <w:rsid w:val="001A400A"/>
    <w:rsid w:val="001A545C"/>
    <w:rsid w:val="001A6125"/>
    <w:rsid w:val="001A625E"/>
    <w:rsid w:val="001A7287"/>
    <w:rsid w:val="001B1D21"/>
    <w:rsid w:val="001B2AB3"/>
    <w:rsid w:val="001B3F59"/>
    <w:rsid w:val="001B43E5"/>
    <w:rsid w:val="001B5715"/>
    <w:rsid w:val="001B5D57"/>
    <w:rsid w:val="001B67FC"/>
    <w:rsid w:val="001B70B2"/>
    <w:rsid w:val="001C145A"/>
    <w:rsid w:val="001C171E"/>
    <w:rsid w:val="001C2128"/>
    <w:rsid w:val="001C2310"/>
    <w:rsid w:val="001C2A40"/>
    <w:rsid w:val="001C2C5C"/>
    <w:rsid w:val="001C3BBA"/>
    <w:rsid w:val="001C3F57"/>
    <w:rsid w:val="001C3FC3"/>
    <w:rsid w:val="001C48CC"/>
    <w:rsid w:val="001C48F6"/>
    <w:rsid w:val="001C4AFE"/>
    <w:rsid w:val="001C4E9D"/>
    <w:rsid w:val="001C5149"/>
    <w:rsid w:val="001C5DC9"/>
    <w:rsid w:val="001C640A"/>
    <w:rsid w:val="001C6DAF"/>
    <w:rsid w:val="001C6FB8"/>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16CF"/>
    <w:rsid w:val="001E2181"/>
    <w:rsid w:val="001E277B"/>
    <w:rsid w:val="001E2962"/>
    <w:rsid w:val="001E2F3E"/>
    <w:rsid w:val="001E3401"/>
    <w:rsid w:val="001E3872"/>
    <w:rsid w:val="001E74AE"/>
    <w:rsid w:val="001E7D95"/>
    <w:rsid w:val="001F1BFA"/>
    <w:rsid w:val="001F2C71"/>
    <w:rsid w:val="001F45FA"/>
    <w:rsid w:val="001F6629"/>
    <w:rsid w:val="001F6930"/>
    <w:rsid w:val="001F7133"/>
    <w:rsid w:val="002005A0"/>
    <w:rsid w:val="002005E8"/>
    <w:rsid w:val="0020387E"/>
    <w:rsid w:val="00203B82"/>
    <w:rsid w:val="00203BDB"/>
    <w:rsid w:val="00203C11"/>
    <w:rsid w:val="0020491E"/>
    <w:rsid w:val="002050D0"/>
    <w:rsid w:val="0020679B"/>
    <w:rsid w:val="002078A4"/>
    <w:rsid w:val="0021048A"/>
    <w:rsid w:val="00213170"/>
    <w:rsid w:val="0021325B"/>
    <w:rsid w:val="002132E3"/>
    <w:rsid w:val="00213AE1"/>
    <w:rsid w:val="00213FFB"/>
    <w:rsid w:val="00214997"/>
    <w:rsid w:val="002160C7"/>
    <w:rsid w:val="00216EFD"/>
    <w:rsid w:val="002170B5"/>
    <w:rsid w:val="0021713A"/>
    <w:rsid w:val="0021742D"/>
    <w:rsid w:val="002174FD"/>
    <w:rsid w:val="002175A6"/>
    <w:rsid w:val="00217878"/>
    <w:rsid w:val="00217B59"/>
    <w:rsid w:val="00217D20"/>
    <w:rsid w:val="00220172"/>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66AB"/>
    <w:rsid w:val="002369DB"/>
    <w:rsid w:val="002403B5"/>
    <w:rsid w:val="00241C58"/>
    <w:rsid w:val="00242EEB"/>
    <w:rsid w:val="00244AE7"/>
    <w:rsid w:val="00244E0B"/>
    <w:rsid w:val="00245379"/>
    <w:rsid w:val="00245458"/>
    <w:rsid w:val="0024559D"/>
    <w:rsid w:val="00245799"/>
    <w:rsid w:val="00247895"/>
    <w:rsid w:val="00250313"/>
    <w:rsid w:val="00251F61"/>
    <w:rsid w:val="00253DA9"/>
    <w:rsid w:val="00255A64"/>
    <w:rsid w:val="00256522"/>
    <w:rsid w:val="002600C2"/>
    <w:rsid w:val="0026338A"/>
    <w:rsid w:val="00263483"/>
    <w:rsid w:val="00263A60"/>
    <w:rsid w:val="002658F7"/>
    <w:rsid w:val="0026660E"/>
    <w:rsid w:val="00267589"/>
    <w:rsid w:val="002705C9"/>
    <w:rsid w:val="002707D1"/>
    <w:rsid w:val="00270EB6"/>
    <w:rsid w:val="00276087"/>
    <w:rsid w:val="00277CFE"/>
    <w:rsid w:val="00281220"/>
    <w:rsid w:val="002815C8"/>
    <w:rsid w:val="002815CE"/>
    <w:rsid w:val="00282728"/>
    <w:rsid w:val="002829B2"/>
    <w:rsid w:val="00282A0F"/>
    <w:rsid w:val="00283B06"/>
    <w:rsid w:val="0028574F"/>
    <w:rsid w:val="00285B37"/>
    <w:rsid w:val="00285D69"/>
    <w:rsid w:val="00286187"/>
    <w:rsid w:val="002866C1"/>
    <w:rsid w:val="002875A7"/>
    <w:rsid w:val="00287B60"/>
    <w:rsid w:val="00290A5F"/>
    <w:rsid w:val="00291C79"/>
    <w:rsid w:val="00294832"/>
    <w:rsid w:val="002973FA"/>
    <w:rsid w:val="002A0261"/>
    <w:rsid w:val="002A0B28"/>
    <w:rsid w:val="002A0D3E"/>
    <w:rsid w:val="002A100D"/>
    <w:rsid w:val="002A1B2E"/>
    <w:rsid w:val="002A2CD7"/>
    <w:rsid w:val="002A3425"/>
    <w:rsid w:val="002A3F49"/>
    <w:rsid w:val="002A472B"/>
    <w:rsid w:val="002A524A"/>
    <w:rsid w:val="002A60BD"/>
    <w:rsid w:val="002A6387"/>
    <w:rsid w:val="002B06B7"/>
    <w:rsid w:val="002B104E"/>
    <w:rsid w:val="002B152B"/>
    <w:rsid w:val="002B198C"/>
    <w:rsid w:val="002B1F41"/>
    <w:rsid w:val="002B27FD"/>
    <w:rsid w:val="002B3248"/>
    <w:rsid w:val="002B374C"/>
    <w:rsid w:val="002B3FD2"/>
    <w:rsid w:val="002B4C22"/>
    <w:rsid w:val="002B56CA"/>
    <w:rsid w:val="002C0AC3"/>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E0379"/>
    <w:rsid w:val="002E09BF"/>
    <w:rsid w:val="002E12E7"/>
    <w:rsid w:val="002E16E9"/>
    <w:rsid w:val="002E1DB0"/>
    <w:rsid w:val="002E20DF"/>
    <w:rsid w:val="002E541A"/>
    <w:rsid w:val="002E55CB"/>
    <w:rsid w:val="002E5F16"/>
    <w:rsid w:val="002E6DCE"/>
    <w:rsid w:val="002E76F7"/>
    <w:rsid w:val="002E79B4"/>
    <w:rsid w:val="002F1B44"/>
    <w:rsid w:val="002F45E8"/>
    <w:rsid w:val="002F4A59"/>
    <w:rsid w:val="002F4FF3"/>
    <w:rsid w:val="002F5560"/>
    <w:rsid w:val="002F74D8"/>
    <w:rsid w:val="00300ED2"/>
    <w:rsid w:val="00302035"/>
    <w:rsid w:val="00302256"/>
    <w:rsid w:val="00302AD7"/>
    <w:rsid w:val="00303449"/>
    <w:rsid w:val="003047DA"/>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26E27"/>
    <w:rsid w:val="00330AB2"/>
    <w:rsid w:val="0033138E"/>
    <w:rsid w:val="003315D3"/>
    <w:rsid w:val="00332B31"/>
    <w:rsid w:val="00332F90"/>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4DF3"/>
    <w:rsid w:val="003561D2"/>
    <w:rsid w:val="00356FF7"/>
    <w:rsid w:val="00357244"/>
    <w:rsid w:val="003574B1"/>
    <w:rsid w:val="0035771E"/>
    <w:rsid w:val="003618EF"/>
    <w:rsid w:val="0036227F"/>
    <w:rsid w:val="00362A96"/>
    <w:rsid w:val="00363E71"/>
    <w:rsid w:val="00364DF9"/>
    <w:rsid w:val="00365188"/>
    <w:rsid w:val="00365E8B"/>
    <w:rsid w:val="00366705"/>
    <w:rsid w:val="003670FE"/>
    <w:rsid w:val="0036715A"/>
    <w:rsid w:val="003722DD"/>
    <w:rsid w:val="003725A7"/>
    <w:rsid w:val="00373639"/>
    <w:rsid w:val="00373C4E"/>
    <w:rsid w:val="003746E6"/>
    <w:rsid w:val="00375057"/>
    <w:rsid w:val="003769BC"/>
    <w:rsid w:val="00376F1B"/>
    <w:rsid w:val="003777E5"/>
    <w:rsid w:val="00377D34"/>
    <w:rsid w:val="0038075E"/>
    <w:rsid w:val="00380E38"/>
    <w:rsid w:val="0038209A"/>
    <w:rsid w:val="003823B9"/>
    <w:rsid w:val="00383721"/>
    <w:rsid w:val="00383C27"/>
    <w:rsid w:val="003853CC"/>
    <w:rsid w:val="00385D4F"/>
    <w:rsid w:val="00387129"/>
    <w:rsid w:val="00387380"/>
    <w:rsid w:val="00387F8F"/>
    <w:rsid w:val="00390045"/>
    <w:rsid w:val="003965AA"/>
    <w:rsid w:val="00396F70"/>
    <w:rsid w:val="00397D3A"/>
    <w:rsid w:val="003A00C5"/>
    <w:rsid w:val="003A2190"/>
    <w:rsid w:val="003A31CD"/>
    <w:rsid w:val="003A335E"/>
    <w:rsid w:val="003A4B38"/>
    <w:rsid w:val="003A4ECB"/>
    <w:rsid w:val="003A6CE3"/>
    <w:rsid w:val="003B1473"/>
    <w:rsid w:val="003B1A78"/>
    <w:rsid w:val="003B215B"/>
    <w:rsid w:val="003B36ED"/>
    <w:rsid w:val="003B66B1"/>
    <w:rsid w:val="003C05A4"/>
    <w:rsid w:val="003C111F"/>
    <w:rsid w:val="003C2511"/>
    <w:rsid w:val="003C2771"/>
    <w:rsid w:val="003C2DAB"/>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CEB"/>
    <w:rsid w:val="003E3013"/>
    <w:rsid w:val="003E31EA"/>
    <w:rsid w:val="003E3E55"/>
    <w:rsid w:val="003E41D7"/>
    <w:rsid w:val="003E4537"/>
    <w:rsid w:val="003E58FC"/>
    <w:rsid w:val="003E68A6"/>
    <w:rsid w:val="003E70A8"/>
    <w:rsid w:val="003F05CD"/>
    <w:rsid w:val="003F08B9"/>
    <w:rsid w:val="003F17ED"/>
    <w:rsid w:val="003F2D90"/>
    <w:rsid w:val="003F3558"/>
    <w:rsid w:val="003F3C7A"/>
    <w:rsid w:val="003F547F"/>
    <w:rsid w:val="003F7A3A"/>
    <w:rsid w:val="003F7F26"/>
    <w:rsid w:val="00402DAE"/>
    <w:rsid w:val="00403475"/>
    <w:rsid w:val="00403C14"/>
    <w:rsid w:val="004045D5"/>
    <w:rsid w:val="0040543F"/>
    <w:rsid w:val="00405570"/>
    <w:rsid w:val="00410FA2"/>
    <w:rsid w:val="0041382C"/>
    <w:rsid w:val="00413CC2"/>
    <w:rsid w:val="00413DCE"/>
    <w:rsid w:val="0041503B"/>
    <w:rsid w:val="0041508D"/>
    <w:rsid w:val="00416117"/>
    <w:rsid w:val="00416F77"/>
    <w:rsid w:val="00417FA2"/>
    <w:rsid w:val="00421473"/>
    <w:rsid w:val="00423EB9"/>
    <w:rsid w:val="0042559F"/>
    <w:rsid w:val="004256EA"/>
    <w:rsid w:val="00427495"/>
    <w:rsid w:val="0042757B"/>
    <w:rsid w:val="004308E0"/>
    <w:rsid w:val="00431286"/>
    <w:rsid w:val="004315AD"/>
    <w:rsid w:val="0043182C"/>
    <w:rsid w:val="00431CA5"/>
    <w:rsid w:val="00432A6D"/>
    <w:rsid w:val="00434E49"/>
    <w:rsid w:val="0043512E"/>
    <w:rsid w:val="00435538"/>
    <w:rsid w:val="00435D88"/>
    <w:rsid w:val="00435F9F"/>
    <w:rsid w:val="00437EC4"/>
    <w:rsid w:val="00443D7C"/>
    <w:rsid w:val="004441A5"/>
    <w:rsid w:val="004441BD"/>
    <w:rsid w:val="004442C8"/>
    <w:rsid w:val="00444A82"/>
    <w:rsid w:val="00445D2A"/>
    <w:rsid w:val="00445D61"/>
    <w:rsid w:val="00445E26"/>
    <w:rsid w:val="0044724E"/>
    <w:rsid w:val="00450D98"/>
    <w:rsid w:val="00451632"/>
    <w:rsid w:val="00451F4C"/>
    <w:rsid w:val="00452735"/>
    <w:rsid w:val="00452A98"/>
    <w:rsid w:val="00455679"/>
    <w:rsid w:val="00455C74"/>
    <w:rsid w:val="00456C19"/>
    <w:rsid w:val="00457623"/>
    <w:rsid w:val="00457D7F"/>
    <w:rsid w:val="0046039B"/>
    <w:rsid w:val="00460663"/>
    <w:rsid w:val="00461A0C"/>
    <w:rsid w:val="00462CAB"/>
    <w:rsid w:val="00463DFC"/>
    <w:rsid w:val="004642B7"/>
    <w:rsid w:val="00464B75"/>
    <w:rsid w:val="00464C3C"/>
    <w:rsid w:val="00466776"/>
    <w:rsid w:val="00466795"/>
    <w:rsid w:val="00466E05"/>
    <w:rsid w:val="00471671"/>
    <w:rsid w:val="00472F6F"/>
    <w:rsid w:val="00473121"/>
    <w:rsid w:val="004731F4"/>
    <w:rsid w:val="00474DCA"/>
    <w:rsid w:val="00475233"/>
    <w:rsid w:val="0047661E"/>
    <w:rsid w:val="00476EED"/>
    <w:rsid w:val="0048020F"/>
    <w:rsid w:val="00480382"/>
    <w:rsid w:val="00481354"/>
    <w:rsid w:val="00481C75"/>
    <w:rsid w:val="0048511F"/>
    <w:rsid w:val="00485493"/>
    <w:rsid w:val="004856B1"/>
    <w:rsid w:val="00486940"/>
    <w:rsid w:val="0049031E"/>
    <w:rsid w:val="00490B46"/>
    <w:rsid w:val="00493997"/>
    <w:rsid w:val="0049422D"/>
    <w:rsid w:val="00494276"/>
    <w:rsid w:val="0049459D"/>
    <w:rsid w:val="0049505E"/>
    <w:rsid w:val="004A0C1E"/>
    <w:rsid w:val="004A1632"/>
    <w:rsid w:val="004A1CBF"/>
    <w:rsid w:val="004A2018"/>
    <w:rsid w:val="004A2D1A"/>
    <w:rsid w:val="004A34FD"/>
    <w:rsid w:val="004A3D8D"/>
    <w:rsid w:val="004A3DEC"/>
    <w:rsid w:val="004A4F45"/>
    <w:rsid w:val="004A4F86"/>
    <w:rsid w:val="004A5599"/>
    <w:rsid w:val="004A6AA7"/>
    <w:rsid w:val="004B0624"/>
    <w:rsid w:val="004B12F1"/>
    <w:rsid w:val="004B1C66"/>
    <w:rsid w:val="004B3076"/>
    <w:rsid w:val="004B3DFB"/>
    <w:rsid w:val="004B4858"/>
    <w:rsid w:val="004B611E"/>
    <w:rsid w:val="004B7381"/>
    <w:rsid w:val="004C0928"/>
    <w:rsid w:val="004C0930"/>
    <w:rsid w:val="004C13A2"/>
    <w:rsid w:val="004C1FEB"/>
    <w:rsid w:val="004C2DEB"/>
    <w:rsid w:val="004C4791"/>
    <w:rsid w:val="004C494F"/>
    <w:rsid w:val="004C4A29"/>
    <w:rsid w:val="004C5356"/>
    <w:rsid w:val="004C6270"/>
    <w:rsid w:val="004C6DBF"/>
    <w:rsid w:val="004C75AE"/>
    <w:rsid w:val="004D06DC"/>
    <w:rsid w:val="004D07BB"/>
    <w:rsid w:val="004D0E4C"/>
    <w:rsid w:val="004D15F7"/>
    <w:rsid w:val="004D17EB"/>
    <w:rsid w:val="004D1D21"/>
    <w:rsid w:val="004D1F16"/>
    <w:rsid w:val="004D2298"/>
    <w:rsid w:val="004D28D1"/>
    <w:rsid w:val="004D3BCC"/>
    <w:rsid w:val="004D6645"/>
    <w:rsid w:val="004E3559"/>
    <w:rsid w:val="004E37A4"/>
    <w:rsid w:val="004E3904"/>
    <w:rsid w:val="004E4688"/>
    <w:rsid w:val="004E5909"/>
    <w:rsid w:val="004E669A"/>
    <w:rsid w:val="004E7695"/>
    <w:rsid w:val="004E7A46"/>
    <w:rsid w:val="004F203B"/>
    <w:rsid w:val="004F390E"/>
    <w:rsid w:val="004F3983"/>
    <w:rsid w:val="004F3996"/>
    <w:rsid w:val="004F553B"/>
    <w:rsid w:val="004F70FB"/>
    <w:rsid w:val="00500C89"/>
    <w:rsid w:val="005022D9"/>
    <w:rsid w:val="00502B1E"/>
    <w:rsid w:val="00503E58"/>
    <w:rsid w:val="00504367"/>
    <w:rsid w:val="005043CF"/>
    <w:rsid w:val="0050488F"/>
    <w:rsid w:val="0050715A"/>
    <w:rsid w:val="00507161"/>
    <w:rsid w:val="0050766A"/>
    <w:rsid w:val="0050799F"/>
    <w:rsid w:val="00507B58"/>
    <w:rsid w:val="0051005A"/>
    <w:rsid w:val="005117E2"/>
    <w:rsid w:val="00511E10"/>
    <w:rsid w:val="00512B12"/>
    <w:rsid w:val="005141F2"/>
    <w:rsid w:val="005147F5"/>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7419"/>
    <w:rsid w:val="0053754A"/>
    <w:rsid w:val="00540909"/>
    <w:rsid w:val="00540E85"/>
    <w:rsid w:val="005430C5"/>
    <w:rsid w:val="005440D5"/>
    <w:rsid w:val="0054417D"/>
    <w:rsid w:val="00544828"/>
    <w:rsid w:val="00545D32"/>
    <w:rsid w:val="00546206"/>
    <w:rsid w:val="00546996"/>
    <w:rsid w:val="005504F8"/>
    <w:rsid w:val="0055124D"/>
    <w:rsid w:val="00552D88"/>
    <w:rsid w:val="005534AA"/>
    <w:rsid w:val="005535E4"/>
    <w:rsid w:val="00554994"/>
    <w:rsid w:val="00554A4E"/>
    <w:rsid w:val="0055547A"/>
    <w:rsid w:val="005565A5"/>
    <w:rsid w:val="00556D24"/>
    <w:rsid w:val="0055752D"/>
    <w:rsid w:val="005617EF"/>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763E"/>
    <w:rsid w:val="00577C0A"/>
    <w:rsid w:val="005812F4"/>
    <w:rsid w:val="00581653"/>
    <w:rsid w:val="00583CBE"/>
    <w:rsid w:val="005845C1"/>
    <w:rsid w:val="00584EF6"/>
    <w:rsid w:val="00585C41"/>
    <w:rsid w:val="0058666C"/>
    <w:rsid w:val="00586E38"/>
    <w:rsid w:val="00587B00"/>
    <w:rsid w:val="00591F34"/>
    <w:rsid w:val="00592748"/>
    <w:rsid w:val="00592A5C"/>
    <w:rsid w:val="005955A2"/>
    <w:rsid w:val="00596688"/>
    <w:rsid w:val="005969F5"/>
    <w:rsid w:val="00596E5A"/>
    <w:rsid w:val="00597093"/>
    <w:rsid w:val="00597B5C"/>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679"/>
    <w:rsid w:val="005C4464"/>
    <w:rsid w:val="005C543F"/>
    <w:rsid w:val="005C5872"/>
    <w:rsid w:val="005C7D54"/>
    <w:rsid w:val="005D0B57"/>
    <w:rsid w:val="005D0EAA"/>
    <w:rsid w:val="005D114E"/>
    <w:rsid w:val="005D1806"/>
    <w:rsid w:val="005D18C8"/>
    <w:rsid w:val="005D1A73"/>
    <w:rsid w:val="005D2BA9"/>
    <w:rsid w:val="005D3124"/>
    <w:rsid w:val="005D335F"/>
    <w:rsid w:val="005D41B5"/>
    <w:rsid w:val="005D4361"/>
    <w:rsid w:val="005D52C3"/>
    <w:rsid w:val="005D58A6"/>
    <w:rsid w:val="005D6199"/>
    <w:rsid w:val="005D67CB"/>
    <w:rsid w:val="005D6E44"/>
    <w:rsid w:val="005D6F62"/>
    <w:rsid w:val="005E082A"/>
    <w:rsid w:val="005E29F2"/>
    <w:rsid w:val="005E2C5F"/>
    <w:rsid w:val="005E45E8"/>
    <w:rsid w:val="005E4FC2"/>
    <w:rsid w:val="005E54EB"/>
    <w:rsid w:val="005F1406"/>
    <w:rsid w:val="005F16DD"/>
    <w:rsid w:val="005F1B8E"/>
    <w:rsid w:val="005F2E0D"/>
    <w:rsid w:val="005F3ABA"/>
    <w:rsid w:val="005F3D67"/>
    <w:rsid w:val="005F4A96"/>
    <w:rsid w:val="005F4CA3"/>
    <w:rsid w:val="005F4E03"/>
    <w:rsid w:val="005F69DF"/>
    <w:rsid w:val="006001E0"/>
    <w:rsid w:val="0060054D"/>
    <w:rsid w:val="00601A0F"/>
    <w:rsid w:val="00601EF3"/>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E0"/>
    <w:rsid w:val="00633619"/>
    <w:rsid w:val="00633B10"/>
    <w:rsid w:val="00635A28"/>
    <w:rsid w:val="00635CF1"/>
    <w:rsid w:val="006369AB"/>
    <w:rsid w:val="00636DC3"/>
    <w:rsid w:val="0063727B"/>
    <w:rsid w:val="0064109D"/>
    <w:rsid w:val="006417D8"/>
    <w:rsid w:val="0064270E"/>
    <w:rsid w:val="006429F6"/>
    <w:rsid w:val="00643E4B"/>
    <w:rsid w:val="00647466"/>
    <w:rsid w:val="00651170"/>
    <w:rsid w:val="00651ACC"/>
    <w:rsid w:val="00651FFD"/>
    <w:rsid w:val="006525B9"/>
    <w:rsid w:val="006533C7"/>
    <w:rsid w:val="006535D5"/>
    <w:rsid w:val="006539F4"/>
    <w:rsid w:val="00653D37"/>
    <w:rsid w:val="00655B7E"/>
    <w:rsid w:val="0065634B"/>
    <w:rsid w:val="006571BC"/>
    <w:rsid w:val="0065784C"/>
    <w:rsid w:val="00657A51"/>
    <w:rsid w:val="00657D52"/>
    <w:rsid w:val="00660120"/>
    <w:rsid w:val="006611CB"/>
    <w:rsid w:val="006640F2"/>
    <w:rsid w:val="006646F4"/>
    <w:rsid w:val="00664AE0"/>
    <w:rsid w:val="00664CAA"/>
    <w:rsid w:val="00666F31"/>
    <w:rsid w:val="00671696"/>
    <w:rsid w:val="00671CF3"/>
    <w:rsid w:val="00672C73"/>
    <w:rsid w:val="00673229"/>
    <w:rsid w:val="006735FC"/>
    <w:rsid w:val="00675D65"/>
    <w:rsid w:val="00676B31"/>
    <w:rsid w:val="0067736F"/>
    <w:rsid w:val="00677BB9"/>
    <w:rsid w:val="00680FE9"/>
    <w:rsid w:val="00682C4A"/>
    <w:rsid w:val="00683540"/>
    <w:rsid w:val="0068392A"/>
    <w:rsid w:val="006840F2"/>
    <w:rsid w:val="00685033"/>
    <w:rsid w:val="00685565"/>
    <w:rsid w:val="0068601F"/>
    <w:rsid w:val="00686300"/>
    <w:rsid w:val="0068646E"/>
    <w:rsid w:val="00686B9C"/>
    <w:rsid w:val="0069007C"/>
    <w:rsid w:val="00690B55"/>
    <w:rsid w:val="00690D61"/>
    <w:rsid w:val="00690DE2"/>
    <w:rsid w:val="00691397"/>
    <w:rsid w:val="006916F3"/>
    <w:rsid w:val="00691DCB"/>
    <w:rsid w:val="0069279B"/>
    <w:rsid w:val="00692977"/>
    <w:rsid w:val="00694415"/>
    <w:rsid w:val="0069543B"/>
    <w:rsid w:val="00695857"/>
    <w:rsid w:val="006977C8"/>
    <w:rsid w:val="006977FD"/>
    <w:rsid w:val="006A090B"/>
    <w:rsid w:val="006A0FF1"/>
    <w:rsid w:val="006A1EA4"/>
    <w:rsid w:val="006A32B1"/>
    <w:rsid w:val="006A3610"/>
    <w:rsid w:val="006A4085"/>
    <w:rsid w:val="006A433A"/>
    <w:rsid w:val="006A4426"/>
    <w:rsid w:val="006A44DD"/>
    <w:rsid w:val="006A6D7C"/>
    <w:rsid w:val="006B278A"/>
    <w:rsid w:val="006B2925"/>
    <w:rsid w:val="006B313A"/>
    <w:rsid w:val="006B4198"/>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39D8"/>
    <w:rsid w:val="006D4722"/>
    <w:rsid w:val="006D4752"/>
    <w:rsid w:val="006D48FD"/>
    <w:rsid w:val="006D4993"/>
    <w:rsid w:val="006D4F5A"/>
    <w:rsid w:val="006D5064"/>
    <w:rsid w:val="006D50E3"/>
    <w:rsid w:val="006D5B94"/>
    <w:rsid w:val="006D5D3E"/>
    <w:rsid w:val="006E2586"/>
    <w:rsid w:val="006E2B5B"/>
    <w:rsid w:val="006E30AE"/>
    <w:rsid w:val="006E4682"/>
    <w:rsid w:val="006E5368"/>
    <w:rsid w:val="006E5689"/>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106D"/>
    <w:rsid w:val="0071224D"/>
    <w:rsid w:val="00713E6B"/>
    <w:rsid w:val="00715011"/>
    <w:rsid w:val="00715D82"/>
    <w:rsid w:val="00717754"/>
    <w:rsid w:val="00717FEB"/>
    <w:rsid w:val="007213A6"/>
    <w:rsid w:val="007215F4"/>
    <w:rsid w:val="00721EC8"/>
    <w:rsid w:val="00721F11"/>
    <w:rsid w:val="00722755"/>
    <w:rsid w:val="00723A46"/>
    <w:rsid w:val="00724F72"/>
    <w:rsid w:val="00724FF6"/>
    <w:rsid w:val="00725074"/>
    <w:rsid w:val="007257A5"/>
    <w:rsid w:val="00725A5C"/>
    <w:rsid w:val="00725BA2"/>
    <w:rsid w:val="00725D16"/>
    <w:rsid w:val="00727CBF"/>
    <w:rsid w:val="007314C1"/>
    <w:rsid w:val="007319FD"/>
    <w:rsid w:val="0073246C"/>
    <w:rsid w:val="00734039"/>
    <w:rsid w:val="00734209"/>
    <w:rsid w:val="00735D50"/>
    <w:rsid w:val="00735FA3"/>
    <w:rsid w:val="00736239"/>
    <w:rsid w:val="00736858"/>
    <w:rsid w:val="00736C10"/>
    <w:rsid w:val="00736F21"/>
    <w:rsid w:val="007402BA"/>
    <w:rsid w:val="007409AF"/>
    <w:rsid w:val="00740CF1"/>
    <w:rsid w:val="007416ED"/>
    <w:rsid w:val="0074235A"/>
    <w:rsid w:val="00742A50"/>
    <w:rsid w:val="0074306F"/>
    <w:rsid w:val="00744C17"/>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609BA"/>
    <w:rsid w:val="00760CB2"/>
    <w:rsid w:val="00760D08"/>
    <w:rsid w:val="00762253"/>
    <w:rsid w:val="007630EC"/>
    <w:rsid w:val="00763739"/>
    <w:rsid w:val="007637B3"/>
    <w:rsid w:val="00765D33"/>
    <w:rsid w:val="00766AA9"/>
    <w:rsid w:val="00771772"/>
    <w:rsid w:val="007717BD"/>
    <w:rsid w:val="007717FE"/>
    <w:rsid w:val="00771E61"/>
    <w:rsid w:val="00772C6A"/>
    <w:rsid w:val="00774011"/>
    <w:rsid w:val="007749D7"/>
    <w:rsid w:val="0077535E"/>
    <w:rsid w:val="00775CCC"/>
    <w:rsid w:val="00776418"/>
    <w:rsid w:val="00777358"/>
    <w:rsid w:val="007777D8"/>
    <w:rsid w:val="00780179"/>
    <w:rsid w:val="007809A9"/>
    <w:rsid w:val="0078112C"/>
    <w:rsid w:val="00782076"/>
    <w:rsid w:val="00782D35"/>
    <w:rsid w:val="00783249"/>
    <w:rsid w:val="00784782"/>
    <w:rsid w:val="0078529D"/>
    <w:rsid w:val="00785B0B"/>
    <w:rsid w:val="00787F70"/>
    <w:rsid w:val="00790586"/>
    <w:rsid w:val="0079082A"/>
    <w:rsid w:val="00790A44"/>
    <w:rsid w:val="00791164"/>
    <w:rsid w:val="00791DF7"/>
    <w:rsid w:val="007934DA"/>
    <w:rsid w:val="00793A37"/>
    <w:rsid w:val="007948CE"/>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369D"/>
    <w:rsid w:val="007B69B1"/>
    <w:rsid w:val="007B6DD4"/>
    <w:rsid w:val="007C0875"/>
    <w:rsid w:val="007C095B"/>
    <w:rsid w:val="007C0C41"/>
    <w:rsid w:val="007C0C91"/>
    <w:rsid w:val="007C1BD3"/>
    <w:rsid w:val="007C1DB2"/>
    <w:rsid w:val="007C2DBC"/>
    <w:rsid w:val="007C5404"/>
    <w:rsid w:val="007C598A"/>
    <w:rsid w:val="007C6591"/>
    <w:rsid w:val="007C73E6"/>
    <w:rsid w:val="007D00F2"/>
    <w:rsid w:val="007D02C6"/>
    <w:rsid w:val="007D06B1"/>
    <w:rsid w:val="007D10D6"/>
    <w:rsid w:val="007D2537"/>
    <w:rsid w:val="007D3A88"/>
    <w:rsid w:val="007D5E4B"/>
    <w:rsid w:val="007D6D54"/>
    <w:rsid w:val="007D7136"/>
    <w:rsid w:val="007D7458"/>
    <w:rsid w:val="007D7E18"/>
    <w:rsid w:val="007E08C2"/>
    <w:rsid w:val="007E1CB8"/>
    <w:rsid w:val="007E248E"/>
    <w:rsid w:val="007E32CA"/>
    <w:rsid w:val="007E3552"/>
    <w:rsid w:val="007E40B3"/>
    <w:rsid w:val="007E4809"/>
    <w:rsid w:val="007E4813"/>
    <w:rsid w:val="007E5912"/>
    <w:rsid w:val="007E5924"/>
    <w:rsid w:val="007E6185"/>
    <w:rsid w:val="007E6477"/>
    <w:rsid w:val="007E784A"/>
    <w:rsid w:val="007F06C3"/>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100D7"/>
    <w:rsid w:val="008103A0"/>
    <w:rsid w:val="008105AB"/>
    <w:rsid w:val="00810896"/>
    <w:rsid w:val="0081166E"/>
    <w:rsid w:val="0081171F"/>
    <w:rsid w:val="00812A75"/>
    <w:rsid w:val="00812CA7"/>
    <w:rsid w:val="00814370"/>
    <w:rsid w:val="00815346"/>
    <w:rsid w:val="00815E89"/>
    <w:rsid w:val="008178B4"/>
    <w:rsid w:val="0082193A"/>
    <w:rsid w:val="008229EA"/>
    <w:rsid w:val="008271D5"/>
    <w:rsid w:val="00827A6B"/>
    <w:rsid w:val="0083001A"/>
    <w:rsid w:val="008312BF"/>
    <w:rsid w:val="008313DD"/>
    <w:rsid w:val="008340E2"/>
    <w:rsid w:val="00836075"/>
    <w:rsid w:val="00836527"/>
    <w:rsid w:val="00836CC3"/>
    <w:rsid w:val="00837019"/>
    <w:rsid w:val="00837242"/>
    <w:rsid w:val="00840035"/>
    <w:rsid w:val="008408C8"/>
    <w:rsid w:val="008412C4"/>
    <w:rsid w:val="008412EF"/>
    <w:rsid w:val="00841D9A"/>
    <w:rsid w:val="00843B1D"/>
    <w:rsid w:val="008454A6"/>
    <w:rsid w:val="008466D8"/>
    <w:rsid w:val="008525C3"/>
    <w:rsid w:val="008547DB"/>
    <w:rsid w:val="008554C7"/>
    <w:rsid w:val="00855CD2"/>
    <w:rsid w:val="008564EC"/>
    <w:rsid w:val="0085654A"/>
    <w:rsid w:val="0085737A"/>
    <w:rsid w:val="008603A0"/>
    <w:rsid w:val="00862106"/>
    <w:rsid w:val="00862AAF"/>
    <w:rsid w:val="00863379"/>
    <w:rsid w:val="00864036"/>
    <w:rsid w:val="00864532"/>
    <w:rsid w:val="0086561D"/>
    <w:rsid w:val="0086615C"/>
    <w:rsid w:val="00866193"/>
    <w:rsid w:val="00866975"/>
    <w:rsid w:val="008672B7"/>
    <w:rsid w:val="00867491"/>
    <w:rsid w:val="00872DC2"/>
    <w:rsid w:val="00873C89"/>
    <w:rsid w:val="008742E2"/>
    <w:rsid w:val="00881A4C"/>
    <w:rsid w:val="00881D9E"/>
    <w:rsid w:val="008828D0"/>
    <w:rsid w:val="00884248"/>
    <w:rsid w:val="008842AE"/>
    <w:rsid w:val="00884463"/>
    <w:rsid w:val="00885BBE"/>
    <w:rsid w:val="00885C74"/>
    <w:rsid w:val="0088675E"/>
    <w:rsid w:val="008868E8"/>
    <w:rsid w:val="00886BCC"/>
    <w:rsid w:val="00886D4D"/>
    <w:rsid w:val="00891C2F"/>
    <w:rsid w:val="00892E53"/>
    <w:rsid w:val="0089344F"/>
    <w:rsid w:val="008938B3"/>
    <w:rsid w:val="00893D46"/>
    <w:rsid w:val="008941EC"/>
    <w:rsid w:val="00894779"/>
    <w:rsid w:val="00894E2F"/>
    <w:rsid w:val="0089613C"/>
    <w:rsid w:val="00896BB8"/>
    <w:rsid w:val="00896C31"/>
    <w:rsid w:val="00896C7D"/>
    <w:rsid w:val="008A3594"/>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FA2"/>
    <w:rsid w:val="008C105E"/>
    <w:rsid w:val="008C22E3"/>
    <w:rsid w:val="008C2456"/>
    <w:rsid w:val="008C24B2"/>
    <w:rsid w:val="008C2992"/>
    <w:rsid w:val="008C2D88"/>
    <w:rsid w:val="008C3773"/>
    <w:rsid w:val="008C390E"/>
    <w:rsid w:val="008C3C4E"/>
    <w:rsid w:val="008C3F05"/>
    <w:rsid w:val="008C4083"/>
    <w:rsid w:val="008C5810"/>
    <w:rsid w:val="008C7074"/>
    <w:rsid w:val="008D24F9"/>
    <w:rsid w:val="008D34AE"/>
    <w:rsid w:val="008D35CE"/>
    <w:rsid w:val="008D3C5C"/>
    <w:rsid w:val="008D496F"/>
    <w:rsid w:val="008D5D2C"/>
    <w:rsid w:val="008D636C"/>
    <w:rsid w:val="008D7177"/>
    <w:rsid w:val="008E02DE"/>
    <w:rsid w:val="008E2B74"/>
    <w:rsid w:val="008E2FB6"/>
    <w:rsid w:val="008E31C5"/>
    <w:rsid w:val="008E45E2"/>
    <w:rsid w:val="008E5060"/>
    <w:rsid w:val="008E5F49"/>
    <w:rsid w:val="008E6B73"/>
    <w:rsid w:val="008F06AB"/>
    <w:rsid w:val="008F240A"/>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30C4"/>
    <w:rsid w:val="00923CB8"/>
    <w:rsid w:val="00923CEA"/>
    <w:rsid w:val="00924ED7"/>
    <w:rsid w:val="00925A45"/>
    <w:rsid w:val="009260AD"/>
    <w:rsid w:val="009275ED"/>
    <w:rsid w:val="009332E4"/>
    <w:rsid w:val="00934CE1"/>
    <w:rsid w:val="00935F07"/>
    <w:rsid w:val="00935FE3"/>
    <w:rsid w:val="00936467"/>
    <w:rsid w:val="00936FAB"/>
    <w:rsid w:val="00940829"/>
    <w:rsid w:val="00940E11"/>
    <w:rsid w:val="00941189"/>
    <w:rsid w:val="009416CE"/>
    <w:rsid w:val="00941A6C"/>
    <w:rsid w:val="00942CC0"/>
    <w:rsid w:val="00943566"/>
    <w:rsid w:val="00943C14"/>
    <w:rsid w:val="00943E2F"/>
    <w:rsid w:val="00943F0C"/>
    <w:rsid w:val="00945D2C"/>
    <w:rsid w:val="009506D4"/>
    <w:rsid w:val="00951D8A"/>
    <w:rsid w:val="0095417F"/>
    <w:rsid w:val="00954363"/>
    <w:rsid w:val="00954A00"/>
    <w:rsid w:val="00955A56"/>
    <w:rsid w:val="00955B52"/>
    <w:rsid w:val="009576E6"/>
    <w:rsid w:val="00957A5B"/>
    <w:rsid w:val="00957D2A"/>
    <w:rsid w:val="00960722"/>
    <w:rsid w:val="00960C31"/>
    <w:rsid w:val="00961144"/>
    <w:rsid w:val="0096194A"/>
    <w:rsid w:val="00962BDC"/>
    <w:rsid w:val="00963130"/>
    <w:rsid w:val="00963943"/>
    <w:rsid w:val="00964052"/>
    <w:rsid w:val="009644E3"/>
    <w:rsid w:val="00964E23"/>
    <w:rsid w:val="009663DF"/>
    <w:rsid w:val="009671CD"/>
    <w:rsid w:val="00967587"/>
    <w:rsid w:val="00972486"/>
    <w:rsid w:val="00973926"/>
    <w:rsid w:val="0097512B"/>
    <w:rsid w:val="00976785"/>
    <w:rsid w:val="009814E7"/>
    <w:rsid w:val="00981DEE"/>
    <w:rsid w:val="00982CC5"/>
    <w:rsid w:val="00983155"/>
    <w:rsid w:val="00984D1B"/>
    <w:rsid w:val="0098686D"/>
    <w:rsid w:val="009868EF"/>
    <w:rsid w:val="0098776F"/>
    <w:rsid w:val="009908CA"/>
    <w:rsid w:val="00990D69"/>
    <w:rsid w:val="0099142F"/>
    <w:rsid w:val="00993139"/>
    <w:rsid w:val="00995559"/>
    <w:rsid w:val="0099597F"/>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3B7B"/>
    <w:rsid w:val="009C59C5"/>
    <w:rsid w:val="009C7FAB"/>
    <w:rsid w:val="009D01D7"/>
    <w:rsid w:val="009D0A9F"/>
    <w:rsid w:val="009D0F82"/>
    <w:rsid w:val="009D161A"/>
    <w:rsid w:val="009D2778"/>
    <w:rsid w:val="009D3469"/>
    <w:rsid w:val="009D348A"/>
    <w:rsid w:val="009D4036"/>
    <w:rsid w:val="009D4226"/>
    <w:rsid w:val="009D4596"/>
    <w:rsid w:val="009D50FE"/>
    <w:rsid w:val="009D5217"/>
    <w:rsid w:val="009D6CFC"/>
    <w:rsid w:val="009D6CFD"/>
    <w:rsid w:val="009E0D01"/>
    <w:rsid w:val="009E1C26"/>
    <w:rsid w:val="009E2697"/>
    <w:rsid w:val="009E30E6"/>
    <w:rsid w:val="009E31BA"/>
    <w:rsid w:val="009E3D0E"/>
    <w:rsid w:val="009E4ABB"/>
    <w:rsid w:val="009E58C4"/>
    <w:rsid w:val="009E75CC"/>
    <w:rsid w:val="009E7787"/>
    <w:rsid w:val="009F1202"/>
    <w:rsid w:val="009F1751"/>
    <w:rsid w:val="009F216D"/>
    <w:rsid w:val="009F2487"/>
    <w:rsid w:val="009F25D9"/>
    <w:rsid w:val="009F47D7"/>
    <w:rsid w:val="009F6B92"/>
    <w:rsid w:val="009F7C48"/>
    <w:rsid w:val="00A0069E"/>
    <w:rsid w:val="00A00BA0"/>
    <w:rsid w:val="00A028CA"/>
    <w:rsid w:val="00A066D3"/>
    <w:rsid w:val="00A07209"/>
    <w:rsid w:val="00A1378C"/>
    <w:rsid w:val="00A13CEB"/>
    <w:rsid w:val="00A1416B"/>
    <w:rsid w:val="00A159DD"/>
    <w:rsid w:val="00A15B41"/>
    <w:rsid w:val="00A20597"/>
    <w:rsid w:val="00A20967"/>
    <w:rsid w:val="00A22830"/>
    <w:rsid w:val="00A241A3"/>
    <w:rsid w:val="00A24476"/>
    <w:rsid w:val="00A260EF"/>
    <w:rsid w:val="00A267BC"/>
    <w:rsid w:val="00A26BDD"/>
    <w:rsid w:val="00A26D7B"/>
    <w:rsid w:val="00A271B9"/>
    <w:rsid w:val="00A279D1"/>
    <w:rsid w:val="00A27E3B"/>
    <w:rsid w:val="00A3295A"/>
    <w:rsid w:val="00A333DE"/>
    <w:rsid w:val="00A33660"/>
    <w:rsid w:val="00A34794"/>
    <w:rsid w:val="00A34C53"/>
    <w:rsid w:val="00A34E13"/>
    <w:rsid w:val="00A3530E"/>
    <w:rsid w:val="00A371DA"/>
    <w:rsid w:val="00A40669"/>
    <w:rsid w:val="00A42A3A"/>
    <w:rsid w:val="00A42E94"/>
    <w:rsid w:val="00A43176"/>
    <w:rsid w:val="00A43311"/>
    <w:rsid w:val="00A45BBF"/>
    <w:rsid w:val="00A45BF7"/>
    <w:rsid w:val="00A45FCB"/>
    <w:rsid w:val="00A464D8"/>
    <w:rsid w:val="00A46EBF"/>
    <w:rsid w:val="00A47B18"/>
    <w:rsid w:val="00A5153D"/>
    <w:rsid w:val="00A54691"/>
    <w:rsid w:val="00A54AAF"/>
    <w:rsid w:val="00A555AA"/>
    <w:rsid w:val="00A60401"/>
    <w:rsid w:val="00A6140A"/>
    <w:rsid w:val="00A61E03"/>
    <w:rsid w:val="00A62558"/>
    <w:rsid w:val="00A627F3"/>
    <w:rsid w:val="00A63E82"/>
    <w:rsid w:val="00A6493E"/>
    <w:rsid w:val="00A64CBC"/>
    <w:rsid w:val="00A652DD"/>
    <w:rsid w:val="00A66EB4"/>
    <w:rsid w:val="00A67FD3"/>
    <w:rsid w:val="00A71459"/>
    <w:rsid w:val="00A72C05"/>
    <w:rsid w:val="00A73DCD"/>
    <w:rsid w:val="00A74049"/>
    <w:rsid w:val="00A7418D"/>
    <w:rsid w:val="00A75367"/>
    <w:rsid w:val="00A756BE"/>
    <w:rsid w:val="00A760D2"/>
    <w:rsid w:val="00A7711E"/>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44E4"/>
    <w:rsid w:val="00AA535B"/>
    <w:rsid w:val="00AA5603"/>
    <w:rsid w:val="00AA70CE"/>
    <w:rsid w:val="00AA77CD"/>
    <w:rsid w:val="00AB091F"/>
    <w:rsid w:val="00AB3B5C"/>
    <w:rsid w:val="00AB4F6C"/>
    <w:rsid w:val="00AB50FC"/>
    <w:rsid w:val="00AB607A"/>
    <w:rsid w:val="00AC047C"/>
    <w:rsid w:val="00AC16C2"/>
    <w:rsid w:val="00AC1DED"/>
    <w:rsid w:val="00AC4A69"/>
    <w:rsid w:val="00AC52EF"/>
    <w:rsid w:val="00AC5D39"/>
    <w:rsid w:val="00AC667A"/>
    <w:rsid w:val="00AC6DB1"/>
    <w:rsid w:val="00AD0882"/>
    <w:rsid w:val="00AD08E7"/>
    <w:rsid w:val="00AD2315"/>
    <w:rsid w:val="00AD2D1F"/>
    <w:rsid w:val="00AD311D"/>
    <w:rsid w:val="00AD3174"/>
    <w:rsid w:val="00AD3199"/>
    <w:rsid w:val="00AD326C"/>
    <w:rsid w:val="00AD389B"/>
    <w:rsid w:val="00AD5E8F"/>
    <w:rsid w:val="00AD61D9"/>
    <w:rsid w:val="00AD7AE1"/>
    <w:rsid w:val="00AE0FA4"/>
    <w:rsid w:val="00AE1813"/>
    <w:rsid w:val="00AE1AB0"/>
    <w:rsid w:val="00AE26F6"/>
    <w:rsid w:val="00AE73D4"/>
    <w:rsid w:val="00AE7A94"/>
    <w:rsid w:val="00AF055C"/>
    <w:rsid w:val="00AF1697"/>
    <w:rsid w:val="00AF233F"/>
    <w:rsid w:val="00AF25D7"/>
    <w:rsid w:val="00AF2B34"/>
    <w:rsid w:val="00AF3755"/>
    <w:rsid w:val="00AF39B1"/>
    <w:rsid w:val="00AF3D4C"/>
    <w:rsid w:val="00AF5C72"/>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70CD"/>
    <w:rsid w:val="00B072B2"/>
    <w:rsid w:val="00B11033"/>
    <w:rsid w:val="00B116FC"/>
    <w:rsid w:val="00B117C2"/>
    <w:rsid w:val="00B12626"/>
    <w:rsid w:val="00B13645"/>
    <w:rsid w:val="00B13F61"/>
    <w:rsid w:val="00B143E9"/>
    <w:rsid w:val="00B1491D"/>
    <w:rsid w:val="00B15FDC"/>
    <w:rsid w:val="00B160A1"/>
    <w:rsid w:val="00B16CAE"/>
    <w:rsid w:val="00B17496"/>
    <w:rsid w:val="00B17C28"/>
    <w:rsid w:val="00B2237D"/>
    <w:rsid w:val="00B23539"/>
    <w:rsid w:val="00B245CE"/>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5C65"/>
    <w:rsid w:val="00B46BED"/>
    <w:rsid w:val="00B46E3C"/>
    <w:rsid w:val="00B4784E"/>
    <w:rsid w:val="00B50050"/>
    <w:rsid w:val="00B502B5"/>
    <w:rsid w:val="00B5098A"/>
    <w:rsid w:val="00B510B8"/>
    <w:rsid w:val="00B52928"/>
    <w:rsid w:val="00B53FAF"/>
    <w:rsid w:val="00B53FE3"/>
    <w:rsid w:val="00B54267"/>
    <w:rsid w:val="00B54730"/>
    <w:rsid w:val="00B54BBA"/>
    <w:rsid w:val="00B55096"/>
    <w:rsid w:val="00B600C4"/>
    <w:rsid w:val="00B61BA5"/>
    <w:rsid w:val="00B6220A"/>
    <w:rsid w:val="00B623B9"/>
    <w:rsid w:val="00B62946"/>
    <w:rsid w:val="00B6342C"/>
    <w:rsid w:val="00B65C6E"/>
    <w:rsid w:val="00B67254"/>
    <w:rsid w:val="00B672F7"/>
    <w:rsid w:val="00B7265E"/>
    <w:rsid w:val="00B73238"/>
    <w:rsid w:val="00B73388"/>
    <w:rsid w:val="00B7401C"/>
    <w:rsid w:val="00B75236"/>
    <w:rsid w:val="00B75737"/>
    <w:rsid w:val="00B76156"/>
    <w:rsid w:val="00B76210"/>
    <w:rsid w:val="00B7659D"/>
    <w:rsid w:val="00B7688D"/>
    <w:rsid w:val="00B77BB4"/>
    <w:rsid w:val="00B83A22"/>
    <w:rsid w:val="00B8571D"/>
    <w:rsid w:val="00B85F39"/>
    <w:rsid w:val="00B867C5"/>
    <w:rsid w:val="00B90AED"/>
    <w:rsid w:val="00B91CCD"/>
    <w:rsid w:val="00B91E13"/>
    <w:rsid w:val="00B92487"/>
    <w:rsid w:val="00B932FE"/>
    <w:rsid w:val="00B9488B"/>
    <w:rsid w:val="00B952B2"/>
    <w:rsid w:val="00B959A2"/>
    <w:rsid w:val="00B95D9E"/>
    <w:rsid w:val="00B97958"/>
    <w:rsid w:val="00BA2CE5"/>
    <w:rsid w:val="00BA3580"/>
    <w:rsid w:val="00BA4414"/>
    <w:rsid w:val="00BA4585"/>
    <w:rsid w:val="00BA48BC"/>
    <w:rsid w:val="00BA4AB4"/>
    <w:rsid w:val="00BA53E6"/>
    <w:rsid w:val="00BA597E"/>
    <w:rsid w:val="00BA7B5D"/>
    <w:rsid w:val="00BA7EF6"/>
    <w:rsid w:val="00BB217A"/>
    <w:rsid w:val="00BB2897"/>
    <w:rsid w:val="00BB308A"/>
    <w:rsid w:val="00BB4B84"/>
    <w:rsid w:val="00BB512B"/>
    <w:rsid w:val="00BB58EA"/>
    <w:rsid w:val="00BB66B3"/>
    <w:rsid w:val="00BB7465"/>
    <w:rsid w:val="00BC05FE"/>
    <w:rsid w:val="00BC2DA4"/>
    <w:rsid w:val="00BC325E"/>
    <w:rsid w:val="00BC368A"/>
    <w:rsid w:val="00BC407E"/>
    <w:rsid w:val="00BC4824"/>
    <w:rsid w:val="00BC7444"/>
    <w:rsid w:val="00BD1ABA"/>
    <w:rsid w:val="00BD2AF1"/>
    <w:rsid w:val="00BD35FC"/>
    <w:rsid w:val="00BD3F8B"/>
    <w:rsid w:val="00BD5FA9"/>
    <w:rsid w:val="00BD62DA"/>
    <w:rsid w:val="00BD64AA"/>
    <w:rsid w:val="00BE0A67"/>
    <w:rsid w:val="00BE146A"/>
    <w:rsid w:val="00BE34B3"/>
    <w:rsid w:val="00BE368E"/>
    <w:rsid w:val="00BE6BBE"/>
    <w:rsid w:val="00BF275C"/>
    <w:rsid w:val="00BF4C0C"/>
    <w:rsid w:val="00BF586A"/>
    <w:rsid w:val="00BF7227"/>
    <w:rsid w:val="00BF7A0B"/>
    <w:rsid w:val="00C0188E"/>
    <w:rsid w:val="00C01E9D"/>
    <w:rsid w:val="00C02A31"/>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662F"/>
    <w:rsid w:val="00C167B1"/>
    <w:rsid w:val="00C16DD5"/>
    <w:rsid w:val="00C17257"/>
    <w:rsid w:val="00C207C4"/>
    <w:rsid w:val="00C210D4"/>
    <w:rsid w:val="00C218CB"/>
    <w:rsid w:val="00C22032"/>
    <w:rsid w:val="00C22985"/>
    <w:rsid w:val="00C24992"/>
    <w:rsid w:val="00C250A5"/>
    <w:rsid w:val="00C26A79"/>
    <w:rsid w:val="00C306F6"/>
    <w:rsid w:val="00C309B1"/>
    <w:rsid w:val="00C320D8"/>
    <w:rsid w:val="00C32BD4"/>
    <w:rsid w:val="00C334AB"/>
    <w:rsid w:val="00C33C42"/>
    <w:rsid w:val="00C33DEE"/>
    <w:rsid w:val="00C33E2A"/>
    <w:rsid w:val="00C34881"/>
    <w:rsid w:val="00C3564A"/>
    <w:rsid w:val="00C37967"/>
    <w:rsid w:val="00C402C4"/>
    <w:rsid w:val="00C4065D"/>
    <w:rsid w:val="00C42DFF"/>
    <w:rsid w:val="00C43251"/>
    <w:rsid w:val="00C44D52"/>
    <w:rsid w:val="00C44E38"/>
    <w:rsid w:val="00C45254"/>
    <w:rsid w:val="00C45615"/>
    <w:rsid w:val="00C459F0"/>
    <w:rsid w:val="00C464C1"/>
    <w:rsid w:val="00C46511"/>
    <w:rsid w:val="00C47D42"/>
    <w:rsid w:val="00C5088A"/>
    <w:rsid w:val="00C50D30"/>
    <w:rsid w:val="00C546EC"/>
    <w:rsid w:val="00C54A08"/>
    <w:rsid w:val="00C557F2"/>
    <w:rsid w:val="00C55C81"/>
    <w:rsid w:val="00C55FC7"/>
    <w:rsid w:val="00C563DB"/>
    <w:rsid w:val="00C56BF7"/>
    <w:rsid w:val="00C56CBE"/>
    <w:rsid w:val="00C5742E"/>
    <w:rsid w:val="00C60FBD"/>
    <w:rsid w:val="00C62FB6"/>
    <w:rsid w:val="00C63367"/>
    <w:rsid w:val="00C63A71"/>
    <w:rsid w:val="00C64DF1"/>
    <w:rsid w:val="00C65F99"/>
    <w:rsid w:val="00C6683C"/>
    <w:rsid w:val="00C67EE2"/>
    <w:rsid w:val="00C71E3A"/>
    <w:rsid w:val="00C737D8"/>
    <w:rsid w:val="00C74D7F"/>
    <w:rsid w:val="00C74F85"/>
    <w:rsid w:val="00C7571E"/>
    <w:rsid w:val="00C76FA3"/>
    <w:rsid w:val="00C8093E"/>
    <w:rsid w:val="00C836F7"/>
    <w:rsid w:val="00C84911"/>
    <w:rsid w:val="00C91E81"/>
    <w:rsid w:val="00C94391"/>
    <w:rsid w:val="00C95013"/>
    <w:rsid w:val="00C954BA"/>
    <w:rsid w:val="00C960E5"/>
    <w:rsid w:val="00C9624E"/>
    <w:rsid w:val="00C9655D"/>
    <w:rsid w:val="00C9769C"/>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3792"/>
    <w:rsid w:val="00CC40DD"/>
    <w:rsid w:val="00CC4134"/>
    <w:rsid w:val="00CC4BB6"/>
    <w:rsid w:val="00CC7210"/>
    <w:rsid w:val="00CD1382"/>
    <w:rsid w:val="00CD1C6E"/>
    <w:rsid w:val="00CD1E7A"/>
    <w:rsid w:val="00CD292C"/>
    <w:rsid w:val="00CD474D"/>
    <w:rsid w:val="00CD5998"/>
    <w:rsid w:val="00CD5BB5"/>
    <w:rsid w:val="00CD6243"/>
    <w:rsid w:val="00CD7BDF"/>
    <w:rsid w:val="00CE012A"/>
    <w:rsid w:val="00CE023A"/>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1F15"/>
    <w:rsid w:val="00D02239"/>
    <w:rsid w:val="00D0288A"/>
    <w:rsid w:val="00D02C8D"/>
    <w:rsid w:val="00D04E0B"/>
    <w:rsid w:val="00D05126"/>
    <w:rsid w:val="00D05128"/>
    <w:rsid w:val="00D05CA7"/>
    <w:rsid w:val="00D05E1C"/>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BD5"/>
    <w:rsid w:val="00D22DB1"/>
    <w:rsid w:val="00D243FE"/>
    <w:rsid w:val="00D24E38"/>
    <w:rsid w:val="00D261C5"/>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0ABD"/>
    <w:rsid w:val="00D41AA4"/>
    <w:rsid w:val="00D43E78"/>
    <w:rsid w:val="00D44284"/>
    <w:rsid w:val="00D476D0"/>
    <w:rsid w:val="00D500D7"/>
    <w:rsid w:val="00D5032A"/>
    <w:rsid w:val="00D50AF9"/>
    <w:rsid w:val="00D50F12"/>
    <w:rsid w:val="00D54BA3"/>
    <w:rsid w:val="00D551AB"/>
    <w:rsid w:val="00D55A67"/>
    <w:rsid w:val="00D55AC1"/>
    <w:rsid w:val="00D56686"/>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25E2"/>
    <w:rsid w:val="00DB2A4E"/>
    <w:rsid w:val="00DB305E"/>
    <w:rsid w:val="00DB3E30"/>
    <w:rsid w:val="00DB3EA9"/>
    <w:rsid w:val="00DB4921"/>
    <w:rsid w:val="00DB673F"/>
    <w:rsid w:val="00DC0C79"/>
    <w:rsid w:val="00DC171A"/>
    <w:rsid w:val="00DC1856"/>
    <w:rsid w:val="00DC317D"/>
    <w:rsid w:val="00DC319D"/>
    <w:rsid w:val="00DC373E"/>
    <w:rsid w:val="00DC4440"/>
    <w:rsid w:val="00DC477D"/>
    <w:rsid w:val="00DC5679"/>
    <w:rsid w:val="00DC65E6"/>
    <w:rsid w:val="00DC673D"/>
    <w:rsid w:val="00DC67D7"/>
    <w:rsid w:val="00DC765C"/>
    <w:rsid w:val="00DC79A3"/>
    <w:rsid w:val="00DC7BB6"/>
    <w:rsid w:val="00DD1CE7"/>
    <w:rsid w:val="00DD2FEF"/>
    <w:rsid w:val="00DD31FA"/>
    <w:rsid w:val="00DD454C"/>
    <w:rsid w:val="00DD46F8"/>
    <w:rsid w:val="00DE0BC2"/>
    <w:rsid w:val="00DE2F25"/>
    <w:rsid w:val="00DE39AD"/>
    <w:rsid w:val="00DE3AB0"/>
    <w:rsid w:val="00DE4123"/>
    <w:rsid w:val="00DE7FA0"/>
    <w:rsid w:val="00DF06F7"/>
    <w:rsid w:val="00DF1298"/>
    <w:rsid w:val="00DF2513"/>
    <w:rsid w:val="00DF56B4"/>
    <w:rsid w:val="00DF5C4F"/>
    <w:rsid w:val="00DF6287"/>
    <w:rsid w:val="00DF63DF"/>
    <w:rsid w:val="00DF6FC1"/>
    <w:rsid w:val="00DF73D8"/>
    <w:rsid w:val="00E0160C"/>
    <w:rsid w:val="00E025B1"/>
    <w:rsid w:val="00E03430"/>
    <w:rsid w:val="00E03809"/>
    <w:rsid w:val="00E03CB9"/>
    <w:rsid w:val="00E04079"/>
    <w:rsid w:val="00E041E7"/>
    <w:rsid w:val="00E043B7"/>
    <w:rsid w:val="00E05183"/>
    <w:rsid w:val="00E061E1"/>
    <w:rsid w:val="00E06756"/>
    <w:rsid w:val="00E0683E"/>
    <w:rsid w:val="00E07C68"/>
    <w:rsid w:val="00E07DE5"/>
    <w:rsid w:val="00E11727"/>
    <w:rsid w:val="00E11A0E"/>
    <w:rsid w:val="00E11EA2"/>
    <w:rsid w:val="00E11EE9"/>
    <w:rsid w:val="00E11F7E"/>
    <w:rsid w:val="00E12DFB"/>
    <w:rsid w:val="00E14CF7"/>
    <w:rsid w:val="00E15ECF"/>
    <w:rsid w:val="00E162B4"/>
    <w:rsid w:val="00E20545"/>
    <w:rsid w:val="00E219D5"/>
    <w:rsid w:val="00E221B8"/>
    <w:rsid w:val="00E225CE"/>
    <w:rsid w:val="00E2488C"/>
    <w:rsid w:val="00E24AEE"/>
    <w:rsid w:val="00E2710A"/>
    <w:rsid w:val="00E307C4"/>
    <w:rsid w:val="00E3108F"/>
    <w:rsid w:val="00E32AF9"/>
    <w:rsid w:val="00E32E85"/>
    <w:rsid w:val="00E34327"/>
    <w:rsid w:val="00E35B52"/>
    <w:rsid w:val="00E36681"/>
    <w:rsid w:val="00E36B43"/>
    <w:rsid w:val="00E40D8C"/>
    <w:rsid w:val="00E433B6"/>
    <w:rsid w:val="00E43FD5"/>
    <w:rsid w:val="00E44014"/>
    <w:rsid w:val="00E44135"/>
    <w:rsid w:val="00E441DF"/>
    <w:rsid w:val="00E44686"/>
    <w:rsid w:val="00E448AC"/>
    <w:rsid w:val="00E44B3A"/>
    <w:rsid w:val="00E45385"/>
    <w:rsid w:val="00E46B49"/>
    <w:rsid w:val="00E46D62"/>
    <w:rsid w:val="00E518CF"/>
    <w:rsid w:val="00E51ECC"/>
    <w:rsid w:val="00E52247"/>
    <w:rsid w:val="00E5228D"/>
    <w:rsid w:val="00E52D60"/>
    <w:rsid w:val="00E53B9E"/>
    <w:rsid w:val="00E54E10"/>
    <w:rsid w:val="00E551A9"/>
    <w:rsid w:val="00E55A17"/>
    <w:rsid w:val="00E55EDE"/>
    <w:rsid w:val="00E56217"/>
    <w:rsid w:val="00E56A6F"/>
    <w:rsid w:val="00E57B81"/>
    <w:rsid w:val="00E61391"/>
    <w:rsid w:val="00E626DB"/>
    <w:rsid w:val="00E62DEB"/>
    <w:rsid w:val="00E63165"/>
    <w:rsid w:val="00E63A3C"/>
    <w:rsid w:val="00E63B38"/>
    <w:rsid w:val="00E645DB"/>
    <w:rsid w:val="00E661C6"/>
    <w:rsid w:val="00E6660A"/>
    <w:rsid w:val="00E66C6A"/>
    <w:rsid w:val="00E66D4A"/>
    <w:rsid w:val="00E66EC3"/>
    <w:rsid w:val="00E6758A"/>
    <w:rsid w:val="00E67A1B"/>
    <w:rsid w:val="00E71B63"/>
    <w:rsid w:val="00E7208D"/>
    <w:rsid w:val="00E72D74"/>
    <w:rsid w:val="00E736A6"/>
    <w:rsid w:val="00E745C5"/>
    <w:rsid w:val="00E77AC6"/>
    <w:rsid w:val="00E80039"/>
    <w:rsid w:val="00E81BB9"/>
    <w:rsid w:val="00E81CC6"/>
    <w:rsid w:val="00E82F9F"/>
    <w:rsid w:val="00E85468"/>
    <w:rsid w:val="00E873B3"/>
    <w:rsid w:val="00E874DF"/>
    <w:rsid w:val="00E90502"/>
    <w:rsid w:val="00E90B21"/>
    <w:rsid w:val="00E90BBE"/>
    <w:rsid w:val="00E920E5"/>
    <w:rsid w:val="00E94D3C"/>
    <w:rsid w:val="00E94E62"/>
    <w:rsid w:val="00E958B1"/>
    <w:rsid w:val="00E95B26"/>
    <w:rsid w:val="00E95E58"/>
    <w:rsid w:val="00E96D72"/>
    <w:rsid w:val="00EA00F0"/>
    <w:rsid w:val="00EA011C"/>
    <w:rsid w:val="00EA0DA1"/>
    <w:rsid w:val="00EA1449"/>
    <w:rsid w:val="00EA16D2"/>
    <w:rsid w:val="00EA16E3"/>
    <w:rsid w:val="00EA1FF6"/>
    <w:rsid w:val="00EA29CB"/>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399C"/>
    <w:rsid w:val="00ED250C"/>
    <w:rsid w:val="00ED3BDD"/>
    <w:rsid w:val="00ED6662"/>
    <w:rsid w:val="00ED76C8"/>
    <w:rsid w:val="00EE06D2"/>
    <w:rsid w:val="00EE1A78"/>
    <w:rsid w:val="00EE1BC4"/>
    <w:rsid w:val="00EE31C1"/>
    <w:rsid w:val="00EE714E"/>
    <w:rsid w:val="00EE7914"/>
    <w:rsid w:val="00EF1225"/>
    <w:rsid w:val="00EF1634"/>
    <w:rsid w:val="00EF2226"/>
    <w:rsid w:val="00EF2321"/>
    <w:rsid w:val="00EF3D2D"/>
    <w:rsid w:val="00EF62F9"/>
    <w:rsid w:val="00F0174E"/>
    <w:rsid w:val="00F02E3F"/>
    <w:rsid w:val="00F03771"/>
    <w:rsid w:val="00F03D58"/>
    <w:rsid w:val="00F04519"/>
    <w:rsid w:val="00F0484A"/>
    <w:rsid w:val="00F1126A"/>
    <w:rsid w:val="00F116EB"/>
    <w:rsid w:val="00F12D08"/>
    <w:rsid w:val="00F13B40"/>
    <w:rsid w:val="00F140F5"/>
    <w:rsid w:val="00F145C3"/>
    <w:rsid w:val="00F15A61"/>
    <w:rsid w:val="00F17C65"/>
    <w:rsid w:val="00F200A8"/>
    <w:rsid w:val="00F218AD"/>
    <w:rsid w:val="00F225D9"/>
    <w:rsid w:val="00F22FC1"/>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37CE"/>
    <w:rsid w:val="00F43871"/>
    <w:rsid w:val="00F446E5"/>
    <w:rsid w:val="00F44898"/>
    <w:rsid w:val="00F45B64"/>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7456"/>
    <w:rsid w:val="00F678EF"/>
    <w:rsid w:val="00F70A95"/>
    <w:rsid w:val="00F7140C"/>
    <w:rsid w:val="00F71570"/>
    <w:rsid w:val="00F72225"/>
    <w:rsid w:val="00F726FB"/>
    <w:rsid w:val="00F74AF6"/>
    <w:rsid w:val="00F76A99"/>
    <w:rsid w:val="00F76F9C"/>
    <w:rsid w:val="00F77887"/>
    <w:rsid w:val="00F80F65"/>
    <w:rsid w:val="00F80F8E"/>
    <w:rsid w:val="00F811A2"/>
    <w:rsid w:val="00F825A3"/>
    <w:rsid w:val="00F83232"/>
    <w:rsid w:val="00F8367C"/>
    <w:rsid w:val="00F8464A"/>
    <w:rsid w:val="00F84A39"/>
    <w:rsid w:val="00F84C84"/>
    <w:rsid w:val="00F85084"/>
    <w:rsid w:val="00F86E28"/>
    <w:rsid w:val="00F87931"/>
    <w:rsid w:val="00F87D87"/>
    <w:rsid w:val="00F91395"/>
    <w:rsid w:val="00F91B1D"/>
    <w:rsid w:val="00F92466"/>
    <w:rsid w:val="00F93EB8"/>
    <w:rsid w:val="00F95536"/>
    <w:rsid w:val="00F95F8E"/>
    <w:rsid w:val="00F962C0"/>
    <w:rsid w:val="00F9637C"/>
    <w:rsid w:val="00F9779C"/>
    <w:rsid w:val="00FA1637"/>
    <w:rsid w:val="00FA1DF9"/>
    <w:rsid w:val="00FA2171"/>
    <w:rsid w:val="00FA389A"/>
    <w:rsid w:val="00FA3984"/>
    <w:rsid w:val="00FA39D6"/>
    <w:rsid w:val="00FA3E9F"/>
    <w:rsid w:val="00FA63EB"/>
    <w:rsid w:val="00FB250A"/>
    <w:rsid w:val="00FB28F9"/>
    <w:rsid w:val="00FB34D3"/>
    <w:rsid w:val="00FB6EBA"/>
    <w:rsid w:val="00FC0A75"/>
    <w:rsid w:val="00FC1006"/>
    <w:rsid w:val="00FC22CA"/>
    <w:rsid w:val="00FC2C5D"/>
    <w:rsid w:val="00FC312A"/>
    <w:rsid w:val="00FC3584"/>
    <w:rsid w:val="00FC62F1"/>
    <w:rsid w:val="00FD043C"/>
    <w:rsid w:val="00FD1887"/>
    <w:rsid w:val="00FD1C29"/>
    <w:rsid w:val="00FD29DB"/>
    <w:rsid w:val="00FD47F2"/>
    <w:rsid w:val="00FD49E7"/>
    <w:rsid w:val="00FD5D54"/>
    <w:rsid w:val="00FD6021"/>
    <w:rsid w:val="00FD7EAC"/>
    <w:rsid w:val="00FE0A44"/>
    <w:rsid w:val="00FE1DC3"/>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C1E85"/>
  <w15:chartTrackingRefBased/>
  <w15:docId w15:val="{93B83602-7D13-4C40-92CE-AEB7285D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F2487"/>
    <w:rPr>
      <w:rFonts w:ascii="Calibri" w:hAnsi="Calibri"/>
      <w:sz w:val="24"/>
    </w:r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5D3124"/>
    <w:pPr>
      <w:keepNext/>
      <w:keepLines/>
      <w:pBdr>
        <w:bottom w:val="single" w:sz="8" w:space="1" w:color="auto"/>
      </w:pBdr>
      <w:spacing w:before="240" w:after="120"/>
      <w:outlineLvl w:val="1"/>
    </w:pPr>
    <w:rPr>
      <w:rFonts w:ascii="Lato" w:eastAsiaTheme="majorEastAsia" w:hAnsi="Lato" w:cstheme="majorBidi"/>
      <w:sz w:val="32"/>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sz w:val="22"/>
    </w:rPr>
  </w:style>
  <w:style w:type="paragraph" w:styleId="Heading5">
    <w:name w:val="heading 5"/>
    <w:basedOn w:val="Normal"/>
    <w:next w:val="Normal"/>
    <w:link w:val="Heading5Char"/>
    <w:uiPriority w:val="9"/>
    <w:semiHidden/>
    <w:unhideWhenUsed/>
    <w:qFormat/>
    <w:rsid w:val="00F366B6"/>
    <w:pPr>
      <w:keepNext/>
      <w:keepLines/>
      <w:spacing w:before="40" w:after="0"/>
      <w:outlineLvl w:val="4"/>
    </w:pPr>
    <w:rPr>
      <w:rFonts w:asciiTheme="majorHAnsi" w:eastAsiaTheme="majorEastAsia" w:hAnsiTheme="majorHAnsi" w:cstheme="majorBidi"/>
      <w:color w:val="2E74B5"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rPr>
      <w:sz w:val="22"/>
    </w:r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5D3124"/>
    <w:rPr>
      <w:rFonts w:ascii="Lato" w:eastAsiaTheme="majorEastAsia" w:hAnsi="Lato" w:cstheme="majorBidi"/>
      <w:sz w:val="32"/>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rPr>
      <w:sz w:val="22"/>
    </w:rPr>
  </w:style>
  <w:style w:type="paragraph" w:styleId="TOC3">
    <w:name w:val="toc 3"/>
    <w:basedOn w:val="Normal"/>
    <w:next w:val="Normal"/>
    <w:autoRedefine/>
    <w:uiPriority w:val="39"/>
    <w:unhideWhenUsed/>
    <w:rsid w:val="00462CAB"/>
    <w:pPr>
      <w:spacing w:after="100"/>
      <w:ind w:left="440"/>
    </w:pPr>
    <w:rPr>
      <w:sz w:val="22"/>
    </w:rPr>
  </w:style>
  <w:style w:type="paragraph" w:styleId="ListParagraph">
    <w:name w:val="List Paragraph"/>
    <w:basedOn w:val="Normal"/>
    <w:uiPriority w:val="34"/>
    <w:qFormat/>
    <w:rsid w:val="0030527D"/>
    <w:pPr>
      <w:ind w:left="720"/>
      <w:contextualSpacing/>
    </w:pPr>
    <w:rPr>
      <w:sz w:val="22"/>
    </w:r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 w:type="paragraph" w:styleId="TOC4">
    <w:name w:val="toc 4"/>
    <w:basedOn w:val="Normal"/>
    <w:next w:val="Normal"/>
    <w:autoRedefine/>
    <w:uiPriority w:val="39"/>
    <w:unhideWhenUsed/>
    <w:rsid w:val="009F2487"/>
    <w:pPr>
      <w:spacing w:after="100"/>
      <w:ind w:left="720"/>
    </w:pPr>
  </w:style>
  <w:style w:type="table" w:styleId="PlainTable4">
    <w:name w:val="Plain Table 4"/>
    <w:basedOn w:val="TableNormal"/>
    <w:uiPriority w:val="44"/>
    <w:rsid w:val="009F248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20679B"/>
    <w:pPr>
      <w:spacing w:after="0" w:line="240" w:lineRule="auto"/>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488744D-A04B-4DF6-A78D-FA4DDF86E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17</Pages>
  <Words>2808</Words>
  <Characters>17696</Characters>
  <Application>Microsoft Office Word</Application>
  <DocSecurity>0</DocSecurity>
  <Lines>147</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163</cp:revision>
  <dcterms:created xsi:type="dcterms:W3CDTF">2016-03-27T16:34:00Z</dcterms:created>
  <dcterms:modified xsi:type="dcterms:W3CDTF">2016-05-31T17:08:00Z</dcterms:modified>
</cp:coreProperties>
</file>