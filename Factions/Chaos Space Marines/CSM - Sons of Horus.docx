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829" w:rsidRDefault="00381829" w:rsidP="00381829">
      <w:pPr>
        <w:pStyle w:val="Title"/>
      </w:pPr>
      <w:r>
        <w:t>Sons of Horus</w:t>
      </w:r>
    </w:p>
    <w:p w:rsidR="00381829" w:rsidRDefault="00381829" w:rsidP="00381829">
      <w:pPr>
        <w:rPr>
          <w:i/>
        </w:rPr>
      </w:pPr>
      <w:r>
        <w:rPr>
          <w:i/>
        </w:rPr>
        <w:t xml:space="preserve">The Sons of Horus were the first Legion to openly defy the Emperor and side with Horus, the </w:t>
      </w:r>
      <w:proofErr w:type="spellStart"/>
      <w:r>
        <w:rPr>
          <w:i/>
        </w:rPr>
        <w:t>Warmaster</w:t>
      </w:r>
      <w:proofErr w:type="spellEnd"/>
      <w:r>
        <w:rPr>
          <w:i/>
        </w:rPr>
        <w:t>, who is now on a quest to destroy the Imperium and the false Emperor with the gods of Chaos on his side.</w:t>
      </w:r>
    </w:p>
    <w:p w:rsidR="00381829" w:rsidRPr="00A4041E" w:rsidRDefault="00381829" w:rsidP="00381829">
      <w:r>
        <w:t xml:space="preserve">The Sons of Horus follow </w:t>
      </w:r>
      <w:r>
        <w:rPr>
          <w:i/>
        </w:rPr>
        <w:t>Chaos Undivided</w:t>
      </w:r>
      <w:r>
        <w:t>, and may choose any God as their alignment.</w:t>
      </w:r>
    </w:p>
    <w:p w:rsidR="00381829" w:rsidRDefault="00381829" w:rsidP="00381829"/>
    <w:p w:rsidR="00381829" w:rsidRDefault="00381829" w:rsidP="00381829">
      <w:pPr>
        <w:pStyle w:val="Heading2"/>
      </w:pPr>
      <w:bookmarkStart w:id="0" w:name="_Toc441669628"/>
      <w:r>
        <w:t>Special Rules</w:t>
      </w:r>
    </w:p>
    <w:p w:rsidR="00381829" w:rsidRDefault="00381829" w:rsidP="00381829">
      <w:pPr>
        <w:pStyle w:val="WeaponHeadings"/>
      </w:pPr>
      <w:r>
        <w:t>Tip of the Spear</w:t>
      </w:r>
    </w:p>
    <w:p w:rsidR="00381829" w:rsidRDefault="00381829" w:rsidP="00381829">
      <w:r>
        <w:t xml:space="preserve">All </w:t>
      </w:r>
      <w:r w:rsidRPr="008A4959">
        <w:rPr>
          <w:i/>
        </w:rPr>
        <w:t xml:space="preserve">Chaos </w:t>
      </w:r>
      <w:r>
        <w:rPr>
          <w:i/>
        </w:rPr>
        <w:t xml:space="preserve">Terminator </w:t>
      </w:r>
      <w:r>
        <w:t xml:space="preserve">units are automatically upgraded to </w:t>
      </w:r>
      <w:proofErr w:type="spellStart"/>
      <w:r>
        <w:rPr>
          <w:i/>
        </w:rPr>
        <w:t>Justaerin</w:t>
      </w:r>
      <w:proofErr w:type="spellEnd"/>
      <w:r>
        <w:rPr>
          <w:i/>
        </w:rPr>
        <w:t xml:space="preserve"> Terminators</w:t>
      </w:r>
      <w:r w:rsidR="00542329">
        <w:t>, giving them +3</w:t>
      </w:r>
      <w:r>
        <w:t xml:space="preserve"> C</w:t>
      </w:r>
      <w:r w:rsidR="00542329">
        <w:t>B</w:t>
      </w:r>
      <w:bookmarkStart w:id="1" w:name="_GoBack"/>
      <w:bookmarkEnd w:id="1"/>
      <w:r>
        <w:t xml:space="preserve"> and +1 attack in melee combat. </w:t>
      </w:r>
    </w:p>
    <w:p w:rsidR="00381829" w:rsidRDefault="00381829" w:rsidP="00381829">
      <w:pPr>
        <w:pStyle w:val="UniqueHeader"/>
      </w:pPr>
      <w:r>
        <w:t xml:space="preserve">For the </w:t>
      </w:r>
      <w:proofErr w:type="spellStart"/>
      <w:r>
        <w:t>Warmaster</w:t>
      </w:r>
      <w:proofErr w:type="spellEnd"/>
      <w:r>
        <w:t>!</w:t>
      </w:r>
    </w:p>
    <w:p w:rsidR="00381829" w:rsidRPr="008A4959" w:rsidRDefault="00381829" w:rsidP="00381829">
      <w:r>
        <w:t xml:space="preserve">Once per round, a Sons of Horus player may take two consecutive turns instead of one. </w:t>
      </w:r>
      <w:bookmarkEnd w:id="0"/>
    </w:p>
    <w:p w:rsidR="006369AB" w:rsidRPr="00381829" w:rsidRDefault="006369AB" w:rsidP="00381829"/>
    <w:sectPr w:rsidR="006369AB" w:rsidRPr="00381829" w:rsidSect="003A335E">
      <w:pgSz w:w="12240" w:h="15840"/>
      <w:pgMar w:top="1417" w:right="141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829"/>
    <w:rsid w:val="000006F3"/>
    <w:rsid w:val="00000868"/>
    <w:rsid w:val="00000F98"/>
    <w:rsid w:val="0000127E"/>
    <w:rsid w:val="00001368"/>
    <w:rsid w:val="00001ABD"/>
    <w:rsid w:val="0000250A"/>
    <w:rsid w:val="0000361F"/>
    <w:rsid w:val="000057A3"/>
    <w:rsid w:val="00006057"/>
    <w:rsid w:val="00006F6E"/>
    <w:rsid w:val="00007B26"/>
    <w:rsid w:val="00007DE9"/>
    <w:rsid w:val="00010331"/>
    <w:rsid w:val="000117C6"/>
    <w:rsid w:val="000118BF"/>
    <w:rsid w:val="0001260A"/>
    <w:rsid w:val="00013733"/>
    <w:rsid w:val="00014C06"/>
    <w:rsid w:val="00014ECB"/>
    <w:rsid w:val="00015B28"/>
    <w:rsid w:val="00016336"/>
    <w:rsid w:val="00016706"/>
    <w:rsid w:val="00016C46"/>
    <w:rsid w:val="00016DD3"/>
    <w:rsid w:val="00017CF0"/>
    <w:rsid w:val="00017F9D"/>
    <w:rsid w:val="00020667"/>
    <w:rsid w:val="00020EF9"/>
    <w:rsid w:val="000216F8"/>
    <w:rsid w:val="00022334"/>
    <w:rsid w:val="00022573"/>
    <w:rsid w:val="00022EDE"/>
    <w:rsid w:val="00023572"/>
    <w:rsid w:val="000250D0"/>
    <w:rsid w:val="000303BE"/>
    <w:rsid w:val="00030834"/>
    <w:rsid w:val="000309A7"/>
    <w:rsid w:val="00031F2B"/>
    <w:rsid w:val="000322F1"/>
    <w:rsid w:val="00034D7F"/>
    <w:rsid w:val="00035E10"/>
    <w:rsid w:val="000361F3"/>
    <w:rsid w:val="00036B71"/>
    <w:rsid w:val="00036D3C"/>
    <w:rsid w:val="0003728B"/>
    <w:rsid w:val="000375B8"/>
    <w:rsid w:val="000378EA"/>
    <w:rsid w:val="00040E31"/>
    <w:rsid w:val="00042E41"/>
    <w:rsid w:val="000436A8"/>
    <w:rsid w:val="0004414A"/>
    <w:rsid w:val="00044B5E"/>
    <w:rsid w:val="00045BD1"/>
    <w:rsid w:val="000475F7"/>
    <w:rsid w:val="00047729"/>
    <w:rsid w:val="0005001A"/>
    <w:rsid w:val="00050D9A"/>
    <w:rsid w:val="00051805"/>
    <w:rsid w:val="00052218"/>
    <w:rsid w:val="00052C83"/>
    <w:rsid w:val="000548DF"/>
    <w:rsid w:val="00054DA5"/>
    <w:rsid w:val="00055631"/>
    <w:rsid w:val="00055CE2"/>
    <w:rsid w:val="00060C05"/>
    <w:rsid w:val="000616E0"/>
    <w:rsid w:val="00061D36"/>
    <w:rsid w:val="00062C92"/>
    <w:rsid w:val="00062FE0"/>
    <w:rsid w:val="0006486E"/>
    <w:rsid w:val="00065BB6"/>
    <w:rsid w:val="00066105"/>
    <w:rsid w:val="0006671A"/>
    <w:rsid w:val="0006748D"/>
    <w:rsid w:val="00067C29"/>
    <w:rsid w:val="00074377"/>
    <w:rsid w:val="000747B7"/>
    <w:rsid w:val="00080181"/>
    <w:rsid w:val="00081622"/>
    <w:rsid w:val="00081B65"/>
    <w:rsid w:val="000828DD"/>
    <w:rsid w:val="00085392"/>
    <w:rsid w:val="00085590"/>
    <w:rsid w:val="0008600C"/>
    <w:rsid w:val="00086610"/>
    <w:rsid w:val="000867A6"/>
    <w:rsid w:val="0009185D"/>
    <w:rsid w:val="000924B1"/>
    <w:rsid w:val="00092ECE"/>
    <w:rsid w:val="00094186"/>
    <w:rsid w:val="00094D39"/>
    <w:rsid w:val="00095AE1"/>
    <w:rsid w:val="00096D31"/>
    <w:rsid w:val="000A1D73"/>
    <w:rsid w:val="000A2A38"/>
    <w:rsid w:val="000A37D7"/>
    <w:rsid w:val="000A4495"/>
    <w:rsid w:val="000A4DB5"/>
    <w:rsid w:val="000A4E36"/>
    <w:rsid w:val="000A61FB"/>
    <w:rsid w:val="000A6D02"/>
    <w:rsid w:val="000A7508"/>
    <w:rsid w:val="000A7535"/>
    <w:rsid w:val="000B009F"/>
    <w:rsid w:val="000B08DC"/>
    <w:rsid w:val="000B208C"/>
    <w:rsid w:val="000B2868"/>
    <w:rsid w:val="000B2B3E"/>
    <w:rsid w:val="000B6893"/>
    <w:rsid w:val="000B6BA4"/>
    <w:rsid w:val="000B79C2"/>
    <w:rsid w:val="000C07FB"/>
    <w:rsid w:val="000C4354"/>
    <w:rsid w:val="000C507D"/>
    <w:rsid w:val="000C607B"/>
    <w:rsid w:val="000C7EF1"/>
    <w:rsid w:val="000D0531"/>
    <w:rsid w:val="000D06F0"/>
    <w:rsid w:val="000D2A29"/>
    <w:rsid w:val="000D2D89"/>
    <w:rsid w:val="000D2E8A"/>
    <w:rsid w:val="000D33D7"/>
    <w:rsid w:val="000D3D88"/>
    <w:rsid w:val="000D404F"/>
    <w:rsid w:val="000D58E9"/>
    <w:rsid w:val="000D5D74"/>
    <w:rsid w:val="000D6808"/>
    <w:rsid w:val="000D6903"/>
    <w:rsid w:val="000D752B"/>
    <w:rsid w:val="000E1011"/>
    <w:rsid w:val="000E59FB"/>
    <w:rsid w:val="000E79EA"/>
    <w:rsid w:val="000F19BF"/>
    <w:rsid w:val="000F221D"/>
    <w:rsid w:val="000F25BD"/>
    <w:rsid w:val="000F5DE0"/>
    <w:rsid w:val="000F6365"/>
    <w:rsid w:val="000F6F88"/>
    <w:rsid w:val="000F7101"/>
    <w:rsid w:val="000F7581"/>
    <w:rsid w:val="00100226"/>
    <w:rsid w:val="00100557"/>
    <w:rsid w:val="00100E5C"/>
    <w:rsid w:val="00102D90"/>
    <w:rsid w:val="00103250"/>
    <w:rsid w:val="00103B6E"/>
    <w:rsid w:val="001044EA"/>
    <w:rsid w:val="0010579C"/>
    <w:rsid w:val="001065A8"/>
    <w:rsid w:val="001069D2"/>
    <w:rsid w:val="0010783D"/>
    <w:rsid w:val="0011149F"/>
    <w:rsid w:val="00111AB5"/>
    <w:rsid w:val="0011283F"/>
    <w:rsid w:val="0011422D"/>
    <w:rsid w:val="001155E9"/>
    <w:rsid w:val="001169ED"/>
    <w:rsid w:val="00117822"/>
    <w:rsid w:val="00121057"/>
    <w:rsid w:val="00121497"/>
    <w:rsid w:val="00121E9F"/>
    <w:rsid w:val="00124C5B"/>
    <w:rsid w:val="00124E43"/>
    <w:rsid w:val="0012504D"/>
    <w:rsid w:val="0012512C"/>
    <w:rsid w:val="0012632B"/>
    <w:rsid w:val="001306DD"/>
    <w:rsid w:val="0013118B"/>
    <w:rsid w:val="001323BB"/>
    <w:rsid w:val="00133CD1"/>
    <w:rsid w:val="00133D0A"/>
    <w:rsid w:val="00133F7A"/>
    <w:rsid w:val="00135A4D"/>
    <w:rsid w:val="00135C90"/>
    <w:rsid w:val="0013685B"/>
    <w:rsid w:val="001372F6"/>
    <w:rsid w:val="001379D0"/>
    <w:rsid w:val="00140614"/>
    <w:rsid w:val="001407BC"/>
    <w:rsid w:val="001417EB"/>
    <w:rsid w:val="00141C56"/>
    <w:rsid w:val="00142C41"/>
    <w:rsid w:val="00142E76"/>
    <w:rsid w:val="0014323F"/>
    <w:rsid w:val="00143596"/>
    <w:rsid w:val="00143BAF"/>
    <w:rsid w:val="00144358"/>
    <w:rsid w:val="001446FA"/>
    <w:rsid w:val="00147647"/>
    <w:rsid w:val="00147713"/>
    <w:rsid w:val="0014777A"/>
    <w:rsid w:val="0015029D"/>
    <w:rsid w:val="0015089A"/>
    <w:rsid w:val="001509FA"/>
    <w:rsid w:val="00151422"/>
    <w:rsid w:val="0015398D"/>
    <w:rsid w:val="00153C14"/>
    <w:rsid w:val="00154719"/>
    <w:rsid w:val="0015482D"/>
    <w:rsid w:val="00156479"/>
    <w:rsid w:val="001564A0"/>
    <w:rsid w:val="001568BF"/>
    <w:rsid w:val="00156E64"/>
    <w:rsid w:val="001601B7"/>
    <w:rsid w:val="001647BF"/>
    <w:rsid w:val="0016637C"/>
    <w:rsid w:val="001707FE"/>
    <w:rsid w:val="00171A3A"/>
    <w:rsid w:val="00172130"/>
    <w:rsid w:val="00172330"/>
    <w:rsid w:val="0017233E"/>
    <w:rsid w:val="00173939"/>
    <w:rsid w:val="00175574"/>
    <w:rsid w:val="00175DBE"/>
    <w:rsid w:val="00176BA2"/>
    <w:rsid w:val="00181A2E"/>
    <w:rsid w:val="00181CA2"/>
    <w:rsid w:val="00184046"/>
    <w:rsid w:val="001840F8"/>
    <w:rsid w:val="00192942"/>
    <w:rsid w:val="00192DAD"/>
    <w:rsid w:val="00192E0E"/>
    <w:rsid w:val="00193648"/>
    <w:rsid w:val="0019398C"/>
    <w:rsid w:val="001940BC"/>
    <w:rsid w:val="001945FD"/>
    <w:rsid w:val="001958DF"/>
    <w:rsid w:val="00195DAF"/>
    <w:rsid w:val="00196079"/>
    <w:rsid w:val="00196667"/>
    <w:rsid w:val="001A01C8"/>
    <w:rsid w:val="001A1FAD"/>
    <w:rsid w:val="001A3772"/>
    <w:rsid w:val="001A400A"/>
    <w:rsid w:val="001A545C"/>
    <w:rsid w:val="001A6125"/>
    <w:rsid w:val="001A625E"/>
    <w:rsid w:val="001B1D21"/>
    <w:rsid w:val="001B2AB3"/>
    <w:rsid w:val="001B3F59"/>
    <w:rsid w:val="001B43E5"/>
    <w:rsid w:val="001B5715"/>
    <w:rsid w:val="001B5D57"/>
    <w:rsid w:val="001B70B2"/>
    <w:rsid w:val="001C145A"/>
    <w:rsid w:val="001C171E"/>
    <w:rsid w:val="001C2128"/>
    <w:rsid w:val="001C2310"/>
    <w:rsid w:val="001C2C5C"/>
    <w:rsid w:val="001C3BBA"/>
    <w:rsid w:val="001C3F57"/>
    <w:rsid w:val="001C3FC3"/>
    <w:rsid w:val="001C48CC"/>
    <w:rsid w:val="001C48F6"/>
    <w:rsid w:val="001C4AFE"/>
    <w:rsid w:val="001C4E9D"/>
    <w:rsid w:val="001C5149"/>
    <w:rsid w:val="001C5DC9"/>
    <w:rsid w:val="001C6DAF"/>
    <w:rsid w:val="001D0056"/>
    <w:rsid w:val="001D0AE7"/>
    <w:rsid w:val="001D10B7"/>
    <w:rsid w:val="001D32DA"/>
    <w:rsid w:val="001D3588"/>
    <w:rsid w:val="001D4236"/>
    <w:rsid w:val="001D4F07"/>
    <w:rsid w:val="001D5000"/>
    <w:rsid w:val="001D539A"/>
    <w:rsid w:val="001D53C6"/>
    <w:rsid w:val="001D67EE"/>
    <w:rsid w:val="001D6A3C"/>
    <w:rsid w:val="001D746B"/>
    <w:rsid w:val="001E01AA"/>
    <w:rsid w:val="001E16CF"/>
    <w:rsid w:val="001E2181"/>
    <w:rsid w:val="001E277B"/>
    <w:rsid w:val="001E2962"/>
    <w:rsid w:val="001E2F3E"/>
    <w:rsid w:val="001E3401"/>
    <w:rsid w:val="001E3872"/>
    <w:rsid w:val="001E74AE"/>
    <w:rsid w:val="001E7D95"/>
    <w:rsid w:val="001F1BFA"/>
    <w:rsid w:val="001F45FA"/>
    <w:rsid w:val="001F6629"/>
    <w:rsid w:val="001F6930"/>
    <w:rsid w:val="001F7133"/>
    <w:rsid w:val="002005A0"/>
    <w:rsid w:val="0020387E"/>
    <w:rsid w:val="00203B82"/>
    <w:rsid w:val="00203BDB"/>
    <w:rsid w:val="00203C11"/>
    <w:rsid w:val="0020491E"/>
    <w:rsid w:val="002050D0"/>
    <w:rsid w:val="002078A4"/>
    <w:rsid w:val="0021048A"/>
    <w:rsid w:val="00213170"/>
    <w:rsid w:val="0021325B"/>
    <w:rsid w:val="00213AE1"/>
    <w:rsid w:val="00213FFB"/>
    <w:rsid w:val="00214997"/>
    <w:rsid w:val="002160C7"/>
    <w:rsid w:val="00216EFD"/>
    <w:rsid w:val="002170B5"/>
    <w:rsid w:val="0021713A"/>
    <w:rsid w:val="0021742D"/>
    <w:rsid w:val="002175A6"/>
    <w:rsid w:val="00217878"/>
    <w:rsid w:val="00217B59"/>
    <w:rsid w:val="00220172"/>
    <w:rsid w:val="00222306"/>
    <w:rsid w:val="00222410"/>
    <w:rsid w:val="00223409"/>
    <w:rsid w:val="00223BA7"/>
    <w:rsid w:val="00223EC9"/>
    <w:rsid w:val="00223F13"/>
    <w:rsid w:val="00230B29"/>
    <w:rsid w:val="0023229A"/>
    <w:rsid w:val="00232987"/>
    <w:rsid w:val="0023299D"/>
    <w:rsid w:val="00232D06"/>
    <w:rsid w:val="002346A7"/>
    <w:rsid w:val="00234CEE"/>
    <w:rsid w:val="00234FEF"/>
    <w:rsid w:val="0023519B"/>
    <w:rsid w:val="0023561B"/>
    <w:rsid w:val="00235B77"/>
    <w:rsid w:val="002366AB"/>
    <w:rsid w:val="002369DB"/>
    <w:rsid w:val="002403B5"/>
    <w:rsid w:val="00241C58"/>
    <w:rsid w:val="00242EEB"/>
    <w:rsid w:val="00244AE7"/>
    <w:rsid w:val="00244E0B"/>
    <w:rsid w:val="00245379"/>
    <w:rsid w:val="00245458"/>
    <w:rsid w:val="0024559D"/>
    <w:rsid w:val="00245799"/>
    <w:rsid w:val="00247895"/>
    <w:rsid w:val="00250313"/>
    <w:rsid w:val="00251F61"/>
    <w:rsid w:val="00253DA9"/>
    <w:rsid w:val="00255A64"/>
    <w:rsid w:val="00256522"/>
    <w:rsid w:val="002600C2"/>
    <w:rsid w:val="00263483"/>
    <w:rsid w:val="00263A60"/>
    <w:rsid w:val="002658F7"/>
    <w:rsid w:val="0026660E"/>
    <w:rsid w:val="00267589"/>
    <w:rsid w:val="002705C9"/>
    <w:rsid w:val="002707D1"/>
    <w:rsid w:val="00270EB6"/>
    <w:rsid w:val="00276087"/>
    <w:rsid w:val="00277CFE"/>
    <w:rsid w:val="00281220"/>
    <w:rsid w:val="002815C8"/>
    <w:rsid w:val="002815CE"/>
    <w:rsid w:val="00282728"/>
    <w:rsid w:val="002829B2"/>
    <w:rsid w:val="00282A0F"/>
    <w:rsid w:val="00283B06"/>
    <w:rsid w:val="0028574F"/>
    <w:rsid w:val="00285B37"/>
    <w:rsid w:val="00286187"/>
    <w:rsid w:val="002866C1"/>
    <w:rsid w:val="002875A7"/>
    <w:rsid w:val="00287B60"/>
    <w:rsid w:val="00290A5F"/>
    <w:rsid w:val="00291C79"/>
    <w:rsid w:val="00294832"/>
    <w:rsid w:val="002973FA"/>
    <w:rsid w:val="002A0261"/>
    <w:rsid w:val="002A0B28"/>
    <w:rsid w:val="002A0D3E"/>
    <w:rsid w:val="002A100D"/>
    <w:rsid w:val="002A1B2E"/>
    <w:rsid w:val="002A2CD7"/>
    <w:rsid w:val="002A3425"/>
    <w:rsid w:val="002A3F49"/>
    <w:rsid w:val="002A524A"/>
    <w:rsid w:val="002A60BD"/>
    <w:rsid w:val="002B104E"/>
    <w:rsid w:val="002B152B"/>
    <w:rsid w:val="002B198C"/>
    <w:rsid w:val="002B1F41"/>
    <w:rsid w:val="002B27FD"/>
    <w:rsid w:val="002B3248"/>
    <w:rsid w:val="002B374C"/>
    <w:rsid w:val="002B3FD2"/>
    <w:rsid w:val="002B4C22"/>
    <w:rsid w:val="002B56CA"/>
    <w:rsid w:val="002C0F65"/>
    <w:rsid w:val="002C23FC"/>
    <w:rsid w:val="002C3E0F"/>
    <w:rsid w:val="002C41C0"/>
    <w:rsid w:val="002C624E"/>
    <w:rsid w:val="002C74F3"/>
    <w:rsid w:val="002D070D"/>
    <w:rsid w:val="002D1B11"/>
    <w:rsid w:val="002D1CED"/>
    <w:rsid w:val="002D2AE0"/>
    <w:rsid w:val="002D40DA"/>
    <w:rsid w:val="002D4495"/>
    <w:rsid w:val="002D4C3C"/>
    <w:rsid w:val="002D53F8"/>
    <w:rsid w:val="002D7106"/>
    <w:rsid w:val="002D7136"/>
    <w:rsid w:val="002E0379"/>
    <w:rsid w:val="002E09BF"/>
    <w:rsid w:val="002E12E7"/>
    <w:rsid w:val="002E16E9"/>
    <w:rsid w:val="002E1DB0"/>
    <w:rsid w:val="002E20DF"/>
    <w:rsid w:val="002E541A"/>
    <w:rsid w:val="002E55CB"/>
    <w:rsid w:val="002E5F16"/>
    <w:rsid w:val="002E6DCE"/>
    <w:rsid w:val="002E76F7"/>
    <w:rsid w:val="002E79B4"/>
    <w:rsid w:val="002F1B44"/>
    <w:rsid w:val="002F45E8"/>
    <w:rsid w:val="002F4A59"/>
    <w:rsid w:val="002F4FF3"/>
    <w:rsid w:val="002F5560"/>
    <w:rsid w:val="002F74D8"/>
    <w:rsid w:val="00300ED2"/>
    <w:rsid w:val="00302035"/>
    <w:rsid w:val="00302256"/>
    <w:rsid w:val="00302AD7"/>
    <w:rsid w:val="00303449"/>
    <w:rsid w:val="003047DF"/>
    <w:rsid w:val="0030527D"/>
    <w:rsid w:val="00305C68"/>
    <w:rsid w:val="0030769D"/>
    <w:rsid w:val="00307791"/>
    <w:rsid w:val="00307C26"/>
    <w:rsid w:val="00307C92"/>
    <w:rsid w:val="0031024B"/>
    <w:rsid w:val="003113B6"/>
    <w:rsid w:val="00312A64"/>
    <w:rsid w:val="00312AEA"/>
    <w:rsid w:val="003158CF"/>
    <w:rsid w:val="00315BCD"/>
    <w:rsid w:val="0031647B"/>
    <w:rsid w:val="00316C16"/>
    <w:rsid w:val="00317A0B"/>
    <w:rsid w:val="003213BE"/>
    <w:rsid w:val="00321437"/>
    <w:rsid w:val="003215E1"/>
    <w:rsid w:val="00321A51"/>
    <w:rsid w:val="00321A5C"/>
    <w:rsid w:val="00322DEB"/>
    <w:rsid w:val="003240E5"/>
    <w:rsid w:val="003248D9"/>
    <w:rsid w:val="0032574F"/>
    <w:rsid w:val="0033138E"/>
    <w:rsid w:val="003315D3"/>
    <w:rsid w:val="00332B31"/>
    <w:rsid w:val="00332F90"/>
    <w:rsid w:val="00333E77"/>
    <w:rsid w:val="00333F58"/>
    <w:rsid w:val="00334392"/>
    <w:rsid w:val="0033501A"/>
    <w:rsid w:val="00335234"/>
    <w:rsid w:val="00335A24"/>
    <w:rsid w:val="003375B5"/>
    <w:rsid w:val="00341952"/>
    <w:rsid w:val="00342EC0"/>
    <w:rsid w:val="00342EE3"/>
    <w:rsid w:val="0034410A"/>
    <w:rsid w:val="0034445C"/>
    <w:rsid w:val="00344F56"/>
    <w:rsid w:val="003452E0"/>
    <w:rsid w:val="00345F3D"/>
    <w:rsid w:val="00346138"/>
    <w:rsid w:val="00352EE9"/>
    <w:rsid w:val="003561D2"/>
    <w:rsid w:val="00356FF7"/>
    <w:rsid w:val="00357244"/>
    <w:rsid w:val="003574B1"/>
    <w:rsid w:val="0035771E"/>
    <w:rsid w:val="003618EF"/>
    <w:rsid w:val="0036227F"/>
    <w:rsid w:val="00362A96"/>
    <w:rsid w:val="00363E71"/>
    <w:rsid w:val="00364DF9"/>
    <w:rsid w:val="00365188"/>
    <w:rsid w:val="00365E8B"/>
    <w:rsid w:val="00366705"/>
    <w:rsid w:val="003670FE"/>
    <w:rsid w:val="0036715A"/>
    <w:rsid w:val="003722DD"/>
    <w:rsid w:val="003725A7"/>
    <w:rsid w:val="00373639"/>
    <w:rsid w:val="00373C4E"/>
    <w:rsid w:val="00375057"/>
    <w:rsid w:val="003769BC"/>
    <w:rsid w:val="00376F1B"/>
    <w:rsid w:val="003777E5"/>
    <w:rsid w:val="00377D34"/>
    <w:rsid w:val="00380E38"/>
    <w:rsid w:val="00381829"/>
    <w:rsid w:val="0038209A"/>
    <w:rsid w:val="003823B9"/>
    <w:rsid w:val="00383721"/>
    <w:rsid w:val="00383C27"/>
    <w:rsid w:val="003853CC"/>
    <w:rsid w:val="00385D4F"/>
    <w:rsid w:val="00387129"/>
    <w:rsid w:val="00387380"/>
    <w:rsid w:val="00387F8F"/>
    <w:rsid w:val="003965AA"/>
    <w:rsid w:val="00397D3A"/>
    <w:rsid w:val="003A00C5"/>
    <w:rsid w:val="003A2190"/>
    <w:rsid w:val="003A31CD"/>
    <w:rsid w:val="003A335E"/>
    <w:rsid w:val="003A4B38"/>
    <w:rsid w:val="003A4ECB"/>
    <w:rsid w:val="003A6CE3"/>
    <w:rsid w:val="003B1473"/>
    <w:rsid w:val="003B215B"/>
    <w:rsid w:val="003B36ED"/>
    <w:rsid w:val="003B66B1"/>
    <w:rsid w:val="003C05A4"/>
    <w:rsid w:val="003C111F"/>
    <w:rsid w:val="003C2511"/>
    <w:rsid w:val="003C2771"/>
    <w:rsid w:val="003C2DAB"/>
    <w:rsid w:val="003C5916"/>
    <w:rsid w:val="003C5B99"/>
    <w:rsid w:val="003C5F52"/>
    <w:rsid w:val="003C6079"/>
    <w:rsid w:val="003D0E3C"/>
    <w:rsid w:val="003D3583"/>
    <w:rsid w:val="003D420D"/>
    <w:rsid w:val="003D4F3C"/>
    <w:rsid w:val="003D523E"/>
    <w:rsid w:val="003D5BAE"/>
    <w:rsid w:val="003D610F"/>
    <w:rsid w:val="003D77ED"/>
    <w:rsid w:val="003E1A7F"/>
    <w:rsid w:val="003E2099"/>
    <w:rsid w:val="003E2750"/>
    <w:rsid w:val="003E2CEB"/>
    <w:rsid w:val="003E3013"/>
    <w:rsid w:val="003E31EA"/>
    <w:rsid w:val="003E41D7"/>
    <w:rsid w:val="003E58FC"/>
    <w:rsid w:val="003E68A6"/>
    <w:rsid w:val="003E70A8"/>
    <w:rsid w:val="003F05CD"/>
    <w:rsid w:val="003F08B9"/>
    <w:rsid w:val="003F17ED"/>
    <w:rsid w:val="003F2D90"/>
    <w:rsid w:val="003F3558"/>
    <w:rsid w:val="003F3C7A"/>
    <w:rsid w:val="003F547F"/>
    <w:rsid w:val="003F7A3A"/>
    <w:rsid w:val="003F7F26"/>
    <w:rsid w:val="00402DAE"/>
    <w:rsid w:val="00403475"/>
    <w:rsid w:val="004045D5"/>
    <w:rsid w:val="0040543F"/>
    <w:rsid w:val="00405570"/>
    <w:rsid w:val="00410FA2"/>
    <w:rsid w:val="0041382C"/>
    <w:rsid w:val="00413CC2"/>
    <w:rsid w:val="00413DCE"/>
    <w:rsid w:val="0041503B"/>
    <w:rsid w:val="0041508D"/>
    <w:rsid w:val="00416117"/>
    <w:rsid w:val="00416F77"/>
    <w:rsid w:val="00421473"/>
    <w:rsid w:val="00423EB9"/>
    <w:rsid w:val="0042559F"/>
    <w:rsid w:val="004256EA"/>
    <w:rsid w:val="00427495"/>
    <w:rsid w:val="0042757B"/>
    <w:rsid w:val="004308E0"/>
    <w:rsid w:val="00431286"/>
    <w:rsid w:val="004315AD"/>
    <w:rsid w:val="0043182C"/>
    <w:rsid w:val="00431CA5"/>
    <w:rsid w:val="00432A6D"/>
    <w:rsid w:val="00434E49"/>
    <w:rsid w:val="0043512E"/>
    <w:rsid w:val="00435D88"/>
    <w:rsid w:val="00435F9F"/>
    <w:rsid w:val="00437EC4"/>
    <w:rsid w:val="00443D7C"/>
    <w:rsid w:val="004441A5"/>
    <w:rsid w:val="004441BD"/>
    <w:rsid w:val="004442C8"/>
    <w:rsid w:val="00444A82"/>
    <w:rsid w:val="00445D2A"/>
    <w:rsid w:val="00445D61"/>
    <w:rsid w:val="00445E26"/>
    <w:rsid w:val="0044724E"/>
    <w:rsid w:val="00450D98"/>
    <w:rsid w:val="00451632"/>
    <w:rsid w:val="00451F4C"/>
    <w:rsid w:val="00452735"/>
    <w:rsid w:val="00452A98"/>
    <w:rsid w:val="00455679"/>
    <w:rsid w:val="00455C74"/>
    <w:rsid w:val="00456C19"/>
    <w:rsid w:val="00457623"/>
    <w:rsid w:val="00457D7F"/>
    <w:rsid w:val="0046039B"/>
    <w:rsid w:val="00460663"/>
    <w:rsid w:val="00461A0C"/>
    <w:rsid w:val="00462CAB"/>
    <w:rsid w:val="00463DFC"/>
    <w:rsid w:val="004642B7"/>
    <w:rsid w:val="00464B75"/>
    <w:rsid w:val="00464C3C"/>
    <w:rsid w:val="00466776"/>
    <w:rsid w:val="00466795"/>
    <w:rsid w:val="00466E05"/>
    <w:rsid w:val="00471671"/>
    <w:rsid w:val="00472F6F"/>
    <w:rsid w:val="00473121"/>
    <w:rsid w:val="004731F4"/>
    <w:rsid w:val="0047661E"/>
    <w:rsid w:val="00476EED"/>
    <w:rsid w:val="0048020F"/>
    <w:rsid w:val="00480382"/>
    <w:rsid w:val="00481354"/>
    <w:rsid w:val="00481C75"/>
    <w:rsid w:val="0048511F"/>
    <w:rsid w:val="00485493"/>
    <w:rsid w:val="004856B1"/>
    <w:rsid w:val="00486940"/>
    <w:rsid w:val="0049031E"/>
    <w:rsid w:val="00490B46"/>
    <w:rsid w:val="00493997"/>
    <w:rsid w:val="0049422D"/>
    <w:rsid w:val="00494276"/>
    <w:rsid w:val="0049459D"/>
    <w:rsid w:val="0049505E"/>
    <w:rsid w:val="004A0C1E"/>
    <w:rsid w:val="004A1632"/>
    <w:rsid w:val="004A1CBF"/>
    <w:rsid w:val="004A2018"/>
    <w:rsid w:val="004A2D1A"/>
    <w:rsid w:val="004A34FD"/>
    <w:rsid w:val="004A3D8D"/>
    <w:rsid w:val="004A3DEC"/>
    <w:rsid w:val="004A4F45"/>
    <w:rsid w:val="004A4F86"/>
    <w:rsid w:val="004A6AA7"/>
    <w:rsid w:val="004B0624"/>
    <w:rsid w:val="004B12F1"/>
    <w:rsid w:val="004B1C66"/>
    <w:rsid w:val="004B3076"/>
    <w:rsid w:val="004B611E"/>
    <w:rsid w:val="004B7381"/>
    <w:rsid w:val="004C0928"/>
    <w:rsid w:val="004C0930"/>
    <w:rsid w:val="004C13A2"/>
    <w:rsid w:val="004C1FEB"/>
    <w:rsid w:val="004C2DEB"/>
    <w:rsid w:val="004C4791"/>
    <w:rsid w:val="004C4A29"/>
    <w:rsid w:val="004C5356"/>
    <w:rsid w:val="004C6DBF"/>
    <w:rsid w:val="004C75AE"/>
    <w:rsid w:val="004D06DC"/>
    <w:rsid w:val="004D07BB"/>
    <w:rsid w:val="004D0E4C"/>
    <w:rsid w:val="004D15F7"/>
    <w:rsid w:val="004D17EB"/>
    <w:rsid w:val="004D1D21"/>
    <w:rsid w:val="004D1F16"/>
    <w:rsid w:val="004D2298"/>
    <w:rsid w:val="004D3BCC"/>
    <w:rsid w:val="004D6645"/>
    <w:rsid w:val="004E3559"/>
    <w:rsid w:val="004E3904"/>
    <w:rsid w:val="004E4688"/>
    <w:rsid w:val="004E5909"/>
    <w:rsid w:val="004E669A"/>
    <w:rsid w:val="004E7695"/>
    <w:rsid w:val="004E7A46"/>
    <w:rsid w:val="004F203B"/>
    <w:rsid w:val="004F390E"/>
    <w:rsid w:val="004F3983"/>
    <w:rsid w:val="004F3996"/>
    <w:rsid w:val="004F553B"/>
    <w:rsid w:val="004F70FB"/>
    <w:rsid w:val="00500C89"/>
    <w:rsid w:val="005022D9"/>
    <w:rsid w:val="00502B1E"/>
    <w:rsid w:val="00504367"/>
    <w:rsid w:val="005043CF"/>
    <w:rsid w:val="0050488F"/>
    <w:rsid w:val="0050715A"/>
    <w:rsid w:val="00507161"/>
    <w:rsid w:val="0050766A"/>
    <w:rsid w:val="0050799F"/>
    <w:rsid w:val="00507B58"/>
    <w:rsid w:val="0051005A"/>
    <w:rsid w:val="005117E2"/>
    <w:rsid w:val="00511E10"/>
    <w:rsid w:val="00512B12"/>
    <w:rsid w:val="005141F2"/>
    <w:rsid w:val="00514CF5"/>
    <w:rsid w:val="00515FE8"/>
    <w:rsid w:val="0051779B"/>
    <w:rsid w:val="0052030B"/>
    <w:rsid w:val="00520FDD"/>
    <w:rsid w:val="00521309"/>
    <w:rsid w:val="00521639"/>
    <w:rsid w:val="00521C1F"/>
    <w:rsid w:val="00521D58"/>
    <w:rsid w:val="00522613"/>
    <w:rsid w:val="00522679"/>
    <w:rsid w:val="00524E1C"/>
    <w:rsid w:val="00530D2E"/>
    <w:rsid w:val="00531954"/>
    <w:rsid w:val="00532D2F"/>
    <w:rsid w:val="00533282"/>
    <w:rsid w:val="005338D6"/>
    <w:rsid w:val="00537419"/>
    <w:rsid w:val="0053754A"/>
    <w:rsid w:val="00540909"/>
    <w:rsid w:val="00540E85"/>
    <w:rsid w:val="00542329"/>
    <w:rsid w:val="005430C5"/>
    <w:rsid w:val="005440D5"/>
    <w:rsid w:val="0054417D"/>
    <w:rsid w:val="00544828"/>
    <w:rsid w:val="00545D32"/>
    <w:rsid w:val="00546206"/>
    <w:rsid w:val="00546996"/>
    <w:rsid w:val="005504F8"/>
    <w:rsid w:val="00552D88"/>
    <w:rsid w:val="005535E4"/>
    <w:rsid w:val="00554994"/>
    <w:rsid w:val="00554A4E"/>
    <w:rsid w:val="0055547A"/>
    <w:rsid w:val="005565A5"/>
    <w:rsid w:val="00556D24"/>
    <w:rsid w:val="0055752D"/>
    <w:rsid w:val="005617EF"/>
    <w:rsid w:val="00563E71"/>
    <w:rsid w:val="00564A0B"/>
    <w:rsid w:val="00564CBC"/>
    <w:rsid w:val="005654CD"/>
    <w:rsid w:val="00565993"/>
    <w:rsid w:val="00567CC2"/>
    <w:rsid w:val="0057048C"/>
    <w:rsid w:val="0057114B"/>
    <w:rsid w:val="00571758"/>
    <w:rsid w:val="005730C3"/>
    <w:rsid w:val="00574720"/>
    <w:rsid w:val="0057491B"/>
    <w:rsid w:val="00574999"/>
    <w:rsid w:val="0057594A"/>
    <w:rsid w:val="0057763E"/>
    <w:rsid w:val="00577C0A"/>
    <w:rsid w:val="005812F4"/>
    <w:rsid w:val="00581653"/>
    <w:rsid w:val="00583CBE"/>
    <w:rsid w:val="005845C1"/>
    <w:rsid w:val="00584EF6"/>
    <w:rsid w:val="00585C41"/>
    <w:rsid w:val="0058666C"/>
    <w:rsid w:val="00587B00"/>
    <w:rsid w:val="00591F34"/>
    <w:rsid w:val="00592748"/>
    <w:rsid w:val="00592A5C"/>
    <w:rsid w:val="005955A2"/>
    <w:rsid w:val="00596688"/>
    <w:rsid w:val="005969F5"/>
    <w:rsid w:val="00596E5A"/>
    <w:rsid w:val="00597093"/>
    <w:rsid w:val="00597B5C"/>
    <w:rsid w:val="005A0456"/>
    <w:rsid w:val="005A0AD7"/>
    <w:rsid w:val="005A2554"/>
    <w:rsid w:val="005A3ABB"/>
    <w:rsid w:val="005A404C"/>
    <w:rsid w:val="005A40CF"/>
    <w:rsid w:val="005A50EC"/>
    <w:rsid w:val="005A6E69"/>
    <w:rsid w:val="005B08D6"/>
    <w:rsid w:val="005B28C6"/>
    <w:rsid w:val="005B364E"/>
    <w:rsid w:val="005B721C"/>
    <w:rsid w:val="005C0B85"/>
    <w:rsid w:val="005C1007"/>
    <w:rsid w:val="005C1452"/>
    <w:rsid w:val="005C17DE"/>
    <w:rsid w:val="005C1853"/>
    <w:rsid w:val="005C23E0"/>
    <w:rsid w:val="005C29C4"/>
    <w:rsid w:val="005C2E4D"/>
    <w:rsid w:val="005C4464"/>
    <w:rsid w:val="005C543F"/>
    <w:rsid w:val="005C5872"/>
    <w:rsid w:val="005C7D54"/>
    <w:rsid w:val="005D0B57"/>
    <w:rsid w:val="005D0EAA"/>
    <w:rsid w:val="005D114E"/>
    <w:rsid w:val="005D1806"/>
    <w:rsid w:val="005D1A73"/>
    <w:rsid w:val="005D2BA9"/>
    <w:rsid w:val="005D3124"/>
    <w:rsid w:val="005D335F"/>
    <w:rsid w:val="005D41B5"/>
    <w:rsid w:val="005D4361"/>
    <w:rsid w:val="005D52C3"/>
    <w:rsid w:val="005D58A6"/>
    <w:rsid w:val="005D6199"/>
    <w:rsid w:val="005D67CB"/>
    <w:rsid w:val="005D6E44"/>
    <w:rsid w:val="005D6F62"/>
    <w:rsid w:val="005E082A"/>
    <w:rsid w:val="005E29F2"/>
    <w:rsid w:val="005E2C5F"/>
    <w:rsid w:val="005E45E8"/>
    <w:rsid w:val="005E4FC2"/>
    <w:rsid w:val="005E54EB"/>
    <w:rsid w:val="005F1406"/>
    <w:rsid w:val="005F16DD"/>
    <w:rsid w:val="005F1B8E"/>
    <w:rsid w:val="005F2E0D"/>
    <w:rsid w:val="005F3ABA"/>
    <w:rsid w:val="005F3D67"/>
    <w:rsid w:val="005F4A96"/>
    <w:rsid w:val="005F4E03"/>
    <w:rsid w:val="005F69DF"/>
    <w:rsid w:val="006001E0"/>
    <w:rsid w:val="0060054D"/>
    <w:rsid w:val="00601A0F"/>
    <w:rsid w:val="0060207B"/>
    <w:rsid w:val="00602CD6"/>
    <w:rsid w:val="0060498B"/>
    <w:rsid w:val="00605703"/>
    <w:rsid w:val="00605784"/>
    <w:rsid w:val="00607922"/>
    <w:rsid w:val="00610C31"/>
    <w:rsid w:val="00611AFA"/>
    <w:rsid w:val="00611D10"/>
    <w:rsid w:val="006124E4"/>
    <w:rsid w:val="00613B21"/>
    <w:rsid w:val="006153F6"/>
    <w:rsid w:val="0061551C"/>
    <w:rsid w:val="0061612B"/>
    <w:rsid w:val="006213D8"/>
    <w:rsid w:val="00624C28"/>
    <w:rsid w:val="0062515F"/>
    <w:rsid w:val="00625B44"/>
    <w:rsid w:val="006265A4"/>
    <w:rsid w:val="006274D4"/>
    <w:rsid w:val="0063022B"/>
    <w:rsid w:val="006302DD"/>
    <w:rsid w:val="00631F7A"/>
    <w:rsid w:val="00632CEE"/>
    <w:rsid w:val="006330E0"/>
    <w:rsid w:val="00633619"/>
    <w:rsid w:val="00635A28"/>
    <w:rsid w:val="00635CF1"/>
    <w:rsid w:val="006369AB"/>
    <w:rsid w:val="00636DC3"/>
    <w:rsid w:val="0063727B"/>
    <w:rsid w:val="0064109D"/>
    <w:rsid w:val="006417D8"/>
    <w:rsid w:val="0064270E"/>
    <w:rsid w:val="006429F6"/>
    <w:rsid w:val="00643E4B"/>
    <w:rsid w:val="00647466"/>
    <w:rsid w:val="00651170"/>
    <w:rsid w:val="00651ACC"/>
    <w:rsid w:val="00651FFD"/>
    <w:rsid w:val="006525B9"/>
    <w:rsid w:val="006533C7"/>
    <w:rsid w:val="006535D5"/>
    <w:rsid w:val="006539F4"/>
    <w:rsid w:val="00653D37"/>
    <w:rsid w:val="00655B7E"/>
    <w:rsid w:val="0065634B"/>
    <w:rsid w:val="006571BC"/>
    <w:rsid w:val="0065784C"/>
    <w:rsid w:val="00657A51"/>
    <w:rsid w:val="00657D52"/>
    <w:rsid w:val="00660120"/>
    <w:rsid w:val="006611CB"/>
    <w:rsid w:val="006640F2"/>
    <w:rsid w:val="006646F4"/>
    <w:rsid w:val="00664AE0"/>
    <w:rsid w:val="00664CAA"/>
    <w:rsid w:val="00666F31"/>
    <w:rsid w:val="00671696"/>
    <w:rsid w:val="00671CF3"/>
    <w:rsid w:val="00672C73"/>
    <w:rsid w:val="00673229"/>
    <w:rsid w:val="006735FC"/>
    <w:rsid w:val="00675D65"/>
    <w:rsid w:val="00676B31"/>
    <w:rsid w:val="0067736F"/>
    <w:rsid w:val="00677BB9"/>
    <w:rsid w:val="00682C4A"/>
    <w:rsid w:val="00683540"/>
    <w:rsid w:val="0068392A"/>
    <w:rsid w:val="006840F2"/>
    <w:rsid w:val="00685033"/>
    <w:rsid w:val="00685565"/>
    <w:rsid w:val="0068601F"/>
    <w:rsid w:val="0068646E"/>
    <w:rsid w:val="00686B9C"/>
    <w:rsid w:val="0069007C"/>
    <w:rsid w:val="00690B55"/>
    <w:rsid w:val="00690D61"/>
    <w:rsid w:val="00690DE2"/>
    <w:rsid w:val="00691397"/>
    <w:rsid w:val="006916F3"/>
    <w:rsid w:val="00691DCB"/>
    <w:rsid w:val="0069279B"/>
    <w:rsid w:val="00692977"/>
    <w:rsid w:val="00694415"/>
    <w:rsid w:val="0069543B"/>
    <w:rsid w:val="00695857"/>
    <w:rsid w:val="006977C8"/>
    <w:rsid w:val="006977FD"/>
    <w:rsid w:val="006A090B"/>
    <w:rsid w:val="006A0FF1"/>
    <w:rsid w:val="006A1EA4"/>
    <w:rsid w:val="006A3610"/>
    <w:rsid w:val="006A4085"/>
    <w:rsid w:val="006A4426"/>
    <w:rsid w:val="006A6D7C"/>
    <w:rsid w:val="006B278A"/>
    <w:rsid w:val="006B2925"/>
    <w:rsid w:val="006B313A"/>
    <w:rsid w:val="006B50C4"/>
    <w:rsid w:val="006B599B"/>
    <w:rsid w:val="006B5D05"/>
    <w:rsid w:val="006B5E97"/>
    <w:rsid w:val="006B6BB5"/>
    <w:rsid w:val="006B6D43"/>
    <w:rsid w:val="006B6EFD"/>
    <w:rsid w:val="006B7DB3"/>
    <w:rsid w:val="006C04D7"/>
    <w:rsid w:val="006C0AAC"/>
    <w:rsid w:val="006C1477"/>
    <w:rsid w:val="006C2552"/>
    <w:rsid w:val="006C2DA3"/>
    <w:rsid w:val="006C572F"/>
    <w:rsid w:val="006C576A"/>
    <w:rsid w:val="006C63D9"/>
    <w:rsid w:val="006C7D1B"/>
    <w:rsid w:val="006D00BC"/>
    <w:rsid w:val="006D4722"/>
    <w:rsid w:val="006D4752"/>
    <w:rsid w:val="006D48FD"/>
    <w:rsid w:val="006D4993"/>
    <w:rsid w:val="006D4F5A"/>
    <w:rsid w:val="006D5064"/>
    <w:rsid w:val="006D50E3"/>
    <w:rsid w:val="006D5B94"/>
    <w:rsid w:val="006D5D3E"/>
    <w:rsid w:val="006E2586"/>
    <w:rsid w:val="006E2B5B"/>
    <w:rsid w:val="006E30AE"/>
    <w:rsid w:val="006E4682"/>
    <w:rsid w:val="006E5368"/>
    <w:rsid w:val="006E6D0C"/>
    <w:rsid w:val="006F0EC4"/>
    <w:rsid w:val="006F2594"/>
    <w:rsid w:val="006F2A85"/>
    <w:rsid w:val="006F3B35"/>
    <w:rsid w:val="006F448D"/>
    <w:rsid w:val="006F6EBC"/>
    <w:rsid w:val="00700A3B"/>
    <w:rsid w:val="0070274A"/>
    <w:rsid w:val="00702BE1"/>
    <w:rsid w:val="007031C5"/>
    <w:rsid w:val="00703327"/>
    <w:rsid w:val="007039D1"/>
    <w:rsid w:val="007058A6"/>
    <w:rsid w:val="00706BDF"/>
    <w:rsid w:val="00706D9F"/>
    <w:rsid w:val="0070791F"/>
    <w:rsid w:val="00707D37"/>
    <w:rsid w:val="00707D74"/>
    <w:rsid w:val="0071106D"/>
    <w:rsid w:val="0071224D"/>
    <w:rsid w:val="00713E6B"/>
    <w:rsid w:val="00715011"/>
    <w:rsid w:val="00715D82"/>
    <w:rsid w:val="00717754"/>
    <w:rsid w:val="00717FEB"/>
    <w:rsid w:val="007213A6"/>
    <w:rsid w:val="00721EC8"/>
    <w:rsid w:val="00721F11"/>
    <w:rsid w:val="00722755"/>
    <w:rsid w:val="00723A46"/>
    <w:rsid w:val="00724FF6"/>
    <w:rsid w:val="00725074"/>
    <w:rsid w:val="007257A5"/>
    <w:rsid w:val="00725BA2"/>
    <w:rsid w:val="00725D16"/>
    <w:rsid w:val="00727CBF"/>
    <w:rsid w:val="007314C1"/>
    <w:rsid w:val="007319FD"/>
    <w:rsid w:val="0073246C"/>
    <w:rsid w:val="00734039"/>
    <w:rsid w:val="00734209"/>
    <w:rsid w:val="00735D50"/>
    <w:rsid w:val="00735FA3"/>
    <w:rsid w:val="00736239"/>
    <w:rsid w:val="00736858"/>
    <w:rsid w:val="00736C10"/>
    <w:rsid w:val="00736F21"/>
    <w:rsid w:val="007402BA"/>
    <w:rsid w:val="007409AF"/>
    <w:rsid w:val="00740CF1"/>
    <w:rsid w:val="00741659"/>
    <w:rsid w:val="007416ED"/>
    <w:rsid w:val="0074235A"/>
    <w:rsid w:val="00742A50"/>
    <w:rsid w:val="0074306F"/>
    <w:rsid w:val="00744C17"/>
    <w:rsid w:val="00744F74"/>
    <w:rsid w:val="0074526E"/>
    <w:rsid w:val="00746703"/>
    <w:rsid w:val="00747B3B"/>
    <w:rsid w:val="00750211"/>
    <w:rsid w:val="00751A98"/>
    <w:rsid w:val="007528CA"/>
    <w:rsid w:val="0075422A"/>
    <w:rsid w:val="007543DC"/>
    <w:rsid w:val="007544F0"/>
    <w:rsid w:val="0075523F"/>
    <w:rsid w:val="00755283"/>
    <w:rsid w:val="007555FA"/>
    <w:rsid w:val="00755C99"/>
    <w:rsid w:val="00756741"/>
    <w:rsid w:val="007609BA"/>
    <w:rsid w:val="00760CB2"/>
    <w:rsid w:val="00760D08"/>
    <w:rsid w:val="00762253"/>
    <w:rsid w:val="007630EC"/>
    <w:rsid w:val="00763739"/>
    <w:rsid w:val="007637B3"/>
    <w:rsid w:val="00765D33"/>
    <w:rsid w:val="00766AA9"/>
    <w:rsid w:val="00771772"/>
    <w:rsid w:val="007717BD"/>
    <w:rsid w:val="007717FE"/>
    <w:rsid w:val="00771E61"/>
    <w:rsid w:val="00772C6A"/>
    <w:rsid w:val="00774011"/>
    <w:rsid w:val="007749D7"/>
    <w:rsid w:val="0077535E"/>
    <w:rsid w:val="00775CCC"/>
    <w:rsid w:val="00776418"/>
    <w:rsid w:val="00777358"/>
    <w:rsid w:val="007777D8"/>
    <w:rsid w:val="00780179"/>
    <w:rsid w:val="007809A9"/>
    <w:rsid w:val="0078112C"/>
    <w:rsid w:val="00782076"/>
    <w:rsid w:val="00782D35"/>
    <w:rsid w:val="00783249"/>
    <w:rsid w:val="00784782"/>
    <w:rsid w:val="0078529D"/>
    <w:rsid w:val="00785B0B"/>
    <w:rsid w:val="00787F70"/>
    <w:rsid w:val="00790586"/>
    <w:rsid w:val="0079082A"/>
    <w:rsid w:val="00790A44"/>
    <w:rsid w:val="00791164"/>
    <w:rsid w:val="00791DF7"/>
    <w:rsid w:val="007934DA"/>
    <w:rsid w:val="00793A37"/>
    <w:rsid w:val="007948CE"/>
    <w:rsid w:val="00794EE0"/>
    <w:rsid w:val="00796F61"/>
    <w:rsid w:val="00797367"/>
    <w:rsid w:val="00797CFC"/>
    <w:rsid w:val="007A03C5"/>
    <w:rsid w:val="007A06C1"/>
    <w:rsid w:val="007A1D5C"/>
    <w:rsid w:val="007A23EE"/>
    <w:rsid w:val="007A2805"/>
    <w:rsid w:val="007A3330"/>
    <w:rsid w:val="007A3AA2"/>
    <w:rsid w:val="007A53E0"/>
    <w:rsid w:val="007A7971"/>
    <w:rsid w:val="007B05F7"/>
    <w:rsid w:val="007B237E"/>
    <w:rsid w:val="007B333E"/>
    <w:rsid w:val="007B69B1"/>
    <w:rsid w:val="007B6DD4"/>
    <w:rsid w:val="007C0875"/>
    <w:rsid w:val="007C095B"/>
    <w:rsid w:val="007C0C41"/>
    <w:rsid w:val="007C0C91"/>
    <w:rsid w:val="007C1BD3"/>
    <w:rsid w:val="007C1DB2"/>
    <w:rsid w:val="007C2DBC"/>
    <w:rsid w:val="007C5404"/>
    <w:rsid w:val="007C598A"/>
    <w:rsid w:val="007C6591"/>
    <w:rsid w:val="007C73E6"/>
    <w:rsid w:val="007D00F2"/>
    <w:rsid w:val="007D02C6"/>
    <w:rsid w:val="007D06B1"/>
    <w:rsid w:val="007D10D6"/>
    <w:rsid w:val="007D3A88"/>
    <w:rsid w:val="007D5E4B"/>
    <w:rsid w:val="007D6D54"/>
    <w:rsid w:val="007D7136"/>
    <w:rsid w:val="007D7458"/>
    <w:rsid w:val="007D7E18"/>
    <w:rsid w:val="007E1CB8"/>
    <w:rsid w:val="007E248E"/>
    <w:rsid w:val="007E32CA"/>
    <w:rsid w:val="007E3552"/>
    <w:rsid w:val="007E40B3"/>
    <w:rsid w:val="007E4809"/>
    <w:rsid w:val="007E4813"/>
    <w:rsid w:val="007E5912"/>
    <w:rsid w:val="007E5924"/>
    <w:rsid w:val="007E6185"/>
    <w:rsid w:val="007E6477"/>
    <w:rsid w:val="007E784A"/>
    <w:rsid w:val="007F0F70"/>
    <w:rsid w:val="007F11F6"/>
    <w:rsid w:val="007F20FD"/>
    <w:rsid w:val="007F29FA"/>
    <w:rsid w:val="007F2FDB"/>
    <w:rsid w:val="007F34D5"/>
    <w:rsid w:val="007F374D"/>
    <w:rsid w:val="007F4D2A"/>
    <w:rsid w:val="007F5EE2"/>
    <w:rsid w:val="007F6798"/>
    <w:rsid w:val="007F7409"/>
    <w:rsid w:val="007F75BE"/>
    <w:rsid w:val="00800D94"/>
    <w:rsid w:val="008014E0"/>
    <w:rsid w:val="008030B1"/>
    <w:rsid w:val="00803B83"/>
    <w:rsid w:val="00804130"/>
    <w:rsid w:val="008045D5"/>
    <w:rsid w:val="00805F50"/>
    <w:rsid w:val="00806AAD"/>
    <w:rsid w:val="00807D41"/>
    <w:rsid w:val="008100D7"/>
    <w:rsid w:val="008105AB"/>
    <w:rsid w:val="00810896"/>
    <w:rsid w:val="0081166E"/>
    <w:rsid w:val="0081171F"/>
    <w:rsid w:val="00812A75"/>
    <w:rsid w:val="00812CA7"/>
    <w:rsid w:val="00814370"/>
    <w:rsid w:val="00815346"/>
    <w:rsid w:val="00815E89"/>
    <w:rsid w:val="008178B4"/>
    <w:rsid w:val="0082193A"/>
    <w:rsid w:val="008229EA"/>
    <w:rsid w:val="00827A6B"/>
    <w:rsid w:val="0083001A"/>
    <w:rsid w:val="008312BF"/>
    <w:rsid w:val="008313DD"/>
    <w:rsid w:val="008340E2"/>
    <w:rsid w:val="00836075"/>
    <w:rsid w:val="00836527"/>
    <w:rsid w:val="00836CC3"/>
    <w:rsid w:val="00837019"/>
    <w:rsid w:val="00837242"/>
    <w:rsid w:val="00840035"/>
    <w:rsid w:val="008408C8"/>
    <w:rsid w:val="008412C4"/>
    <w:rsid w:val="008412EF"/>
    <w:rsid w:val="00841D9A"/>
    <w:rsid w:val="00843B1D"/>
    <w:rsid w:val="008454A6"/>
    <w:rsid w:val="008466D8"/>
    <w:rsid w:val="008525C3"/>
    <w:rsid w:val="008547DB"/>
    <w:rsid w:val="008554C7"/>
    <w:rsid w:val="00855CD2"/>
    <w:rsid w:val="008564EC"/>
    <w:rsid w:val="0085654A"/>
    <w:rsid w:val="0085737A"/>
    <w:rsid w:val="008603A0"/>
    <w:rsid w:val="00862106"/>
    <w:rsid w:val="00862AAF"/>
    <w:rsid w:val="00863379"/>
    <w:rsid w:val="00864036"/>
    <w:rsid w:val="0086615C"/>
    <w:rsid w:val="00866975"/>
    <w:rsid w:val="008672B7"/>
    <w:rsid w:val="00867491"/>
    <w:rsid w:val="00872DC2"/>
    <w:rsid w:val="00873C89"/>
    <w:rsid w:val="008742E2"/>
    <w:rsid w:val="00881A4C"/>
    <w:rsid w:val="00881D9E"/>
    <w:rsid w:val="008828D0"/>
    <w:rsid w:val="00884248"/>
    <w:rsid w:val="008842AE"/>
    <w:rsid w:val="00884463"/>
    <w:rsid w:val="00885BBE"/>
    <w:rsid w:val="00885C74"/>
    <w:rsid w:val="0088675E"/>
    <w:rsid w:val="008868E8"/>
    <w:rsid w:val="00886BCC"/>
    <w:rsid w:val="00886D4D"/>
    <w:rsid w:val="00891C2F"/>
    <w:rsid w:val="0089344F"/>
    <w:rsid w:val="008938B3"/>
    <w:rsid w:val="00894779"/>
    <w:rsid w:val="00894E2F"/>
    <w:rsid w:val="0089613C"/>
    <w:rsid w:val="00896BB8"/>
    <w:rsid w:val="00896C31"/>
    <w:rsid w:val="00896C7D"/>
    <w:rsid w:val="008A3594"/>
    <w:rsid w:val="008A3D22"/>
    <w:rsid w:val="008A459C"/>
    <w:rsid w:val="008A5041"/>
    <w:rsid w:val="008A5943"/>
    <w:rsid w:val="008A6B4D"/>
    <w:rsid w:val="008A6CD4"/>
    <w:rsid w:val="008A7CD5"/>
    <w:rsid w:val="008B07B0"/>
    <w:rsid w:val="008B1028"/>
    <w:rsid w:val="008B18F1"/>
    <w:rsid w:val="008B1B33"/>
    <w:rsid w:val="008B373D"/>
    <w:rsid w:val="008B403C"/>
    <w:rsid w:val="008B47C2"/>
    <w:rsid w:val="008B6935"/>
    <w:rsid w:val="008B7B81"/>
    <w:rsid w:val="008B7FA2"/>
    <w:rsid w:val="008C105E"/>
    <w:rsid w:val="008C2456"/>
    <w:rsid w:val="008C24B2"/>
    <w:rsid w:val="008C2992"/>
    <w:rsid w:val="008C2D88"/>
    <w:rsid w:val="008C3773"/>
    <w:rsid w:val="008C390E"/>
    <w:rsid w:val="008C3C4E"/>
    <w:rsid w:val="008C3F05"/>
    <w:rsid w:val="008C4083"/>
    <w:rsid w:val="008C5810"/>
    <w:rsid w:val="008C7074"/>
    <w:rsid w:val="008D24F9"/>
    <w:rsid w:val="008D34AE"/>
    <w:rsid w:val="008D35CE"/>
    <w:rsid w:val="008D3C5C"/>
    <w:rsid w:val="008D496F"/>
    <w:rsid w:val="008D5D2C"/>
    <w:rsid w:val="008D636C"/>
    <w:rsid w:val="008D7177"/>
    <w:rsid w:val="008E02DE"/>
    <w:rsid w:val="008E2B74"/>
    <w:rsid w:val="008E2FB6"/>
    <w:rsid w:val="008E31C5"/>
    <w:rsid w:val="008E45E2"/>
    <w:rsid w:val="008E5060"/>
    <w:rsid w:val="008E5F49"/>
    <w:rsid w:val="008E6B73"/>
    <w:rsid w:val="008F06AB"/>
    <w:rsid w:val="008F240A"/>
    <w:rsid w:val="008F3E4F"/>
    <w:rsid w:val="008F4B7B"/>
    <w:rsid w:val="008F5AF5"/>
    <w:rsid w:val="008F68CC"/>
    <w:rsid w:val="008F6F37"/>
    <w:rsid w:val="008F77CB"/>
    <w:rsid w:val="008F78FE"/>
    <w:rsid w:val="00900790"/>
    <w:rsid w:val="0090253E"/>
    <w:rsid w:val="00904616"/>
    <w:rsid w:val="009057ED"/>
    <w:rsid w:val="00907F5F"/>
    <w:rsid w:val="00910B46"/>
    <w:rsid w:val="00911617"/>
    <w:rsid w:val="00912206"/>
    <w:rsid w:val="0091238B"/>
    <w:rsid w:val="00912A12"/>
    <w:rsid w:val="00913FEB"/>
    <w:rsid w:val="00914216"/>
    <w:rsid w:val="00914C96"/>
    <w:rsid w:val="009150E0"/>
    <w:rsid w:val="00916ADB"/>
    <w:rsid w:val="00917168"/>
    <w:rsid w:val="00917EC6"/>
    <w:rsid w:val="0092079E"/>
    <w:rsid w:val="00920DC9"/>
    <w:rsid w:val="009213FA"/>
    <w:rsid w:val="009216FB"/>
    <w:rsid w:val="00921AC2"/>
    <w:rsid w:val="009230C4"/>
    <w:rsid w:val="00923CB8"/>
    <w:rsid w:val="00923CEA"/>
    <w:rsid w:val="00924ED7"/>
    <w:rsid w:val="00925A45"/>
    <w:rsid w:val="009260AD"/>
    <w:rsid w:val="009275ED"/>
    <w:rsid w:val="009332E4"/>
    <w:rsid w:val="00934CE1"/>
    <w:rsid w:val="00935F07"/>
    <w:rsid w:val="00935FE3"/>
    <w:rsid w:val="00936467"/>
    <w:rsid w:val="00936FAB"/>
    <w:rsid w:val="00940829"/>
    <w:rsid w:val="00940E11"/>
    <w:rsid w:val="00941189"/>
    <w:rsid w:val="00941A6C"/>
    <w:rsid w:val="00942CC0"/>
    <w:rsid w:val="00943566"/>
    <w:rsid w:val="00943C14"/>
    <w:rsid w:val="00943E2F"/>
    <w:rsid w:val="00943F0C"/>
    <w:rsid w:val="00945D2C"/>
    <w:rsid w:val="009506D4"/>
    <w:rsid w:val="00951D8A"/>
    <w:rsid w:val="0095417F"/>
    <w:rsid w:val="00954363"/>
    <w:rsid w:val="00954A00"/>
    <w:rsid w:val="00955A56"/>
    <w:rsid w:val="00955B52"/>
    <w:rsid w:val="009576E6"/>
    <w:rsid w:val="00957A5B"/>
    <w:rsid w:val="00957D2A"/>
    <w:rsid w:val="00960722"/>
    <w:rsid w:val="00960C31"/>
    <w:rsid w:val="00961144"/>
    <w:rsid w:val="0096194A"/>
    <w:rsid w:val="00962BDC"/>
    <w:rsid w:val="00963130"/>
    <w:rsid w:val="00963943"/>
    <w:rsid w:val="00964052"/>
    <w:rsid w:val="009644E3"/>
    <w:rsid w:val="00964E23"/>
    <w:rsid w:val="009663DF"/>
    <w:rsid w:val="009671CD"/>
    <w:rsid w:val="00967587"/>
    <w:rsid w:val="00972486"/>
    <w:rsid w:val="00973926"/>
    <w:rsid w:val="00976785"/>
    <w:rsid w:val="009814E7"/>
    <w:rsid w:val="00982CC5"/>
    <w:rsid w:val="00983155"/>
    <w:rsid w:val="00984D1B"/>
    <w:rsid w:val="0098686D"/>
    <w:rsid w:val="009868EF"/>
    <w:rsid w:val="0098776F"/>
    <w:rsid w:val="00990D69"/>
    <w:rsid w:val="0099142F"/>
    <w:rsid w:val="00993139"/>
    <w:rsid w:val="00995559"/>
    <w:rsid w:val="009964A6"/>
    <w:rsid w:val="00997192"/>
    <w:rsid w:val="009972D0"/>
    <w:rsid w:val="00997C35"/>
    <w:rsid w:val="009A05D4"/>
    <w:rsid w:val="009A0C5F"/>
    <w:rsid w:val="009A0D12"/>
    <w:rsid w:val="009A4FC0"/>
    <w:rsid w:val="009A6362"/>
    <w:rsid w:val="009A6E3F"/>
    <w:rsid w:val="009B079B"/>
    <w:rsid w:val="009B0FB6"/>
    <w:rsid w:val="009B28C7"/>
    <w:rsid w:val="009B2E19"/>
    <w:rsid w:val="009B3AAC"/>
    <w:rsid w:val="009B7E7F"/>
    <w:rsid w:val="009C3B7B"/>
    <w:rsid w:val="009C59C5"/>
    <w:rsid w:val="009D01D7"/>
    <w:rsid w:val="009D0A9F"/>
    <w:rsid w:val="009D0F82"/>
    <w:rsid w:val="009D161A"/>
    <w:rsid w:val="009D2778"/>
    <w:rsid w:val="009D3469"/>
    <w:rsid w:val="009D348A"/>
    <w:rsid w:val="009D4226"/>
    <w:rsid w:val="009D4596"/>
    <w:rsid w:val="009D50FE"/>
    <w:rsid w:val="009D5217"/>
    <w:rsid w:val="009D6CFC"/>
    <w:rsid w:val="009D6CFD"/>
    <w:rsid w:val="009E0D01"/>
    <w:rsid w:val="009E1C26"/>
    <w:rsid w:val="009E30E6"/>
    <w:rsid w:val="009E31BA"/>
    <w:rsid w:val="009E3D0E"/>
    <w:rsid w:val="009E58C4"/>
    <w:rsid w:val="009E75CC"/>
    <w:rsid w:val="009E7787"/>
    <w:rsid w:val="009F1202"/>
    <w:rsid w:val="009F1751"/>
    <w:rsid w:val="009F216D"/>
    <w:rsid w:val="009F25D9"/>
    <w:rsid w:val="009F47D7"/>
    <w:rsid w:val="009F6B92"/>
    <w:rsid w:val="009F7C48"/>
    <w:rsid w:val="00A0069E"/>
    <w:rsid w:val="00A00BA0"/>
    <w:rsid w:val="00A028CA"/>
    <w:rsid w:val="00A066D3"/>
    <w:rsid w:val="00A07209"/>
    <w:rsid w:val="00A1378C"/>
    <w:rsid w:val="00A1416B"/>
    <w:rsid w:val="00A159DD"/>
    <w:rsid w:val="00A15B41"/>
    <w:rsid w:val="00A20597"/>
    <w:rsid w:val="00A20967"/>
    <w:rsid w:val="00A22830"/>
    <w:rsid w:val="00A241A3"/>
    <w:rsid w:val="00A24476"/>
    <w:rsid w:val="00A260EF"/>
    <w:rsid w:val="00A26BDD"/>
    <w:rsid w:val="00A26D7B"/>
    <w:rsid w:val="00A271B9"/>
    <w:rsid w:val="00A27E3B"/>
    <w:rsid w:val="00A3295A"/>
    <w:rsid w:val="00A333DE"/>
    <w:rsid w:val="00A33660"/>
    <w:rsid w:val="00A34794"/>
    <w:rsid w:val="00A34C53"/>
    <w:rsid w:val="00A34E13"/>
    <w:rsid w:val="00A371DA"/>
    <w:rsid w:val="00A42A3A"/>
    <w:rsid w:val="00A42E94"/>
    <w:rsid w:val="00A43176"/>
    <w:rsid w:val="00A43311"/>
    <w:rsid w:val="00A45BBF"/>
    <w:rsid w:val="00A45BF7"/>
    <w:rsid w:val="00A45FCB"/>
    <w:rsid w:val="00A464D8"/>
    <w:rsid w:val="00A46EBF"/>
    <w:rsid w:val="00A47B18"/>
    <w:rsid w:val="00A5153D"/>
    <w:rsid w:val="00A54691"/>
    <w:rsid w:val="00A54AAF"/>
    <w:rsid w:val="00A555AA"/>
    <w:rsid w:val="00A60401"/>
    <w:rsid w:val="00A61E03"/>
    <w:rsid w:val="00A62558"/>
    <w:rsid w:val="00A627F3"/>
    <w:rsid w:val="00A63E82"/>
    <w:rsid w:val="00A6493E"/>
    <w:rsid w:val="00A64CBC"/>
    <w:rsid w:val="00A652DD"/>
    <w:rsid w:val="00A66EB4"/>
    <w:rsid w:val="00A67FD3"/>
    <w:rsid w:val="00A71459"/>
    <w:rsid w:val="00A73DCD"/>
    <w:rsid w:val="00A74049"/>
    <w:rsid w:val="00A75367"/>
    <w:rsid w:val="00A756BE"/>
    <w:rsid w:val="00A760D2"/>
    <w:rsid w:val="00A7711E"/>
    <w:rsid w:val="00A801DF"/>
    <w:rsid w:val="00A8099C"/>
    <w:rsid w:val="00A8099D"/>
    <w:rsid w:val="00A82832"/>
    <w:rsid w:val="00A84188"/>
    <w:rsid w:val="00A847CE"/>
    <w:rsid w:val="00A84CD5"/>
    <w:rsid w:val="00A8568C"/>
    <w:rsid w:val="00A85AFB"/>
    <w:rsid w:val="00A866AD"/>
    <w:rsid w:val="00A90206"/>
    <w:rsid w:val="00A914B7"/>
    <w:rsid w:val="00A91E24"/>
    <w:rsid w:val="00A92355"/>
    <w:rsid w:val="00A94194"/>
    <w:rsid w:val="00A94C2E"/>
    <w:rsid w:val="00A94E2E"/>
    <w:rsid w:val="00A9535D"/>
    <w:rsid w:val="00A95D2E"/>
    <w:rsid w:val="00A96893"/>
    <w:rsid w:val="00A97352"/>
    <w:rsid w:val="00AA0724"/>
    <w:rsid w:val="00AA0B50"/>
    <w:rsid w:val="00AA0F9C"/>
    <w:rsid w:val="00AA1084"/>
    <w:rsid w:val="00AA1409"/>
    <w:rsid w:val="00AA1EF2"/>
    <w:rsid w:val="00AA233D"/>
    <w:rsid w:val="00AA2488"/>
    <w:rsid w:val="00AA44E4"/>
    <w:rsid w:val="00AA535B"/>
    <w:rsid w:val="00AA5603"/>
    <w:rsid w:val="00AA70CE"/>
    <w:rsid w:val="00AB091F"/>
    <w:rsid w:val="00AB3B5C"/>
    <w:rsid w:val="00AB4F6C"/>
    <w:rsid w:val="00AB50FC"/>
    <w:rsid w:val="00AB607A"/>
    <w:rsid w:val="00AC047C"/>
    <w:rsid w:val="00AC16C2"/>
    <w:rsid w:val="00AC1DED"/>
    <w:rsid w:val="00AC52EF"/>
    <w:rsid w:val="00AC5D39"/>
    <w:rsid w:val="00AC667A"/>
    <w:rsid w:val="00AC6DB1"/>
    <w:rsid w:val="00AD0882"/>
    <w:rsid w:val="00AD08E7"/>
    <w:rsid w:val="00AD2315"/>
    <w:rsid w:val="00AD2D1F"/>
    <w:rsid w:val="00AD311D"/>
    <w:rsid w:val="00AD3174"/>
    <w:rsid w:val="00AD3199"/>
    <w:rsid w:val="00AD326C"/>
    <w:rsid w:val="00AD389B"/>
    <w:rsid w:val="00AD5E8F"/>
    <w:rsid w:val="00AD61D9"/>
    <w:rsid w:val="00AE0FA4"/>
    <w:rsid w:val="00AE1813"/>
    <w:rsid w:val="00AE1AB0"/>
    <w:rsid w:val="00AE26F6"/>
    <w:rsid w:val="00AE73D4"/>
    <w:rsid w:val="00AE7A94"/>
    <w:rsid w:val="00AF055C"/>
    <w:rsid w:val="00AF1697"/>
    <w:rsid w:val="00AF233F"/>
    <w:rsid w:val="00AF25D7"/>
    <w:rsid w:val="00AF2B34"/>
    <w:rsid w:val="00AF3D4C"/>
    <w:rsid w:val="00AF5C72"/>
    <w:rsid w:val="00AF6344"/>
    <w:rsid w:val="00AF6670"/>
    <w:rsid w:val="00AF7378"/>
    <w:rsid w:val="00AF7628"/>
    <w:rsid w:val="00AF77D3"/>
    <w:rsid w:val="00B0044B"/>
    <w:rsid w:val="00B00C11"/>
    <w:rsid w:val="00B01688"/>
    <w:rsid w:val="00B01B0F"/>
    <w:rsid w:val="00B02710"/>
    <w:rsid w:val="00B02CB6"/>
    <w:rsid w:val="00B04F3C"/>
    <w:rsid w:val="00B05A7A"/>
    <w:rsid w:val="00B05B81"/>
    <w:rsid w:val="00B06511"/>
    <w:rsid w:val="00B06D65"/>
    <w:rsid w:val="00B070CD"/>
    <w:rsid w:val="00B072B2"/>
    <w:rsid w:val="00B11033"/>
    <w:rsid w:val="00B116FC"/>
    <w:rsid w:val="00B117C2"/>
    <w:rsid w:val="00B12626"/>
    <w:rsid w:val="00B13645"/>
    <w:rsid w:val="00B13F61"/>
    <w:rsid w:val="00B143E9"/>
    <w:rsid w:val="00B1491D"/>
    <w:rsid w:val="00B15FDC"/>
    <w:rsid w:val="00B160A1"/>
    <w:rsid w:val="00B17496"/>
    <w:rsid w:val="00B17C28"/>
    <w:rsid w:val="00B2237D"/>
    <w:rsid w:val="00B23539"/>
    <w:rsid w:val="00B245CE"/>
    <w:rsid w:val="00B2778D"/>
    <w:rsid w:val="00B30A56"/>
    <w:rsid w:val="00B31341"/>
    <w:rsid w:val="00B3137E"/>
    <w:rsid w:val="00B31868"/>
    <w:rsid w:val="00B318C8"/>
    <w:rsid w:val="00B339AD"/>
    <w:rsid w:val="00B34A3E"/>
    <w:rsid w:val="00B34C94"/>
    <w:rsid w:val="00B34D2F"/>
    <w:rsid w:val="00B356F1"/>
    <w:rsid w:val="00B37655"/>
    <w:rsid w:val="00B3770E"/>
    <w:rsid w:val="00B37BB0"/>
    <w:rsid w:val="00B37C1F"/>
    <w:rsid w:val="00B4052E"/>
    <w:rsid w:val="00B41DA9"/>
    <w:rsid w:val="00B41E47"/>
    <w:rsid w:val="00B41E55"/>
    <w:rsid w:val="00B41F74"/>
    <w:rsid w:val="00B428D3"/>
    <w:rsid w:val="00B429A3"/>
    <w:rsid w:val="00B443C6"/>
    <w:rsid w:val="00B45622"/>
    <w:rsid w:val="00B45860"/>
    <w:rsid w:val="00B46BED"/>
    <w:rsid w:val="00B46E3C"/>
    <w:rsid w:val="00B4784E"/>
    <w:rsid w:val="00B502B5"/>
    <w:rsid w:val="00B5098A"/>
    <w:rsid w:val="00B510B8"/>
    <w:rsid w:val="00B52928"/>
    <w:rsid w:val="00B53FE3"/>
    <w:rsid w:val="00B54267"/>
    <w:rsid w:val="00B54730"/>
    <w:rsid w:val="00B54BBA"/>
    <w:rsid w:val="00B55096"/>
    <w:rsid w:val="00B600C4"/>
    <w:rsid w:val="00B61BA5"/>
    <w:rsid w:val="00B623B9"/>
    <w:rsid w:val="00B62946"/>
    <w:rsid w:val="00B6342C"/>
    <w:rsid w:val="00B65C6E"/>
    <w:rsid w:val="00B67254"/>
    <w:rsid w:val="00B672F7"/>
    <w:rsid w:val="00B7265E"/>
    <w:rsid w:val="00B73238"/>
    <w:rsid w:val="00B73388"/>
    <w:rsid w:val="00B7401C"/>
    <w:rsid w:val="00B75236"/>
    <w:rsid w:val="00B75737"/>
    <w:rsid w:val="00B76156"/>
    <w:rsid w:val="00B7659D"/>
    <w:rsid w:val="00B7688D"/>
    <w:rsid w:val="00B77BB4"/>
    <w:rsid w:val="00B83A22"/>
    <w:rsid w:val="00B8571D"/>
    <w:rsid w:val="00B85F39"/>
    <w:rsid w:val="00B867C5"/>
    <w:rsid w:val="00B90AED"/>
    <w:rsid w:val="00B91CCD"/>
    <w:rsid w:val="00B91E13"/>
    <w:rsid w:val="00B92487"/>
    <w:rsid w:val="00B932FE"/>
    <w:rsid w:val="00B9488B"/>
    <w:rsid w:val="00B952B2"/>
    <w:rsid w:val="00B959A2"/>
    <w:rsid w:val="00B95D9E"/>
    <w:rsid w:val="00B97958"/>
    <w:rsid w:val="00BA2CE5"/>
    <w:rsid w:val="00BA3580"/>
    <w:rsid w:val="00BA4585"/>
    <w:rsid w:val="00BA48BC"/>
    <w:rsid w:val="00BA4AB4"/>
    <w:rsid w:val="00BA53E6"/>
    <w:rsid w:val="00BA597E"/>
    <w:rsid w:val="00BA7EF6"/>
    <w:rsid w:val="00BB217A"/>
    <w:rsid w:val="00BB2897"/>
    <w:rsid w:val="00BB308A"/>
    <w:rsid w:val="00BB4B84"/>
    <w:rsid w:val="00BB512B"/>
    <w:rsid w:val="00BB58EA"/>
    <w:rsid w:val="00BB66B3"/>
    <w:rsid w:val="00BB7465"/>
    <w:rsid w:val="00BC05FE"/>
    <w:rsid w:val="00BC2DA4"/>
    <w:rsid w:val="00BC325E"/>
    <w:rsid w:val="00BC368A"/>
    <w:rsid w:val="00BC407E"/>
    <w:rsid w:val="00BC4824"/>
    <w:rsid w:val="00BC7444"/>
    <w:rsid w:val="00BD1ABA"/>
    <w:rsid w:val="00BD2AF1"/>
    <w:rsid w:val="00BD35FC"/>
    <w:rsid w:val="00BD3F8B"/>
    <w:rsid w:val="00BD5FA9"/>
    <w:rsid w:val="00BD62DA"/>
    <w:rsid w:val="00BD64AA"/>
    <w:rsid w:val="00BE146A"/>
    <w:rsid w:val="00BE34B3"/>
    <w:rsid w:val="00BE368E"/>
    <w:rsid w:val="00BE6BBE"/>
    <w:rsid w:val="00BF275C"/>
    <w:rsid w:val="00BF4C0C"/>
    <w:rsid w:val="00BF586A"/>
    <w:rsid w:val="00BF7227"/>
    <w:rsid w:val="00BF7A0B"/>
    <w:rsid w:val="00C0188E"/>
    <w:rsid w:val="00C01E9D"/>
    <w:rsid w:val="00C02D27"/>
    <w:rsid w:val="00C03CDA"/>
    <w:rsid w:val="00C0431C"/>
    <w:rsid w:val="00C0523D"/>
    <w:rsid w:val="00C0533E"/>
    <w:rsid w:val="00C05E30"/>
    <w:rsid w:val="00C06AA7"/>
    <w:rsid w:val="00C10808"/>
    <w:rsid w:val="00C1197F"/>
    <w:rsid w:val="00C11B17"/>
    <w:rsid w:val="00C128E7"/>
    <w:rsid w:val="00C12930"/>
    <w:rsid w:val="00C130F2"/>
    <w:rsid w:val="00C13188"/>
    <w:rsid w:val="00C13695"/>
    <w:rsid w:val="00C13819"/>
    <w:rsid w:val="00C1662F"/>
    <w:rsid w:val="00C167B1"/>
    <w:rsid w:val="00C16DD5"/>
    <w:rsid w:val="00C17257"/>
    <w:rsid w:val="00C207C4"/>
    <w:rsid w:val="00C210D4"/>
    <w:rsid w:val="00C218CB"/>
    <w:rsid w:val="00C22032"/>
    <w:rsid w:val="00C22985"/>
    <w:rsid w:val="00C24992"/>
    <w:rsid w:val="00C250A5"/>
    <w:rsid w:val="00C26A79"/>
    <w:rsid w:val="00C309B1"/>
    <w:rsid w:val="00C320D8"/>
    <w:rsid w:val="00C32BD4"/>
    <w:rsid w:val="00C334AB"/>
    <w:rsid w:val="00C33C42"/>
    <w:rsid w:val="00C33DEE"/>
    <w:rsid w:val="00C33E2A"/>
    <w:rsid w:val="00C34881"/>
    <w:rsid w:val="00C3564A"/>
    <w:rsid w:val="00C37967"/>
    <w:rsid w:val="00C402C4"/>
    <w:rsid w:val="00C42DFF"/>
    <w:rsid w:val="00C43251"/>
    <w:rsid w:val="00C44D52"/>
    <w:rsid w:val="00C44E38"/>
    <w:rsid w:val="00C45254"/>
    <w:rsid w:val="00C45615"/>
    <w:rsid w:val="00C459F0"/>
    <w:rsid w:val="00C464C1"/>
    <w:rsid w:val="00C46511"/>
    <w:rsid w:val="00C47D42"/>
    <w:rsid w:val="00C5088A"/>
    <w:rsid w:val="00C50D30"/>
    <w:rsid w:val="00C546EC"/>
    <w:rsid w:val="00C54A08"/>
    <w:rsid w:val="00C55FC7"/>
    <w:rsid w:val="00C563DB"/>
    <w:rsid w:val="00C56BF7"/>
    <w:rsid w:val="00C56CBE"/>
    <w:rsid w:val="00C5742E"/>
    <w:rsid w:val="00C62FB6"/>
    <w:rsid w:val="00C63367"/>
    <w:rsid w:val="00C63A71"/>
    <w:rsid w:val="00C64DF1"/>
    <w:rsid w:val="00C65F99"/>
    <w:rsid w:val="00C6683C"/>
    <w:rsid w:val="00C67EE2"/>
    <w:rsid w:val="00C71E3A"/>
    <w:rsid w:val="00C737D8"/>
    <w:rsid w:val="00C74D7F"/>
    <w:rsid w:val="00C74F85"/>
    <w:rsid w:val="00C7571E"/>
    <w:rsid w:val="00C76FA3"/>
    <w:rsid w:val="00C836F7"/>
    <w:rsid w:val="00C84911"/>
    <w:rsid w:val="00C91E81"/>
    <w:rsid w:val="00C94391"/>
    <w:rsid w:val="00C95013"/>
    <w:rsid w:val="00C954BA"/>
    <w:rsid w:val="00C960E5"/>
    <w:rsid w:val="00C9624E"/>
    <w:rsid w:val="00C9655D"/>
    <w:rsid w:val="00C97EC8"/>
    <w:rsid w:val="00CA0C2B"/>
    <w:rsid w:val="00CA0CA9"/>
    <w:rsid w:val="00CA15C3"/>
    <w:rsid w:val="00CA2C9C"/>
    <w:rsid w:val="00CA42AC"/>
    <w:rsid w:val="00CA5D10"/>
    <w:rsid w:val="00CA64A9"/>
    <w:rsid w:val="00CA7F94"/>
    <w:rsid w:val="00CB0D50"/>
    <w:rsid w:val="00CB1F06"/>
    <w:rsid w:val="00CB2962"/>
    <w:rsid w:val="00CB4775"/>
    <w:rsid w:val="00CB6360"/>
    <w:rsid w:val="00CB74F0"/>
    <w:rsid w:val="00CB7C4A"/>
    <w:rsid w:val="00CC158C"/>
    <w:rsid w:val="00CC164B"/>
    <w:rsid w:val="00CC22D5"/>
    <w:rsid w:val="00CC3792"/>
    <w:rsid w:val="00CC40DD"/>
    <w:rsid w:val="00CC4134"/>
    <w:rsid w:val="00CC4BB6"/>
    <w:rsid w:val="00CC7210"/>
    <w:rsid w:val="00CD1382"/>
    <w:rsid w:val="00CD1E7A"/>
    <w:rsid w:val="00CD292C"/>
    <w:rsid w:val="00CD474D"/>
    <w:rsid w:val="00CD5998"/>
    <w:rsid w:val="00CD5BB5"/>
    <w:rsid w:val="00CD6243"/>
    <w:rsid w:val="00CE012A"/>
    <w:rsid w:val="00CE023A"/>
    <w:rsid w:val="00CE2664"/>
    <w:rsid w:val="00CE2CBA"/>
    <w:rsid w:val="00CE31E4"/>
    <w:rsid w:val="00CE36DB"/>
    <w:rsid w:val="00CE376F"/>
    <w:rsid w:val="00CE39A7"/>
    <w:rsid w:val="00CE4106"/>
    <w:rsid w:val="00CE4690"/>
    <w:rsid w:val="00CE480F"/>
    <w:rsid w:val="00CE49FC"/>
    <w:rsid w:val="00CE52CF"/>
    <w:rsid w:val="00CE55CC"/>
    <w:rsid w:val="00CE5697"/>
    <w:rsid w:val="00CE580E"/>
    <w:rsid w:val="00CE5B61"/>
    <w:rsid w:val="00CE5E91"/>
    <w:rsid w:val="00CE67AE"/>
    <w:rsid w:val="00CE6EF6"/>
    <w:rsid w:val="00CF0671"/>
    <w:rsid w:val="00CF1913"/>
    <w:rsid w:val="00CF728F"/>
    <w:rsid w:val="00D009BE"/>
    <w:rsid w:val="00D01B4B"/>
    <w:rsid w:val="00D02239"/>
    <w:rsid w:val="00D0288A"/>
    <w:rsid w:val="00D02C8D"/>
    <w:rsid w:val="00D04E0B"/>
    <w:rsid w:val="00D05126"/>
    <w:rsid w:val="00D05128"/>
    <w:rsid w:val="00D05CA7"/>
    <w:rsid w:val="00D05E1C"/>
    <w:rsid w:val="00D06D20"/>
    <w:rsid w:val="00D120BD"/>
    <w:rsid w:val="00D13941"/>
    <w:rsid w:val="00D13BE4"/>
    <w:rsid w:val="00D13CD8"/>
    <w:rsid w:val="00D1409F"/>
    <w:rsid w:val="00D164E9"/>
    <w:rsid w:val="00D1685C"/>
    <w:rsid w:val="00D169E2"/>
    <w:rsid w:val="00D16AF7"/>
    <w:rsid w:val="00D176D0"/>
    <w:rsid w:val="00D20951"/>
    <w:rsid w:val="00D213BA"/>
    <w:rsid w:val="00D22A99"/>
    <w:rsid w:val="00D22BD5"/>
    <w:rsid w:val="00D22DB1"/>
    <w:rsid w:val="00D243FE"/>
    <w:rsid w:val="00D24E38"/>
    <w:rsid w:val="00D261C5"/>
    <w:rsid w:val="00D26E57"/>
    <w:rsid w:val="00D27410"/>
    <w:rsid w:val="00D27EBD"/>
    <w:rsid w:val="00D303F8"/>
    <w:rsid w:val="00D305CE"/>
    <w:rsid w:val="00D308FC"/>
    <w:rsid w:val="00D31524"/>
    <w:rsid w:val="00D3262A"/>
    <w:rsid w:val="00D32772"/>
    <w:rsid w:val="00D329D7"/>
    <w:rsid w:val="00D32CD2"/>
    <w:rsid w:val="00D3391E"/>
    <w:rsid w:val="00D3426F"/>
    <w:rsid w:val="00D343B1"/>
    <w:rsid w:val="00D34C6D"/>
    <w:rsid w:val="00D3523A"/>
    <w:rsid w:val="00D362F9"/>
    <w:rsid w:val="00D363EA"/>
    <w:rsid w:val="00D40517"/>
    <w:rsid w:val="00D40649"/>
    <w:rsid w:val="00D41AA4"/>
    <w:rsid w:val="00D43E78"/>
    <w:rsid w:val="00D44284"/>
    <w:rsid w:val="00D476D0"/>
    <w:rsid w:val="00D500D7"/>
    <w:rsid w:val="00D5032A"/>
    <w:rsid w:val="00D50AF9"/>
    <w:rsid w:val="00D50F12"/>
    <w:rsid w:val="00D54BA3"/>
    <w:rsid w:val="00D551AB"/>
    <w:rsid w:val="00D55A67"/>
    <w:rsid w:val="00D55AC1"/>
    <w:rsid w:val="00D56686"/>
    <w:rsid w:val="00D63816"/>
    <w:rsid w:val="00D63967"/>
    <w:rsid w:val="00D63DF5"/>
    <w:rsid w:val="00D64208"/>
    <w:rsid w:val="00D66DB3"/>
    <w:rsid w:val="00D672D4"/>
    <w:rsid w:val="00D674C5"/>
    <w:rsid w:val="00D67BC8"/>
    <w:rsid w:val="00D70873"/>
    <w:rsid w:val="00D7091F"/>
    <w:rsid w:val="00D72B21"/>
    <w:rsid w:val="00D73297"/>
    <w:rsid w:val="00D73F6F"/>
    <w:rsid w:val="00D742AF"/>
    <w:rsid w:val="00D778B3"/>
    <w:rsid w:val="00D77EB3"/>
    <w:rsid w:val="00D80026"/>
    <w:rsid w:val="00D8019F"/>
    <w:rsid w:val="00D8070D"/>
    <w:rsid w:val="00D80849"/>
    <w:rsid w:val="00D819F4"/>
    <w:rsid w:val="00D820A5"/>
    <w:rsid w:val="00D834F2"/>
    <w:rsid w:val="00D83658"/>
    <w:rsid w:val="00D84AAE"/>
    <w:rsid w:val="00D86613"/>
    <w:rsid w:val="00D8684A"/>
    <w:rsid w:val="00D877CC"/>
    <w:rsid w:val="00D909E7"/>
    <w:rsid w:val="00D90CA1"/>
    <w:rsid w:val="00D91CB7"/>
    <w:rsid w:val="00D9233F"/>
    <w:rsid w:val="00D93956"/>
    <w:rsid w:val="00D93F9F"/>
    <w:rsid w:val="00D94B51"/>
    <w:rsid w:val="00D961CF"/>
    <w:rsid w:val="00D96AC9"/>
    <w:rsid w:val="00D974EA"/>
    <w:rsid w:val="00DA0C8E"/>
    <w:rsid w:val="00DA23C4"/>
    <w:rsid w:val="00DA27E0"/>
    <w:rsid w:val="00DA33FD"/>
    <w:rsid w:val="00DA3647"/>
    <w:rsid w:val="00DA3D99"/>
    <w:rsid w:val="00DA50BA"/>
    <w:rsid w:val="00DA6162"/>
    <w:rsid w:val="00DA681E"/>
    <w:rsid w:val="00DB25E2"/>
    <w:rsid w:val="00DB2A4E"/>
    <w:rsid w:val="00DB305E"/>
    <w:rsid w:val="00DB3E30"/>
    <w:rsid w:val="00DB3EA9"/>
    <w:rsid w:val="00DB4921"/>
    <w:rsid w:val="00DB673F"/>
    <w:rsid w:val="00DC0C79"/>
    <w:rsid w:val="00DC171A"/>
    <w:rsid w:val="00DC1856"/>
    <w:rsid w:val="00DC317D"/>
    <w:rsid w:val="00DC319D"/>
    <w:rsid w:val="00DC373E"/>
    <w:rsid w:val="00DC477D"/>
    <w:rsid w:val="00DC5679"/>
    <w:rsid w:val="00DC65E6"/>
    <w:rsid w:val="00DC67D7"/>
    <w:rsid w:val="00DC765C"/>
    <w:rsid w:val="00DC79A3"/>
    <w:rsid w:val="00DC7BB6"/>
    <w:rsid w:val="00DD1CE7"/>
    <w:rsid w:val="00DD2FEF"/>
    <w:rsid w:val="00DD31FA"/>
    <w:rsid w:val="00DD46F8"/>
    <w:rsid w:val="00DE0BC2"/>
    <w:rsid w:val="00DE3AB0"/>
    <w:rsid w:val="00DE4123"/>
    <w:rsid w:val="00DE7FA0"/>
    <w:rsid w:val="00DF06F7"/>
    <w:rsid w:val="00DF1298"/>
    <w:rsid w:val="00DF2513"/>
    <w:rsid w:val="00DF56B4"/>
    <w:rsid w:val="00DF5C4F"/>
    <w:rsid w:val="00DF63DF"/>
    <w:rsid w:val="00DF6FC1"/>
    <w:rsid w:val="00DF73D8"/>
    <w:rsid w:val="00E0160C"/>
    <w:rsid w:val="00E025B1"/>
    <w:rsid w:val="00E03430"/>
    <w:rsid w:val="00E03809"/>
    <w:rsid w:val="00E03CB9"/>
    <w:rsid w:val="00E04079"/>
    <w:rsid w:val="00E043B7"/>
    <w:rsid w:val="00E05183"/>
    <w:rsid w:val="00E061E1"/>
    <w:rsid w:val="00E06756"/>
    <w:rsid w:val="00E0683E"/>
    <w:rsid w:val="00E07C68"/>
    <w:rsid w:val="00E07DE5"/>
    <w:rsid w:val="00E11A0E"/>
    <w:rsid w:val="00E11EA2"/>
    <w:rsid w:val="00E11EE9"/>
    <w:rsid w:val="00E11F7E"/>
    <w:rsid w:val="00E12DFB"/>
    <w:rsid w:val="00E14CF7"/>
    <w:rsid w:val="00E15ECF"/>
    <w:rsid w:val="00E162B4"/>
    <w:rsid w:val="00E20545"/>
    <w:rsid w:val="00E219D5"/>
    <w:rsid w:val="00E221B8"/>
    <w:rsid w:val="00E225CE"/>
    <w:rsid w:val="00E2488C"/>
    <w:rsid w:val="00E24AEE"/>
    <w:rsid w:val="00E2710A"/>
    <w:rsid w:val="00E307C4"/>
    <w:rsid w:val="00E3108F"/>
    <w:rsid w:val="00E32AF9"/>
    <w:rsid w:val="00E32E85"/>
    <w:rsid w:val="00E34327"/>
    <w:rsid w:val="00E35B52"/>
    <w:rsid w:val="00E36681"/>
    <w:rsid w:val="00E40D8C"/>
    <w:rsid w:val="00E433B6"/>
    <w:rsid w:val="00E43FD5"/>
    <w:rsid w:val="00E44014"/>
    <w:rsid w:val="00E44135"/>
    <w:rsid w:val="00E441DF"/>
    <w:rsid w:val="00E44686"/>
    <w:rsid w:val="00E44B3A"/>
    <w:rsid w:val="00E46B49"/>
    <w:rsid w:val="00E46D62"/>
    <w:rsid w:val="00E518CF"/>
    <w:rsid w:val="00E51ECC"/>
    <w:rsid w:val="00E52247"/>
    <w:rsid w:val="00E5228D"/>
    <w:rsid w:val="00E52D60"/>
    <w:rsid w:val="00E53B9E"/>
    <w:rsid w:val="00E54E10"/>
    <w:rsid w:val="00E551A9"/>
    <w:rsid w:val="00E55A17"/>
    <w:rsid w:val="00E55EDE"/>
    <w:rsid w:val="00E56A6F"/>
    <w:rsid w:val="00E57B81"/>
    <w:rsid w:val="00E61391"/>
    <w:rsid w:val="00E626DB"/>
    <w:rsid w:val="00E62DEB"/>
    <w:rsid w:val="00E63165"/>
    <w:rsid w:val="00E63A3C"/>
    <w:rsid w:val="00E63B38"/>
    <w:rsid w:val="00E645DB"/>
    <w:rsid w:val="00E66C6A"/>
    <w:rsid w:val="00E66D4A"/>
    <w:rsid w:val="00E66EC3"/>
    <w:rsid w:val="00E6758A"/>
    <w:rsid w:val="00E67A1B"/>
    <w:rsid w:val="00E71B63"/>
    <w:rsid w:val="00E72D74"/>
    <w:rsid w:val="00E736A6"/>
    <w:rsid w:val="00E745C5"/>
    <w:rsid w:val="00E77AC6"/>
    <w:rsid w:val="00E80039"/>
    <w:rsid w:val="00E81BB9"/>
    <w:rsid w:val="00E81CC6"/>
    <w:rsid w:val="00E873B3"/>
    <w:rsid w:val="00E874DF"/>
    <w:rsid w:val="00E90B21"/>
    <w:rsid w:val="00E90BBE"/>
    <w:rsid w:val="00E920E5"/>
    <w:rsid w:val="00E94D3C"/>
    <w:rsid w:val="00E94E62"/>
    <w:rsid w:val="00E958B1"/>
    <w:rsid w:val="00E95B26"/>
    <w:rsid w:val="00E95E58"/>
    <w:rsid w:val="00EA00F0"/>
    <w:rsid w:val="00EA011C"/>
    <w:rsid w:val="00EA0DA1"/>
    <w:rsid w:val="00EA1449"/>
    <w:rsid w:val="00EA16D2"/>
    <w:rsid w:val="00EA16E3"/>
    <w:rsid w:val="00EA1FF6"/>
    <w:rsid w:val="00EA2C1B"/>
    <w:rsid w:val="00EA3A06"/>
    <w:rsid w:val="00EA400E"/>
    <w:rsid w:val="00EA50B2"/>
    <w:rsid w:val="00EA55D5"/>
    <w:rsid w:val="00EA58B8"/>
    <w:rsid w:val="00EA612D"/>
    <w:rsid w:val="00EA6178"/>
    <w:rsid w:val="00EB1134"/>
    <w:rsid w:val="00EB27F3"/>
    <w:rsid w:val="00EB317C"/>
    <w:rsid w:val="00EB421C"/>
    <w:rsid w:val="00EB4706"/>
    <w:rsid w:val="00EB514B"/>
    <w:rsid w:val="00EB597A"/>
    <w:rsid w:val="00EB5E6B"/>
    <w:rsid w:val="00EB6745"/>
    <w:rsid w:val="00EB7169"/>
    <w:rsid w:val="00EB7D4F"/>
    <w:rsid w:val="00EC0806"/>
    <w:rsid w:val="00EC0C65"/>
    <w:rsid w:val="00EC0E4F"/>
    <w:rsid w:val="00EC1D55"/>
    <w:rsid w:val="00EC399C"/>
    <w:rsid w:val="00ED250C"/>
    <w:rsid w:val="00ED3BDD"/>
    <w:rsid w:val="00ED6662"/>
    <w:rsid w:val="00ED76C8"/>
    <w:rsid w:val="00EE06D2"/>
    <w:rsid w:val="00EE1A78"/>
    <w:rsid w:val="00EE31C1"/>
    <w:rsid w:val="00EE7914"/>
    <w:rsid w:val="00EF1225"/>
    <w:rsid w:val="00EF1634"/>
    <w:rsid w:val="00EF2226"/>
    <w:rsid w:val="00EF2321"/>
    <w:rsid w:val="00EF3D2D"/>
    <w:rsid w:val="00EF62F9"/>
    <w:rsid w:val="00F0174E"/>
    <w:rsid w:val="00F02E3F"/>
    <w:rsid w:val="00F03771"/>
    <w:rsid w:val="00F03D58"/>
    <w:rsid w:val="00F04519"/>
    <w:rsid w:val="00F0484A"/>
    <w:rsid w:val="00F1126A"/>
    <w:rsid w:val="00F12D08"/>
    <w:rsid w:val="00F13B40"/>
    <w:rsid w:val="00F140F5"/>
    <w:rsid w:val="00F145C3"/>
    <w:rsid w:val="00F15A61"/>
    <w:rsid w:val="00F17C65"/>
    <w:rsid w:val="00F200A8"/>
    <w:rsid w:val="00F218AD"/>
    <w:rsid w:val="00F225D9"/>
    <w:rsid w:val="00F23A3A"/>
    <w:rsid w:val="00F24764"/>
    <w:rsid w:val="00F24CC3"/>
    <w:rsid w:val="00F25960"/>
    <w:rsid w:val="00F271C8"/>
    <w:rsid w:val="00F278B2"/>
    <w:rsid w:val="00F27E82"/>
    <w:rsid w:val="00F30F0C"/>
    <w:rsid w:val="00F31373"/>
    <w:rsid w:val="00F32F33"/>
    <w:rsid w:val="00F34AA8"/>
    <w:rsid w:val="00F366B6"/>
    <w:rsid w:val="00F376CF"/>
    <w:rsid w:val="00F37A76"/>
    <w:rsid w:val="00F437CE"/>
    <w:rsid w:val="00F43871"/>
    <w:rsid w:val="00F446E5"/>
    <w:rsid w:val="00F44898"/>
    <w:rsid w:val="00F45B64"/>
    <w:rsid w:val="00F504C7"/>
    <w:rsid w:val="00F5096D"/>
    <w:rsid w:val="00F51624"/>
    <w:rsid w:val="00F52BD4"/>
    <w:rsid w:val="00F5331D"/>
    <w:rsid w:val="00F54F02"/>
    <w:rsid w:val="00F554C1"/>
    <w:rsid w:val="00F57219"/>
    <w:rsid w:val="00F575AF"/>
    <w:rsid w:val="00F57652"/>
    <w:rsid w:val="00F576A3"/>
    <w:rsid w:val="00F6210B"/>
    <w:rsid w:val="00F62110"/>
    <w:rsid w:val="00F6463F"/>
    <w:rsid w:val="00F64D4E"/>
    <w:rsid w:val="00F65896"/>
    <w:rsid w:val="00F65E91"/>
    <w:rsid w:val="00F67456"/>
    <w:rsid w:val="00F678EF"/>
    <w:rsid w:val="00F7140C"/>
    <w:rsid w:val="00F71570"/>
    <w:rsid w:val="00F72225"/>
    <w:rsid w:val="00F726FB"/>
    <w:rsid w:val="00F74AF6"/>
    <w:rsid w:val="00F76A99"/>
    <w:rsid w:val="00F76F9C"/>
    <w:rsid w:val="00F77887"/>
    <w:rsid w:val="00F80F65"/>
    <w:rsid w:val="00F80F8E"/>
    <w:rsid w:val="00F811A2"/>
    <w:rsid w:val="00F825A3"/>
    <w:rsid w:val="00F83232"/>
    <w:rsid w:val="00F8464A"/>
    <w:rsid w:val="00F84A39"/>
    <w:rsid w:val="00F84C84"/>
    <w:rsid w:val="00F85084"/>
    <w:rsid w:val="00F87931"/>
    <w:rsid w:val="00F87D87"/>
    <w:rsid w:val="00F91395"/>
    <w:rsid w:val="00F91B1D"/>
    <w:rsid w:val="00F92466"/>
    <w:rsid w:val="00F93EB8"/>
    <w:rsid w:val="00F95536"/>
    <w:rsid w:val="00F95F8E"/>
    <w:rsid w:val="00F962C0"/>
    <w:rsid w:val="00F9637C"/>
    <w:rsid w:val="00F9779C"/>
    <w:rsid w:val="00FA1637"/>
    <w:rsid w:val="00FA1DF9"/>
    <w:rsid w:val="00FA2171"/>
    <w:rsid w:val="00FA389A"/>
    <w:rsid w:val="00FA3984"/>
    <w:rsid w:val="00FA39D6"/>
    <w:rsid w:val="00FA3E9F"/>
    <w:rsid w:val="00FA63EB"/>
    <w:rsid w:val="00FB250A"/>
    <w:rsid w:val="00FB28F9"/>
    <w:rsid w:val="00FB34D3"/>
    <w:rsid w:val="00FB6EBA"/>
    <w:rsid w:val="00FC0A75"/>
    <w:rsid w:val="00FC1006"/>
    <w:rsid w:val="00FC22CA"/>
    <w:rsid w:val="00FC2C5D"/>
    <w:rsid w:val="00FC312A"/>
    <w:rsid w:val="00FC3584"/>
    <w:rsid w:val="00FC62F1"/>
    <w:rsid w:val="00FD043C"/>
    <w:rsid w:val="00FD1887"/>
    <w:rsid w:val="00FD1C29"/>
    <w:rsid w:val="00FD29DB"/>
    <w:rsid w:val="00FD47F2"/>
    <w:rsid w:val="00FD49E7"/>
    <w:rsid w:val="00FD5D54"/>
    <w:rsid w:val="00FD6021"/>
    <w:rsid w:val="00FE3AAF"/>
    <w:rsid w:val="00FE4CE0"/>
    <w:rsid w:val="00FE50FA"/>
    <w:rsid w:val="00FE561C"/>
    <w:rsid w:val="00FE5839"/>
    <w:rsid w:val="00FE7C4F"/>
    <w:rsid w:val="00FE7E9B"/>
    <w:rsid w:val="00FF03BA"/>
    <w:rsid w:val="00FF2DAA"/>
    <w:rsid w:val="00FF3A46"/>
    <w:rsid w:val="00FF3D14"/>
    <w:rsid w:val="00FF5215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1F308"/>
  <w15:chartTrackingRefBased/>
  <w15:docId w15:val="{EC248AEA-D426-4E14-9E64-3410A471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81829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0EC"/>
    <w:pPr>
      <w:keepNext/>
      <w:keepLines/>
      <w:pBdr>
        <w:bottom w:val="single" w:sz="8" w:space="1" w:color="auto"/>
      </w:pBdr>
      <w:spacing w:before="240" w:after="240"/>
      <w:outlineLvl w:val="0"/>
    </w:pPr>
    <w:rPr>
      <w:rFonts w:ascii="Lato" w:eastAsiaTheme="majorEastAsia" w:hAnsi="Lato" w:cstheme="majorBidi"/>
      <w:spacing w:val="2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124"/>
    <w:pPr>
      <w:keepNext/>
      <w:keepLines/>
      <w:pBdr>
        <w:bottom w:val="single" w:sz="8" w:space="1" w:color="auto"/>
      </w:pBdr>
      <w:spacing w:before="240" w:after="120"/>
      <w:outlineLvl w:val="1"/>
    </w:pPr>
    <w:rPr>
      <w:rFonts w:ascii="Lato" w:eastAsiaTheme="majorEastAsia" w:hAnsi="Lato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C10"/>
    <w:pPr>
      <w:keepNext/>
      <w:keepLines/>
      <w:spacing w:before="120" w:after="0" w:line="240" w:lineRule="auto"/>
      <w:outlineLvl w:val="2"/>
    </w:pPr>
    <w:rPr>
      <w:rFonts w:ascii="Lato" w:eastAsiaTheme="majorEastAsia" w:hAnsi="Lato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5C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6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3BB"/>
    <w:pPr>
      <w:pBdr>
        <w:bottom w:val="single" w:sz="12" w:space="1" w:color="auto"/>
      </w:pBdr>
      <w:spacing w:after="360" w:line="240" w:lineRule="auto"/>
      <w:contextualSpacing/>
      <w:jc w:val="center"/>
    </w:pPr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BB"/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0EC"/>
    <w:rPr>
      <w:rFonts w:ascii="Lato" w:eastAsiaTheme="majorEastAsia" w:hAnsi="Lato" w:cstheme="majorBidi"/>
      <w:spacing w:val="24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32F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32FE"/>
    <w:pPr>
      <w:spacing w:after="100"/>
    </w:pPr>
    <w:rPr>
      <w:sz w:val="22"/>
    </w:rPr>
  </w:style>
  <w:style w:type="character" w:styleId="Hyperlink">
    <w:name w:val="Hyperlink"/>
    <w:basedOn w:val="DefaultParagraphFont"/>
    <w:uiPriority w:val="99"/>
    <w:unhideWhenUsed/>
    <w:rsid w:val="00B932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3124"/>
    <w:rPr>
      <w:rFonts w:ascii="Lato" w:eastAsiaTheme="majorEastAsia" w:hAnsi="Lato" w:cstheme="majorBidi"/>
      <w:sz w:val="32"/>
      <w:szCs w:val="26"/>
    </w:rPr>
  </w:style>
  <w:style w:type="table" w:styleId="ListTable1Light">
    <w:name w:val="List Table 1 Light"/>
    <w:basedOn w:val="TableNormal"/>
    <w:uiPriority w:val="46"/>
    <w:rsid w:val="000747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F9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B71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6C10"/>
    <w:rPr>
      <w:rFonts w:ascii="Lato" w:eastAsiaTheme="majorEastAsia" w:hAnsi="Lato" w:cstheme="majorBidi"/>
      <w:b/>
      <w:sz w:val="24"/>
      <w:szCs w:val="24"/>
    </w:rPr>
  </w:style>
  <w:style w:type="table" w:styleId="GridTable3">
    <w:name w:val="Grid Table 3"/>
    <w:basedOn w:val="TableNormal"/>
    <w:uiPriority w:val="48"/>
    <w:rsid w:val="00625B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625B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E7A94"/>
    <w:pPr>
      <w:spacing w:after="100"/>
      <w:ind w:left="220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462CAB"/>
    <w:pPr>
      <w:spacing w:after="100"/>
      <w:ind w:left="440"/>
    </w:pPr>
    <w:rPr>
      <w:sz w:val="22"/>
    </w:rPr>
  </w:style>
  <w:style w:type="paragraph" w:styleId="ListParagraph">
    <w:name w:val="List Paragraph"/>
    <w:basedOn w:val="Normal"/>
    <w:uiPriority w:val="34"/>
    <w:qFormat/>
    <w:rsid w:val="0030527D"/>
    <w:pPr>
      <w:ind w:left="720"/>
      <w:contextualSpacing/>
    </w:pPr>
    <w:rPr>
      <w:sz w:val="22"/>
    </w:rPr>
  </w:style>
  <w:style w:type="table" w:styleId="GridTable1Light">
    <w:name w:val="Grid Table 1 Light"/>
    <w:basedOn w:val="TableNormal"/>
    <w:uiPriority w:val="46"/>
    <w:rsid w:val="006C14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aponHeadings">
    <w:name w:val="WeaponHeadings"/>
    <w:basedOn w:val="Heading3"/>
    <w:link w:val="WeaponHeadingsChar"/>
    <w:qFormat/>
    <w:rsid w:val="0075523F"/>
    <w:pPr>
      <w:spacing w:before="240"/>
    </w:pPr>
    <w:rPr>
      <w:rFonts w:ascii="Corbel" w:hAnsi="Corbel"/>
      <w:sz w:val="32"/>
    </w:rPr>
  </w:style>
  <w:style w:type="character" w:customStyle="1" w:styleId="WeaponHeadingsChar">
    <w:name w:val="WeaponHeadings Char"/>
    <w:basedOn w:val="Heading3Char"/>
    <w:link w:val="WeaponHeadings"/>
    <w:rsid w:val="0075523F"/>
    <w:rPr>
      <w:rFonts w:ascii="Corbel" w:eastAsiaTheme="majorEastAsia" w:hAnsi="Corbel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5C3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6B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sychicHeading">
    <w:name w:val="PsychicHeading"/>
    <w:basedOn w:val="Heading3"/>
    <w:link w:val="PsychicHeadingChar"/>
    <w:qFormat/>
    <w:rsid w:val="006B2925"/>
    <w:pPr>
      <w:pBdr>
        <w:bottom w:val="single" w:sz="8" w:space="1" w:color="auto"/>
      </w:pBdr>
      <w:spacing w:after="120"/>
      <w:jc w:val="center"/>
    </w:pPr>
    <w:rPr>
      <w:spacing w:val="24"/>
      <w:sz w:val="26"/>
    </w:rPr>
  </w:style>
  <w:style w:type="character" w:customStyle="1" w:styleId="PsychicHeadingChar">
    <w:name w:val="PsychicHeading Char"/>
    <w:basedOn w:val="WeaponHeadingsChar"/>
    <w:link w:val="PsychicHeading"/>
    <w:rsid w:val="006B2925"/>
    <w:rPr>
      <w:rFonts w:ascii="Lato" w:eastAsiaTheme="majorEastAsia" w:hAnsi="Lato" w:cstheme="majorBidi"/>
      <w:b/>
      <w:spacing w:val="24"/>
      <w:sz w:val="26"/>
      <w:szCs w:val="24"/>
    </w:rPr>
  </w:style>
  <w:style w:type="paragraph" w:customStyle="1" w:styleId="UniqueHeader">
    <w:name w:val="UniqueHeader"/>
    <w:basedOn w:val="Heading3"/>
    <w:link w:val="UniqueHeaderChar"/>
    <w:qFormat/>
    <w:rsid w:val="00FC312A"/>
    <w:pPr>
      <w:spacing w:before="360"/>
    </w:pPr>
    <w:rPr>
      <w:rFonts w:ascii="Corbel" w:hAnsi="Corbel"/>
      <w:sz w:val="32"/>
    </w:rPr>
  </w:style>
  <w:style w:type="character" w:customStyle="1" w:styleId="UniqueHeaderChar">
    <w:name w:val="UniqueHeader Char"/>
    <w:basedOn w:val="WeaponHeadingsChar"/>
    <w:link w:val="UniqueHeader"/>
    <w:rsid w:val="00FC312A"/>
    <w:rPr>
      <w:rFonts w:ascii="Corbel" w:eastAsiaTheme="majorEastAsia" w:hAnsi="Corbel" w:cstheme="majorBidi"/>
      <w:b/>
      <w:sz w:val="32"/>
      <w:szCs w:val="24"/>
    </w:rPr>
  </w:style>
  <w:style w:type="table" w:styleId="PlainTable5">
    <w:name w:val="Plain Table 5"/>
    <w:basedOn w:val="TableNormal"/>
    <w:uiPriority w:val="45"/>
    <w:rsid w:val="00797C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raitHeader">
    <w:name w:val="Trait Header"/>
    <w:basedOn w:val="Normal"/>
    <w:link w:val="TraitHeaderChar"/>
    <w:qFormat/>
    <w:rsid w:val="00DE0BC2"/>
    <w:pPr>
      <w:spacing w:after="0" w:line="240" w:lineRule="auto"/>
      <w:jc w:val="center"/>
    </w:pPr>
    <w:rPr>
      <w:rFonts w:ascii="Lato" w:eastAsiaTheme="majorEastAsia" w:hAnsi="Lato" w:cstheme="majorBidi"/>
      <w:b/>
      <w:iCs/>
      <w:spacing w:val="24"/>
      <w:sz w:val="26"/>
    </w:rPr>
  </w:style>
  <w:style w:type="table" w:styleId="PlainTable3">
    <w:name w:val="Plain Table 3"/>
    <w:basedOn w:val="TableNormal"/>
    <w:uiPriority w:val="43"/>
    <w:rsid w:val="00656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raitHeaderChar">
    <w:name w:val="Trait Header Char"/>
    <w:basedOn w:val="DefaultParagraphFont"/>
    <w:link w:val="TraitHeader"/>
    <w:rsid w:val="00DE0BC2"/>
    <w:rPr>
      <w:rFonts w:ascii="Lato" w:eastAsiaTheme="majorEastAsia" w:hAnsi="Lato" w:cstheme="majorBidi"/>
      <w:b/>
      <w:iCs/>
      <w:spacing w:val="24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1B4CEB8-64D2-499B-AC56-700EC9E03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78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3</cp:revision>
  <dcterms:created xsi:type="dcterms:W3CDTF">2016-04-10T13:42:00Z</dcterms:created>
  <dcterms:modified xsi:type="dcterms:W3CDTF">2016-04-10T13:42:00Z</dcterms:modified>
</cp:coreProperties>
</file>