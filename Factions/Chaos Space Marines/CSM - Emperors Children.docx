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5D4" w:rsidRDefault="007F25D4" w:rsidP="007F25D4">
      <w:pPr>
        <w:pStyle w:val="Title"/>
      </w:pPr>
      <w:r>
        <w:t>Emperors Children</w:t>
      </w:r>
    </w:p>
    <w:p w:rsidR="007F25D4" w:rsidRDefault="007F25D4" w:rsidP="007F25D4">
      <w:pPr>
        <w:rPr>
          <w:i/>
        </w:rPr>
      </w:pPr>
      <w:r>
        <w:rPr>
          <w:i/>
        </w:rPr>
        <w:t>The Emperors Children used to be the embodiment of perfection, but were turned into monsters, constantly craving excessive pleasure and pain above everything else</w:t>
      </w:r>
      <w:r w:rsidRPr="0070357E">
        <w:rPr>
          <w:i/>
        </w:rPr>
        <w:t>.</w:t>
      </w:r>
    </w:p>
    <w:p w:rsidR="007F25D4" w:rsidRPr="00A4041E" w:rsidRDefault="007F25D4" w:rsidP="007F25D4">
      <w:r>
        <w:t xml:space="preserve">The Emperors Children follow </w:t>
      </w:r>
      <w:r w:rsidRPr="005F23C2">
        <w:rPr>
          <w:i/>
        </w:rPr>
        <w:t>Slaanesh</w:t>
      </w:r>
      <w:r>
        <w:t>, and may not change their alignment.</w:t>
      </w:r>
    </w:p>
    <w:p w:rsidR="007F25D4" w:rsidRDefault="007F25D4" w:rsidP="007F25D4"/>
    <w:p w:rsidR="007F25D4" w:rsidRDefault="007F25D4" w:rsidP="007F25D4">
      <w:pPr>
        <w:pStyle w:val="Heading2"/>
      </w:pPr>
      <w:bookmarkStart w:id="0" w:name="_Toc441669628"/>
      <w:r>
        <w:t>Special Rules</w:t>
      </w:r>
    </w:p>
    <w:p w:rsidR="007F25D4" w:rsidRDefault="007F25D4" w:rsidP="007F25D4">
      <w:pPr>
        <w:pStyle w:val="WeaponHeadings"/>
      </w:pPr>
      <w:r>
        <w:t>The Pain Train</w:t>
      </w:r>
    </w:p>
    <w:p w:rsidR="007F25D4" w:rsidRDefault="007F25D4" w:rsidP="007F25D4">
      <w:r>
        <w:t>Because of their excessive self-inflicted pain, all Emperor’s Children get a -1 malus on max HP</w:t>
      </w:r>
      <w:r w:rsidR="008A224F">
        <w:t xml:space="preserve">, but +1 to </w:t>
      </w:r>
      <w:r w:rsidR="008A224F">
        <w:rPr>
          <w:i/>
        </w:rPr>
        <w:t>Critical</w:t>
      </w:r>
      <w:r>
        <w:t xml:space="preserve">. </w:t>
      </w:r>
      <w:r>
        <w:br/>
        <w:t>Once per round, they may d</w:t>
      </w:r>
      <w:r w:rsidR="00DA002C">
        <w:t>eal themselves a wound to gain</w:t>
      </w:r>
      <w:r>
        <w:t xml:space="preserve"> 3 rerolls on any dice.</w:t>
      </w:r>
    </w:p>
    <w:p w:rsidR="007F25D4" w:rsidRDefault="007F25D4" w:rsidP="007F25D4">
      <w:pPr>
        <w:pStyle w:val="WeaponHeadings"/>
      </w:pPr>
      <w:r>
        <w:t>She Who Thirsts</w:t>
      </w:r>
    </w:p>
    <w:p w:rsidR="007F25D4" w:rsidRDefault="007F25D4" w:rsidP="007F25D4">
      <w:r>
        <w:t xml:space="preserve">Whenever an Emperors </w:t>
      </w:r>
      <w:r w:rsidR="00C13A6D">
        <w:t xml:space="preserve">Children rolls a </w:t>
      </w:r>
      <w:r w:rsidR="00F41233">
        <w:t>&lt;</w:t>
      </w:r>
      <w:r w:rsidR="00F41233" w:rsidRPr="00F41233">
        <w:rPr>
          <w:i/>
        </w:rPr>
        <w:t>Critical</w:t>
      </w:r>
      <w:r w:rsidR="00C13A6D">
        <w:t xml:space="preserve"> during any attack</w:t>
      </w:r>
      <w:r w:rsidR="004E613F">
        <w:t xml:space="preserve"> roll</w:t>
      </w:r>
      <w:r w:rsidR="008A703F">
        <w:t xml:space="preserve">, Slaanesh rewards them with 1 regenerated HP. </w:t>
      </w:r>
    </w:p>
    <w:p w:rsidR="007F25D4" w:rsidRDefault="007F25D4" w:rsidP="007F25D4"/>
    <w:p w:rsidR="007F25D4" w:rsidRDefault="007F25D4" w:rsidP="007F25D4">
      <w:pPr>
        <w:pStyle w:val="Heading2"/>
      </w:pPr>
      <w:r>
        <w:t>Kakophony</w:t>
      </w:r>
    </w:p>
    <w:p w:rsidR="007F25D4" w:rsidRDefault="007F25D4" w:rsidP="007F25D4">
      <w:r>
        <w:rPr>
          <w:i/>
        </w:rPr>
        <w:t>The Kakophony crave the pleasure-pain of inhuman, chaotic sounds that would kill less changed beings. Using their unique psycho-sound-based weaponry, they can both enjoy the pain while inflicting it onto others.</w:t>
      </w:r>
    </w:p>
    <w:tbl>
      <w:tblPr>
        <w:tblStyle w:val="ListTable1Light"/>
        <w:tblW w:w="9835" w:type="dxa"/>
        <w:tblLook w:val="0420" w:firstRow="1" w:lastRow="0" w:firstColumn="0" w:lastColumn="0" w:noHBand="0" w:noVBand="1"/>
      </w:tblPr>
      <w:tblGrid>
        <w:gridCol w:w="1225"/>
        <w:gridCol w:w="1232"/>
        <w:gridCol w:w="1222"/>
        <w:gridCol w:w="1231"/>
        <w:gridCol w:w="1223"/>
        <w:gridCol w:w="1228"/>
        <w:gridCol w:w="1237"/>
        <w:gridCol w:w="1237"/>
      </w:tblGrid>
      <w:tr w:rsidR="007F25D4" w:rsidTr="00933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225" w:type="dxa"/>
          </w:tcPr>
          <w:p w:rsidR="007F25D4" w:rsidRDefault="007F25D4" w:rsidP="0093353A">
            <w:pPr>
              <w:jc w:val="center"/>
            </w:pPr>
            <w:r>
              <w:t>HP</w:t>
            </w:r>
          </w:p>
        </w:tc>
        <w:tc>
          <w:tcPr>
            <w:tcW w:w="1232" w:type="dxa"/>
          </w:tcPr>
          <w:p w:rsidR="007F25D4" w:rsidRDefault="007F25D4" w:rsidP="0093353A">
            <w:pPr>
              <w:jc w:val="center"/>
            </w:pPr>
            <w:r>
              <w:t>MM</w:t>
            </w:r>
          </w:p>
        </w:tc>
        <w:tc>
          <w:tcPr>
            <w:tcW w:w="1222" w:type="dxa"/>
          </w:tcPr>
          <w:p w:rsidR="007F25D4" w:rsidRDefault="007F25D4" w:rsidP="0093353A">
            <w:pPr>
              <w:jc w:val="center"/>
            </w:pPr>
            <w:r>
              <w:t>CS</w:t>
            </w:r>
          </w:p>
        </w:tc>
        <w:tc>
          <w:tcPr>
            <w:tcW w:w="1231" w:type="dxa"/>
          </w:tcPr>
          <w:p w:rsidR="007F25D4" w:rsidRDefault="007F25D4" w:rsidP="0093353A">
            <w:pPr>
              <w:jc w:val="center"/>
            </w:pPr>
            <w:r>
              <w:t>Crit</w:t>
            </w:r>
          </w:p>
        </w:tc>
        <w:tc>
          <w:tcPr>
            <w:tcW w:w="1223" w:type="dxa"/>
          </w:tcPr>
          <w:p w:rsidR="007F25D4" w:rsidRDefault="007F25D4" w:rsidP="0093353A">
            <w:pPr>
              <w:jc w:val="center"/>
            </w:pPr>
            <w:r>
              <w:t>PL</w:t>
            </w:r>
          </w:p>
        </w:tc>
        <w:tc>
          <w:tcPr>
            <w:tcW w:w="1228" w:type="dxa"/>
          </w:tcPr>
          <w:p w:rsidR="007F25D4" w:rsidRDefault="007F25D4" w:rsidP="0093353A">
            <w:pPr>
              <w:jc w:val="center"/>
            </w:pPr>
            <w:r>
              <w:t>PM</w:t>
            </w:r>
          </w:p>
        </w:tc>
        <w:tc>
          <w:tcPr>
            <w:tcW w:w="1237" w:type="dxa"/>
          </w:tcPr>
          <w:p w:rsidR="007F25D4" w:rsidRDefault="007F25D4" w:rsidP="0093353A">
            <w:pPr>
              <w:jc w:val="center"/>
            </w:pPr>
            <w:r>
              <w:t>Gear</w:t>
            </w:r>
          </w:p>
        </w:tc>
        <w:tc>
          <w:tcPr>
            <w:tcW w:w="1237" w:type="dxa"/>
          </w:tcPr>
          <w:p w:rsidR="007F25D4" w:rsidRDefault="007F25D4" w:rsidP="0093353A">
            <w:pPr>
              <w:jc w:val="center"/>
            </w:pPr>
            <w:r>
              <w:t>Cost</w:t>
            </w:r>
          </w:p>
        </w:tc>
      </w:tr>
      <w:tr w:rsidR="007F25D4" w:rsidTr="00933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tcW w:w="1225" w:type="dxa"/>
          </w:tcPr>
          <w:p w:rsidR="007F25D4" w:rsidRDefault="00420BE6" w:rsidP="0093353A">
            <w:pPr>
              <w:jc w:val="center"/>
            </w:pPr>
            <w:r>
              <w:t>5</w:t>
            </w:r>
            <w:bookmarkStart w:id="1" w:name="_GoBack"/>
            <w:bookmarkEnd w:id="1"/>
          </w:p>
        </w:tc>
        <w:tc>
          <w:tcPr>
            <w:tcW w:w="1232" w:type="dxa"/>
          </w:tcPr>
          <w:p w:rsidR="007F25D4" w:rsidRDefault="007F25D4" w:rsidP="0093353A">
            <w:pPr>
              <w:jc w:val="center"/>
            </w:pPr>
            <w:r>
              <w:t>8</w:t>
            </w:r>
          </w:p>
        </w:tc>
        <w:tc>
          <w:tcPr>
            <w:tcW w:w="1222" w:type="dxa"/>
          </w:tcPr>
          <w:p w:rsidR="007F25D4" w:rsidRDefault="007F25D4" w:rsidP="0093353A">
            <w:pPr>
              <w:jc w:val="center"/>
            </w:pPr>
            <w:r>
              <w:t>8</w:t>
            </w:r>
          </w:p>
        </w:tc>
        <w:tc>
          <w:tcPr>
            <w:tcW w:w="1231" w:type="dxa"/>
          </w:tcPr>
          <w:p w:rsidR="007F25D4" w:rsidRDefault="007F25D4" w:rsidP="0093353A">
            <w:pPr>
              <w:jc w:val="center"/>
            </w:pPr>
            <w:r>
              <w:t>2</w:t>
            </w:r>
          </w:p>
        </w:tc>
        <w:tc>
          <w:tcPr>
            <w:tcW w:w="1223" w:type="dxa"/>
          </w:tcPr>
          <w:p w:rsidR="007F25D4" w:rsidRDefault="007F25D4" w:rsidP="0093353A">
            <w:pPr>
              <w:jc w:val="center"/>
            </w:pPr>
            <w:r>
              <w:t>-</w:t>
            </w:r>
          </w:p>
        </w:tc>
        <w:tc>
          <w:tcPr>
            <w:tcW w:w="1228" w:type="dxa"/>
          </w:tcPr>
          <w:p w:rsidR="007F25D4" w:rsidRDefault="007F25D4" w:rsidP="0093353A">
            <w:pPr>
              <w:jc w:val="center"/>
            </w:pPr>
            <w:r>
              <w:t>-</w:t>
            </w:r>
          </w:p>
        </w:tc>
        <w:tc>
          <w:tcPr>
            <w:tcW w:w="1237" w:type="dxa"/>
          </w:tcPr>
          <w:p w:rsidR="007F25D4" w:rsidRDefault="007F25D4" w:rsidP="0093353A">
            <w:pPr>
              <w:jc w:val="center"/>
            </w:pPr>
            <w:r>
              <w:t>-</w:t>
            </w:r>
          </w:p>
        </w:tc>
        <w:tc>
          <w:tcPr>
            <w:tcW w:w="1237" w:type="dxa"/>
          </w:tcPr>
          <w:p w:rsidR="007F25D4" w:rsidRDefault="00C30307" w:rsidP="0093353A">
            <w:pPr>
              <w:jc w:val="center"/>
            </w:pPr>
            <w:r>
              <w:t>15</w:t>
            </w:r>
            <w:r w:rsidR="007F25D4">
              <w:t>0P</w:t>
            </w:r>
          </w:p>
        </w:tc>
      </w:tr>
    </w:tbl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846"/>
        <w:gridCol w:w="4039"/>
        <w:gridCol w:w="1236"/>
        <w:gridCol w:w="3709"/>
      </w:tblGrid>
      <w:tr w:rsidR="007F25D4" w:rsidTr="00933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6" w:type="dxa"/>
          </w:tcPr>
          <w:p w:rsidR="007F25D4" w:rsidRDefault="007F25D4" w:rsidP="0093353A">
            <w:r w:rsidRPr="007E4AE4">
              <w:t>Rules</w:t>
            </w:r>
            <w:r>
              <w:t>:</w:t>
            </w:r>
          </w:p>
        </w:tc>
        <w:tc>
          <w:tcPr>
            <w:tcW w:w="4039" w:type="dxa"/>
          </w:tcPr>
          <w:p w:rsidR="007F25D4" w:rsidRDefault="007F25D4" w:rsidP="00933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36" w:type="dxa"/>
          </w:tcPr>
          <w:p w:rsidR="007F25D4" w:rsidRPr="007E4AE4" w:rsidRDefault="007F25D4" w:rsidP="00933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4AE4">
              <w:t>Devotion</w:t>
            </w:r>
            <w:r>
              <w:t>:</w:t>
            </w:r>
          </w:p>
        </w:tc>
        <w:tc>
          <w:tcPr>
            <w:tcW w:w="3709" w:type="dxa"/>
          </w:tcPr>
          <w:p w:rsidR="007F25D4" w:rsidRDefault="007F25D4" w:rsidP="00933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 III</w:t>
            </w:r>
          </w:p>
        </w:tc>
      </w:tr>
    </w:tbl>
    <w:p w:rsidR="007F25D4" w:rsidRDefault="007F25D4" w:rsidP="007F25D4"/>
    <w:p w:rsidR="007F25D4" w:rsidRDefault="007F25D4" w:rsidP="007F25D4">
      <w:pPr>
        <w:pStyle w:val="Heading3"/>
      </w:pPr>
      <w:r>
        <w:t>Equipment</w:t>
      </w:r>
    </w:p>
    <w:p w:rsidR="007F25D4" w:rsidRPr="007A739F" w:rsidRDefault="007F25D4" w:rsidP="007F25D4">
      <w:r>
        <w:t xml:space="preserve">A Kakophony carries a Sonic Shrieker, a special version of the Doom Siren with </w:t>
      </w:r>
      <w:r>
        <w:rPr>
          <w:i/>
        </w:rPr>
        <w:t xml:space="preserve">Cone X, 12 Damage </w:t>
      </w:r>
      <w:r w:rsidRPr="005C6DC6">
        <w:t>and</w:t>
      </w:r>
      <w:r>
        <w:rPr>
          <w:i/>
        </w:rPr>
        <w:t xml:space="preserve"> 3 Attacks, Penetration </w:t>
      </w:r>
      <w:r>
        <w:t xml:space="preserve">and </w:t>
      </w:r>
      <w:r>
        <w:rPr>
          <w:i/>
        </w:rPr>
        <w:t>can’t crit</w:t>
      </w:r>
      <w:r>
        <w:t>.</w:t>
      </w:r>
      <w:r w:rsidR="00F277B7">
        <w:t xml:space="preserve"> Successful wounds inflict</w:t>
      </w:r>
      <w:r w:rsidR="00F40235">
        <w:t xml:space="preserve">s </w:t>
      </w:r>
      <w:r w:rsidR="002B4415" w:rsidRPr="002B4415">
        <w:rPr>
          <w:i/>
        </w:rPr>
        <w:t>S</w:t>
      </w:r>
      <w:r w:rsidR="00F40235" w:rsidRPr="002B4415">
        <w:rPr>
          <w:i/>
        </w:rPr>
        <w:t>hocked</w:t>
      </w:r>
      <w:r w:rsidR="00F40235">
        <w:t xml:space="preserve"> on a &lt;10.</w:t>
      </w:r>
    </w:p>
    <w:p w:rsidR="007F25D4" w:rsidRDefault="007F25D4" w:rsidP="007F25D4">
      <w:pPr>
        <w:pStyle w:val="Heading3"/>
      </w:pPr>
      <w:r>
        <w:t>Wargear</w:t>
      </w:r>
    </w:p>
    <w:p w:rsidR="007F25D4" w:rsidRDefault="007F25D4" w:rsidP="007F25D4">
      <w:r>
        <w:t>Kakophony can’t change their weapons.</w:t>
      </w:r>
      <w:bookmarkEnd w:id="0"/>
    </w:p>
    <w:p w:rsidR="006369AB" w:rsidRPr="00E04079" w:rsidRDefault="006369AB" w:rsidP="00E04079"/>
    <w:sectPr w:rsidR="006369AB" w:rsidRPr="00E04079" w:rsidSect="003A335E">
      <w:pgSz w:w="12240" w:h="15840"/>
      <w:pgMar w:top="1417" w:right="141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D4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519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9FB"/>
    <w:rsid w:val="000E79EA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660E"/>
    <w:rsid w:val="00267589"/>
    <w:rsid w:val="002705C9"/>
    <w:rsid w:val="002707D1"/>
    <w:rsid w:val="00270EB6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415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D4F"/>
    <w:rsid w:val="00387129"/>
    <w:rsid w:val="00387380"/>
    <w:rsid w:val="00387F8F"/>
    <w:rsid w:val="003965AA"/>
    <w:rsid w:val="00397D3A"/>
    <w:rsid w:val="003A00C5"/>
    <w:rsid w:val="003A2190"/>
    <w:rsid w:val="003A31CD"/>
    <w:rsid w:val="003A335E"/>
    <w:rsid w:val="003A4B38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0BE6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13F"/>
    <w:rsid w:val="004E669A"/>
    <w:rsid w:val="004E7695"/>
    <w:rsid w:val="004E7A46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65A5"/>
    <w:rsid w:val="00556D24"/>
    <w:rsid w:val="0055752D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784A"/>
    <w:rsid w:val="007F0F70"/>
    <w:rsid w:val="007F11F6"/>
    <w:rsid w:val="007F20FD"/>
    <w:rsid w:val="007F25D4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3C0"/>
    <w:rsid w:val="00843B1D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224F"/>
    <w:rsid w:val="008A3594"/>
    <w:rsid w:val="008A3D22"/>
    <w:rsid w:val="008A459C"/>
    <w:rsid w:val="008A5041"/>
    <w:rsid w:val="008A5943"/>
    <w:rsid w:val="008A6B4D"/>
    <w:rsid w:val="008A6CD4"/>
    <w:rsid w:val="008A703F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60722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295A"/>
    <w:rsid w:val="00A333DE"/>
    <w:rsid w:val="00A33660"/>
    <w:rsid w:val="00A34794"/>
    <w:rsid w:val="00A34C53"/>
    <w:rsid w:val="00A34E13"/>
    <w:rsid w:val="00A371DA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3A6D"/>
    <w:rsid w:val="00C1662F"/>
    <w:rsid w:val="00C167B1"/>
    <w:rsid w:val="00C16DD5"/>
    <w:rsid w:val="00C17257"/>
    <w:rsid w:val="00C207C4"/>
    <w:rsid w:val="00C210D4"/>
    <w:rsid w:val="00C218CB"/>
    <w:rsid w:val="00C22032"/>
    <w:rsid w:val="00C22985"/>
    <w:rsid w:val="00C24992"/>
    <w:rsid w:val="00C250A5"/>
    <w:rsid w:val="00C26A79"/>
    <w:rsid w:val="00C30307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88A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3956"/>
    <w:rsid w:val="00D93F9F"/>
    <w:rsid w:val="00D94B51"/>
    <w:rsid w:val="00D961CF"/>
    <w:rsid w:val="00D96AC9"/>
    <w:rsid w:val="00D974EA"/>
    <w:rsid w:val="00DA002C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A0E"/>
    <w:rsid w:val="00E11EA2"/>
    <w:rsid w:val="00E11EE9"/>
    <w:rsid w:val="00E11F7E"/>
    <w:rsid w:val="00E12DFB"/>
    <w:rsid w:val="00E14CF7"/>
    <w:rsid w:val="00E15ECF"/>
    <w:rsid w:val="00E162B4"/>
    <w:rsid w:val="00E20545"/>
    <w:rsid w:val="00E219D5"/>
    <w:rsid w:val="00E221B8"/>
    <w:rsid w:val="00E225CE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3D2D"/>
    <w:rsid w:val="00EF62F9"/>
    <w:rsid w:val="00F0174E"/>
    <w:rsid w:val="00F02E3F"/>
    <w:rsid w:val="00F03771"/>
    <w:rsid w:val="00F03D58"/>
    <w:rsid w:val="00F04519"/>
    <w:rsid w:val="00F0484A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7B7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0235"/>
    <w:rsid w:val="00F41233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140C"/>
    <w:rsid w:val="00F71570"/>
    <w:rsid w:val="00F72225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F328E"/>
  <w15:chartTrackingRefBased/>
  <w15:docId w15:val="{1EC4B76F-9A98-407B-A523-F5C17F1B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25D4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  <w:rPr>
      <w:sz w:val="22"/>
    </w:r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  <w:rPr>
      <w:sz w:val="22"/>
    </w:r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4E38418-F453-4091-AD97-41B8B98BD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159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14</cp:revision>
  <dcterms:created xsi:type="dcterms:W3CDTF">2016-04-10T13:37:00Z</dcterms:created>
  <dcterms:modified xsi:type="dcterms:W3CDTF">2016-07-17T09:51:00Z</dcterms:modified>
</cp:coreProperties>
</file>