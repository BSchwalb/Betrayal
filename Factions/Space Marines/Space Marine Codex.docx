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D3" w:rsidRDefault="00222C61" w:rsidP="00E629D3">
      <w:pPr>
        <w:pStyle w:val="Title"/>
      </w:pPr>
      <w:r>
        <w:t>Space Marine Codex</w:t>
      </w:r>
    </w:p>
    <w:p w:rsidR="00E629D3" w:rsidRDefault="00E629D3" w:rsidP="00E629D3">
      <w:pPr>
        <w:rPr>
          <w:i/>
        </w:rPr>
      </w:pPr>
      <w:r w:rsidRPr="00EB317C">
        <w:rPr>
          <w:i/>
        </w:rPr>
        <w:t>Space Marines, the elite of the Imperium. Once conquering the galaxy, now fighting to push Xenos back and kill all Heretics. Gen-enhancing made them super-human soldiers, making them, together with years of training, the perfect warriors in any battle.</w:t>
      </w:r>
    </w:p>
    <w:p w:rsidR="00E629D3" w:rsidRDefault="00E629D3" w:rsidP="00E629D3">
      <w:pPr>
        <w:rPr>
          <w:i/>
        </w:rPr>
      </w:pPr>
    </w:p>
    <w:p w:rsidR="00E629D3" w:rsidRDefault="00E629D3" w:rsidP="00E629D3">
      <w:pPr>
        <w:rPr>
          <w:i/>
        </w:rPr>
      </w:pPr>
    </w:p>
    <w:p w:rsidR="00E629D3" w:rsidRPr="00EB317C" w:rsidRDefault="00E629D3" w:rsidP="00E629D3">
      <w:pPr>
        <w:rPr>
          <w:i/>
        </w:rPr>
      </w:pPr>
    </w:p>
    <w:p w:rsidR="00E629D3" w:rsidRDefault="00E629D3" w:rsidP="00E629D3"/>
    <w:sdt>
      <w:sdtPr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  <w:id w:val="-1196147939"/>
        <w:docPartObj>
          <w:docPartGallery w:val="Table of Contents"/>
          <w:docPartUnique/>
        </w:docPartObj>
      </w:sdtPr>
      <w:sdtEndPr>
        <w:rPr>
          <w:rFonts w:ascii="Calibri" w:hAnsi="Calibri"/>
          <w:bCs/>
          <w:noProof/>
        </w:rPr>
      </w:sdtEndPr>
      <w:sdtContent>
        <w:p w:rsidR="00E629D3" w:rsidRPr="00F554C1" w:rsidRDefault="00E629D3" w:rsidP="00E629D3">
          <w:pPr>
            <w:pStyle w:val="PsychicHeading"/>
            <w:rPr>
              <w:sz w:val="28"/>
            </w:rPr>
          </w:pPr>
          <w:r w:rsidRPr="00F554C1">
            <w:rPr>
              <w:sz w:val="32"/>
            </w:rPr>
            <w:t>Contents</w:t>
          </w:r>
        </w:p>
        <w:p w:rsidR="00A31AAE" w:rsidRDefault="00E629D3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55072400" w:history="1">
            <w:r w:rsidR="00A31AAE" w:rsidRPr="003A77C2">
              <w:rPr>
                <w:rStyle w:val="Hyperlink"/>
                <w:noProof/>
              </w:rPr>
              <w:t>Special Rules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_Toc455072400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2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E04F1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1" w:history="1">
            <w:r w:rsidR="00A31AAE" w:rsidRPr="003A77C2">
              <w:rPr>
                <w:rStyle w:val="Hyperlink"/>
                <w:noProof/>
              </w:rPr>
              <w:t>Army List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_Toc455072401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3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E04F1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2" w:history="1">
            <w:r w:rsidR="00A31AAE" w:rsidRPr="003A77C2">
              <w:rPr>
                <w:rStyle w:val="Hyperlink"/>
                <w:noProof/>
              </w:rPr>
              <w:t>Units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_Toc455072402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4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E04F1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3" w:history="1">
            <w:r w:rsidR="00A31AAE" w:rsidRPr="003A77C2">
              <w:rPr>
                <w:rStyle w:val="Hyperlink"/>
                <w:noProof/>
              </w:rPr>
              <w:t>Heroes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_Toc455072403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5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E04F1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4" w:history="1">
            <w:r w:rsidR="00A31AAE" w:rsidRPr="003A77C2">
              <w:rPr>
                <w:rStyle w:val="Hyperlink"/>
                <w:noProof/>
              </w:rPr>
              <w:t>Weapons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_Toc455072404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7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E04F1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5" w:history="1">
            <w:r w:rsidR="00A31AAE" w:rsidRPr="003A77C2">
              <w:rPr>
                <w:rStyle w:val="Hyperlink"/>
                <w:noProof/>
              </w:rPr>
              <w:t>Equipment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_Toc455072405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8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E04F1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6" w:history="1">
            <w:r w:rsidR="00A31AAE" w:rsidRPr="003A77C2">
              <w:rPr>
                <w:rStyle w:val="Hyperlink"/>
                <w:noProof/>
              </w:rPr>
              <w:t>Upgrades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_Toc455072406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9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E04F1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7" w:history="1">
            <w:r w:rsidR="00A31AAE" w:rsidRPr="003A77C2">
              <w:rPr>
                <w:rStyle w:val="Hyperlink"/>
                <w:noProof/>
              </w:rPr>
              <w:t>Ranks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_Toc455072407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10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E04F1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8" w:history="1">
            <w:r w:rsidR="00A31AAE" w:rsidRPr="003A77C2">
              <w:rPr>
                <w:rStyle w:val="Hyperlink"/>
                <w:noProof/>
              </w:rPr>
              <w:t>Traits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_Toc455072408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10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A31AAE" w:rsidRDefault="00E04F14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55072409" w:history="1">
            <w:r w:rsidR="00A31AAE" w:rsidRPr="003A77C2">
              <w:rPr>
                <w:rStyle w:val="Hyperlink"/>
                <w:noProof/>
              </w:rPr>
              <w:t>Psychic Spells</w:t>
            </w:r>
            <w:r w:rsidR="00A31AAE">
              <w:rPr>
                <w:noProof/>
                <w:webHidden/>
              </w:rPr>
              <w:tab/>
            </w:r>
            <w:r w:rsidR="00A31AAE">
              <w:rPr>
                <w:noProof/>
                <w:webHidden/>
              </w:rPr>
              <w:fldChar w:fldCharType="begin"/>
            </w:r>
            <w:r w:rsidR="00A31AAE">
              <w:rPr>
                <w:noProof/>
                <w:webHidden/>
              </w:rPr>
              <w:instrText xml:space="preserve"> PAGEREF _Toc455072409 \h </w:instrText>
            </w:r>
            <w:r w:rsidR="00A31AAE">
              <w:rPr>
                <w:noProof/>
                <w:webHidden/>
              </w:rPr>
            </w:r>
            <w:r w:rsidR="00A31AAE">
              <w:rPr>
                <w:noProof/>
                <w:webHidden/>
              </w:rPr>
              <w:fldChar w:fldCharType="separate"/>
            </w:r>
            <w:r w:rsidR="00A31AAE">
              <w:rPr>
                <w:noProof/>
                <w:webHidden/>
              </w:rPr>
              <w:t>12</w:t>
            </w:r>
            <w:r w:rsidR="00A31AAE">
              <w:rPr>
                <w:noProof/>
                <w:webHidden/>
              </w:rPr>
              <w:fldChar w:fldCharType="end"/>
            </w:r>
          </w:hyperlink>
        </w:p>
        <w:p w:rsidR="00E629D3" w:rsidRDefault="00E629D3" w:rsidP="00E629D3">
          <w:r>
            <w:fldChar w:fldCharType="end"/>
          </w:r>
          <w:r>
            <w:tab/>
          </w:r>
        </w:p>
      </w:sdtContent>
    </w:sdt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0" w:name="_Toc455072400"/>
      <w:r>
        <w:lastRenderedPageBreak/>
        <w:t>Special Rules</w:t>
      </w:r>
      <w:bookmarkEnd w:id="0"/>
    </w:p>
    <w:p w:rsidR="00E629D3" w:rsidRDefault="00E629D3" w:rsidP="00E629D3">
      <w:pPr>
        <w:pStyle w:val="Heading3"/>
      </w:pPr>
      <w:bookmarkStart w:id="1" w:name="_Toc438478095"/>
      <w:r>
        <w:t>Traits</w:t>
      </w:r>
      <w:bookmarkEnd w:id="1"/>
      <w:r>
        <w:tab/>
      </w:r>
    </w:p>
    <w:p w:rsidR="00E629D3" w:rsidRDefault="00E629D3" w:rsidP="00E629D3">
      <w:r>
        <w:t xml:space="preserve">Traits are unique improvements that a character can choose to increase their efficiency in combat. </w:t>
      </w:r>
    </w:p>
    <w:p w:rsidR="00E629D3" w:rsidRDefault="00E629D3" w:rsidP="00E629D3">
      <w:r>
        <w:t xml:space="preserve">There are various specializations available, as described under </w:t>
      </w:r>
      <w:r>
        <w:rPr>
          <w:i/>
        </w:rPr>
        <w:t>Traits</w:t>
      </w:r>
      <w:r>
        <w:t>. Every specialization consists of three layers, with two traits each. A character progresses through a specialization by putting traits points into it. To unlock a Trait in the one layer, a Trait in the previous layer must have been unlocked (except the first layer of course).</w:t>
      </w:r>
    </w:p>
    <w:p w:rsidR="00E629D3" w:rsidRDefault="00E629D3" w:rsidP="00E629D3">
      <w:r>
        <w:t>Only one trait per layer may be unlocked. Trait points may be all spent in one specialization, or split up between different ones.</w:t>
      </w:r>
    </w:p>
    <w:p w:rsidR="00D7015F" w:rsidRDefault="00D7015F" w:rsidP="00E629D3">
      <w:r>
        <w:t>Heroes may not receive Traits.</w:t>
      </w:r>
    </w:p>
    <w:p w:rsidR="00E629D3" w:rsidRPr="00B116FC" w:rsidRDefault="00E629D3" w:rsidP="00E629D3"/>
    <w:p w:rsidR="00E629D3" w:rsidRDefault="00E629D3" w:rsidP="00E629D3">
      <w:pPr>
        <w:rPr>
          <w:rFonts w:ascii="Corbel" w:eastAsiaTheme="majorEastAsia" w:hAnsi="Corbel" w:cstheme="majorBidi"/>
          <w:color w:val="2E74B5" w:themeColor="accent1" w:themeShade="BF"/>
          <w:sz w:val="48"/>
          <w:szCs w:val="32"/>
        </w:rPr>
      </w:pPr>
      <w:r>
        <w:br w:type="page"/>
      </w:r>
    </w:p>
    <w:p w:rsidR="00E629D3" w:rsidRDefault="005312FC" w:rsidP="00E629D3">
      <w:pPr>
        <w:pStyle w:val="Heading1"/>
      </w:pPr>
      <w:bookmarkStart w:id="2" w:name="_Toc455072401"/>
      <w:r>
        <w:lastRenderedPageBreak/>
        <w:t>Army L</w:t>
      </w:r>
      <w:r w:rsidR="0097197D">
        <w:t>ist</w:t>
      </w:r>
      <w:bookmarkEnd w:id="2"/>
    </w:p>
    <w:p w:rsidR="0097197D" w:rsidRDefault="00E629D3" w:rsidP="00E629D3">
      <w:r>
        <w:t>All units can use all Weapons, Upgrades and Equipment unless otherwise stated.</w:t>
      </w:r>
      <w:r w:rsidR="0097197D">
        <w:t xml:space="preserve"> Heroes may not change their equipment and may not receive Traits.</w:t>
      </w:r>
    </w:p>
    <w:tbl>
      <w:tblPr>
        <w:tblStyle w:val="ListTable1Light"/>
        <w:tblW w:w="10250" w:type="dxa"/>
        <w:tblLook w:val="04A0" w:firstRow="1" w:lastRow="0" w:firstColumn="1" w:lastColumn="0" w:noHBand="0" w:noVBand="1"/>
      </w:tblPr>
      <w:tblGrid>
        <w:gridCol w:w="3576"/>
        <w:gridCol w:w="690"/>
        <w:gridCol w:w="690"/>
        <w:gridCol w:w="690"/>
        <w:gridCol w:w="690"/>
        <w:gridCol w:w="690"/>
        <w:gridCol w:w="690"/>
        <w:gridCol w:w="690"/>
        <w:gridCol w:w="716"/>
        <w:gridCol w:w="112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</w:tcPr>
          <w:p w:rsidR="00E629D3" w:rsidRDefault="0097197D" w:rsidP="00B84541">
            <w:r>
              <w:t>Unit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690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716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128" w:type="dxa"/>
          </w:tcPr>
          <w:p w:rsidR="00E629D3" w:rsidRPr="002B152B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Legionaire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B152B">
              <w:rPr>
                <w:b/>
              </w:rPr>
              <w:t>50P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Assault marine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Devastator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Terminator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Librarian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A8313A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 xml:space="preserve">Attack </w:t>
            </w:r>
            <w:r w:rsidR="00A8313A">
              <w:rPr>
                <w:rFonts w:asciiTheme="minorHAnsi" w:hAnsiTheme="minorHAnsi"/>
                <w:b w:val="0"/>
              </w:rPr>
              <w:t>B</w:t>
            </w:r>
            <w:r w:rsidRPr="009D401F">
              <w:rPr>
                <w:rFonts w:asciiTheme="minorHAnsi" w:hAnsiTheme="minorHAnsi"/>
                <w:b w:val="0"/>
              </w:rPr>
              <w:t>ike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100P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6" w:type="dxa"/>
            <w:vAlign w:val="center"/>
          </w:tcPr>
          <w:p w:rsidR="00E629D3" w:rsidRPr="009D401F" w:rsidRDefault="00E629D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Dreadnought</w:t>
            </w:r>
          </w:p>
        </w:tc>
        <w:tc>
          <w:tcPr>
            <w:tcW w:w="690" w:type="dxa"/>
            <w:vAlign w:val="center"/>
          </w:tcPr>
          <w:p w:rsidR="00E629D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90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16" w:type="dxa"/>
            <w:vAlign w:val="center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28" w:type="dxa"/>
            <w:vAlign w:val="center"/>
          </w:tcPr>
          <w:p w:rsidR="00E629D3" w:rsidRPr="002B152B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200P</w:t>
            </w:r>
          </w:p>
        </w:tc>
      </w:tr>
    </w:tbl>
    <w:p w:rsidR="00E629D3" w:rsidRDefault="00E629D3" w:rsidP="00E629D3"/>
    <w:p w:rsidR="00E629D3" w:rsidRPr="00085392" w:rsidRDefault="00E629D3" w:rsidP="00E629D3"/>
    <w:tbl>
      <w:tblPr>
        <w:tblStyle w:val="ListTable1Light"/>
        <w:tblW w:w="10297" w:type="dxa"/>
        <w:tblLook w:val="04A0" w:firstRow="1" w:lastRow="0" w:firstColumn="1" w:lastColumn="0" w:noHBand="0" w:noVBand="1"/>
      </w:tblPr>
      <w:tblGrid>
        <w:gridCol w:w="3864"/>
        <w:gridCol w:w="745"/>
        <w:gridCol w:w="745"/>
        <w:gridCol w:w="745"/>
        <w:gridCol w:w="745"/>
        <w:gridCol w:w="745"/>
        <w:gridCol w:w="745"/>
        <w:gridCol w:w="745"/>
        <w:gridCol w:w="1218"/>
      </w:tblGrid>
      <w:tr w:rsidR="00550EF3" w:rsidTr="00550E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</w:tcPr>
          <w:p w:rsidR="00550EF3" w:rsidRDefault="0097197D" w:rsidP="0097197D">
            <w:r>
              <w:t>Hero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</w:t>
            </w:r>
          </w:p>
        </w:tc>
        <w:tc>
          <w:tcPr>
            <w:tcW w:w="745" w:type="dxa"/>
          </w:tcPr>
          <w:p w:rsidR="00550EF3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PM</w:t>
            </w:r>
          </w:p>
        </w:tc>
        <w:tc>
          <w:tcPr>
            <w:tcW w:w="1218" w:type="dxa"/>
          </w:tcPr>
          <w:p w:rsidR="00550EF3" w:rsidRPr="002B152B" w:rsidRDefault="00550EF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Punisher</w:t>
            </w:r>
          </w:p>
        </w:tc>
        <w:tc>
          <w:tcPr>
            <w:tcW w:w="745" w:type="dxa"/>
            <w:vAlign w:val="center"/>
          </w:tcPr>
          <w:p w:rsidR="00550EF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Sgt. Octavius</w:t>
            </w:r>
          </w:p>
        </w:tc>
        <w:tc>
          <w:tcPr>
            <w:tcW w:w="745" w:type="dxa"/>
            <w:vAlign w:val="center"/>
          </w:tcPr>
          <w:p w:rsidR="00550EF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Kane Ravenborn</w:t>
            </w:r>
          </w:p>
        </w:tc>
        <w:tc>
          <w:tcPr>
            <w:tcW w:w="745" w:type="dxa"/>
            <w:vAlign w:val="center"/>
          </w:tcPr>
          <w:p w:rsidR="00550EF3" w:rsidRDefault="00B5566F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550EF3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550EF3" w:rsidRPr="009D401F" w:rsidRDefault="00550EF3" w:rsidP="00B84541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Kalaman Tyr</w:t>
            </w:r>
          </w:p>
        </w:tc>
        <w:tc>
          <w:tcPr>
            <w:tcW w:w="745" w:type="dxa"/>
            <w:vAlign w:val="center"/>
          </w:tcPr>
          <w:p w:rsidR="00550EF3" w:rsidRDefault="00B5566F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550EF3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550EF3" w:rsidRPr="002B152B" w:rsidRDefault="00550EF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Abar “Frak” Tor</w:t>
            </w:r>
          </w:p>
        </w:tc>
        <w:tc>
          <w:tcPr>
            <w:tcW w:w="745" w:type="dxa"/>
            <w:vAlign w:val="center"/>
          </w:tcPr>
          <w:p w:rsidR="00843F3F" w:rsidRDefault="00B5566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Magus Tawren</w:t>
            </w:r>
          </w:p>
        </w:tc>
        <w:tc>
          <w:tcPr>
            <w:tcW w:w="745" w:type="dxa"/>
            <w:vAlign w:val="center"/>
          </w:tcPr>
          <w:p w:rsidR="00843F3F" w:rsidRDefault="00B5566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843F3F" w:rsidRDefault="00612D62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A41404" w:rsidP="00A414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Mar Tanak</w:t>
            </w:r>
          </w:p>
        </w:tc>
        <w:tc>
          <w:tcPr>
            <w:tcW w:w="745" w:type="dxa"/>
            <w:vAlign w:val="center"/>
          </w:tcPr>
          <w:p w:rsidR="00843F3F" w:rsidRDefault="00B5566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843F3F" w:rsidTr="00550EF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4" w:type="dxa"/>
            <w:vAlign w:val="center"/>
          </w:tcPr>
          <w:p w:rsidR="00843F3F" w:rsidRPr="009D401F" w:rsidRDefault="00843F3F" w:rsidP="00843F3F">
            <w:pPr>
              <w:rPr>
                <w:rFonts w:asciiTheme="minorHAnsi" w:hAnsiTheme="minorHAnsi"/>
                <w:b w:val="0"/>
              </w:rPr>
            </w:pPr>
            <w:r w:rsidRPr="009D401F">
              <w:rPr>
                <w:rFonts w:asciiTheme="minorHAnsi" w:hAnsiTheme="minorHAnsi"/>
                <w:b w:val="0"/>
              </w:rPr>
              <w:t>Eversor Assassin</w:t>
            </w:r>
          </w:p>
        </w:tc>
        <w:tc>
          <w:tcPr>
            <w:tcW w:w="745" w:type="dxa"/>
            <w:vAlign w:val="center"/>
          </w:tcPr>
          <w:p w:rsidR="00843F3F" w:rsidRDefault="00B5566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45" w:type="dxa"/>
            <w:vAlign w:val="center"/>
          </w:tcPr>
          <w:p w:rsidR="00843F3F" w:rsidRDefault="006315B3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45" w:type="dxa"/>
            <w:vAlign w:val="center"/>
          </w:tcPr>
          <w:p w:rsidR="00843F3F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8" w:type="dxa"/>
            <w:vAlign w:val="center"/>
          </w:tcPr>
          <w:p w:rsidR="00843F3F" w:rsidRPr="002B152B" w:rsidRDefault="00843F3F" w:rsidP="00843F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</w:tbl>
    <w:p w:rsidR="00E629D3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3" w:name="_Toc455072402"/>
      <w:r>
        <w:lastRenderedPageBreak/>
        <w:t>Units</w:t>
      </w:r>
      <w:bookmarkEnd w:id="3"/>
    </w:p>
    <w:tbl>
      <w:tblPr>
        <w:tblStyle w:val="TableGrid"/>
        <w:tblpPr w:leftFromText="141" w:rightFromText="141" w:vertAnchor="text" w:horzAnchor="margin" w:tblpY="-22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E629D3" w:rsidTr="00B84541">
        <w:trPr>
          <w:trHeight w:val="3697"/>
        </w:trPr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 w:rsidRPr="00954363">
              <w:t>Legionaire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>A Legionaire carries a Bolter or a Bolt Pistol and a Chainsword.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Legionaires cannot use </w:t>
            </w:r>
            <w:r>
              <w:rPr>
                <w:i/>
              </w:rPr>
              <w:t>Heavy Weapons</w:t>
            </w:r>
            <w:r>
              <w:t xml:space="preserve">. 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Devastator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>A Devastator carries a Heavy Bolter.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Devastators can only carry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</w:p>
          <w:p w:rsidR="00E629D3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Librarian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A Librarian carries a </w:t>
            </w:r>
            <w:r>
              <w:rPr>
                <w:i/>
              </w:rPr>
              <w:t xml:space="preserve">Force Staff </w:t>
            </w:r>
            <w:r>
              <w:t>(30cm, 12D, 2A).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Librarians cannot carry weapons other than their </w:t>
            </w:r>
            <w:r>
              <w:rPr>
                <w:i/>
              </w:rPr>
              <w:t>Force Staff</w:t>
            </w:r>
            <w:r>
              <w:t>. The Force Staff cannot receive Upgrades.</w:t>
            </w:r>
          </w:p>
          <w:p w:rsidR="00E629D3" w:rsidRPr="00B06511" w:rsidRDefault="00E629D3" w:rsidP="00B84541">
            <w:pPr>
              <w:pStyle w:val="Heading2"/>
              <w:tabs>
                <w:tab w:val="left" w:pos="4253"/>
              </w:tabs>
              <w:ind w:right="283"/>
              <w:outlineLvl w:val="1"/>
            </w:pPr>
            <w:r>
              <w:t>Dreadnaught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Special Rules</w:t>
            </w:r>
          </w:p>
          <w:p w:rsidR="00E629D3" w:rsidRPr="009D161A" w:rsidRDefault="00E629D3" w:rsidP="00B84541">
            <w:pPr>
              <w:tabs>
                <w:tab w:val="left" w:pos="4253"/>
              </w:tabs>
              <w:ind w:right="283"/>
              <w:rPr>
                <w:i/>
              </w:rPr>
            </w:pPr>
            <w:r w:rsidRPr="009D161A">
              <w:rPr>
                <w:i/>
              </w:rPr>
              <w:t>Weapon Platform, Armored</w:t>
            </w:r>
            <w:r>
              <w:rPr>
                <w:i/>
              </w:rPr>
              <w:t>(15), may not receive Traits</w:t>
            </w:r>
          </w:p>
          <w:p w:rsidR="00E629D3" w:rsidRDefault="00E629D3" w:rsidP="00B84541">
            <w:pPr>
              <w:pStyle w:val="Heading3"/>
              <w:tabs>
                <w:tab w:val="left" w:pos="4253"/>
              </w:tabs>
              <w:ind w:right="283"/>
              <w:outlineLvl w:val="2"/>
            </w:pPr>
            <w:r>
              <w:t>Equipment</w:t>
            </w:r>
          </w:p>
          <w:p w:rsidR="00E629D3" w:rsidRPr="00B952B2" w:rsidRDefault="00E629D3" w:rsidP="00B84541">
            <w:pPr>
              <w:tabs>
                <w:tab w:val="left" w:pos="4253"/>
              </w:tabs>
              <w:ind w:right="283"/>
            </w:pPr>
            <w:r>
              <w:t xml:space="preserve">A Dreadnaught carries a </w:t>
            </w:r>
            <w:r>
              <w:rPr>
                <w:i/>
              </w:rPr>
              <w:t xml:space="preserve">Dreadnaught Fist </w:t>
            </w:r>
            <w:r>
              <w:t xml:space="preserve">and an </w:t>
            </w:r>
            <w:r>
              <w:rPr>
                <w:i/>
              </w:rPr>
              <w:t>Autocannon</w:t>
            </w:r>
            <w:r>
              <w:t>.</w:t>
            </w:r>
          </w:p>
          <w:p w:rsidR="00E629D3" w:rsidRDefault="00E629D3" w:rsidP="00B84541">
            <w:pPr>
              <w:pStyle w:val="Heading3"/>
              <w:tabs>
                <w:tab w:val="left" w:pos="4170"/>
              </w:tabs>
              <w:ind w:right="283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</w:pPr>
            <w:r>
              <w:t xml:space="preserve">Dreadnaughts can swap their Weapons for an </w:t>
            </w:r>
            <w:r w:rsidRPr="005F4A96">
              <w:rPr>
                <w:i/>
              </w:rPr>
              <w:t>Autocannon</w:t>
            </w:r>
            <w:r>
              <w:t xml:space="preserve">, </w:t>
            </w:r>
            <w:r>
              <w:rPr>
                <w:i/>
              </w:rPr>
              <w:t xml:space="preserve">Twin-Linked Las Cannon </w:t>
            </w:r>
            <w:r>
              <w:t>or</w:t>
            </w:r>
            <w:r>
              <w:rPr>
                <w:i/>
              </w:rPr>
              <w:t xml:space="preserve"> Whirlwind Missiles</w:t>
            </w:r>
            <w:r>
              <w:t>.</w:t>
            </w:r>
          </w:p>
          <w:p w:rsidR="00E629D3" w:rsidRDefault="00E629D3" w:rsidP="00B84541">
            <w:pPr>
              <w:tabs>
                <w:tab w:val="left" w:pos="4170"/>
              </w:tabs>
              <w:ind w:right="283"/>
            </w:pPr>
            <w:r>
              <w:t xml:space="preserve">Additionally, they can upgrade their </w:t>
            </w:r>
            <w:r>
              <w:rPr>
                <w:i/>
              </w:rPr>
              <w:t xml:space="preserve">Dreadnaught Fist </w:t>
            </w:r>
            <w:r>
              <w:t>with an underslung Bolter or Flamer for 20P. This weapon can be used as usual.</w:t>
            </w:r>
          </w:p>
          <w:p w:rsidR="00E629D3" w:rsidRPr="00F0484A" w:rsidRDefault="00E629D3" w:rsidP="00E04F14">
            <w:pPr>
              <w:tabs>
                <w:tab w:val="left" w:pos="4170"/>
              </w:tabs>
              <w:ind w:right="283"/>
              <w:rPr>
                <w:i/>
              </w:rPr>
            </w:pPr>
            <w:r w:rsidRPr="00E219D5">
              <w:rPr>
                <w:b/>
              </w:rPr>
              <w:t>Dreadnaught Fist (1H):</w:t>
            </w:r>
            <w:r>
              <w:t xml:space="preserve">   </w:t>
            </w:r>
            <w:r w:rsidR="00E04F14">
              <w:t>Melee, 15</w:t>
            </w:r>
            <w:bookmarkStart w:id="4" w:name="_GoBack"/>
            <w:bookmarkEnd w:id="4"/>
            <w:r w:rsidRPr="00F77887">
              <w:t xml:space="preserve">D, </w:t>
            </w:r>
            <w:r w:rsidR="00E04F14">
              <w:t>3</w:t>
            </w:r>
            <w:r w:rsidRPr="00F77887">
              <w:t xml:space="preserve">A, </w:t>
            </w:r>
            <w:r w:rsidRPr="00F77887">
              <w:rPr>
                <w:i/>
              </w:rPr>
              <w:t>Penetration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Autocannon:</w:t>
            </w:r>
            <w:r>
              <w:rPr>
                <w:b/>
              </w:rPr>
              <w:t xml:space="preserve">  </w:t>
            </w:r>
            <w:r w:rsidRPr="00F77887">
              <w:t xml:space="preserve">30cm, 10D, 4A, </w:t>
            </w:r>
            <w:r w:rsidRPr="00F77887">
              <w:rPr>
                <w:i/>
              </w:rPr>
              <w:t>Rapid Fire, can’t crit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Twin-Linked Las Cannon:</w:t>
            </w:r>
            <w:r>
              <w:rPr>
                <w:b/>
              </w:rPr>
              <w:t xml:space="preserve">  </w:t>
            </w:r>
            <w:r>
              <w:t>45</w:t>
            </w:r>
            <w:r w:rsidRPr="00F77887">
              <w:t xml:space="preserve">cm, 12D, 4A, </w:t>
            </w:r>
            <w:r w:rsidRPr="00F77887">
              <w:rPr>
                <w:i/>
              </w:rPr>
              <w:t>Energy</w:t>
            </w:r>
            <w:r w:rsidRPr="00F77887">
              <w:rPr>
                <w:i/>
              </w:rPr>
              <w:br/>
            </w:r>
            <w:r w:rsidRPr="00E219D5">
              <w:rPr>
                <w:b/>
              </w:rPr>
              <w:t>Whirlwind Missiles:</w:t>
            </w:r>
            <w:r>
              <w:rPr>
                <w:b/>
              </w:rPr>
              <w:t xml:space="preserve">  </w:t>
            </w:r>
            <w:r>
              <w:t xml:space="preserve">30cm, 8D, 3A, </w:t>
            </w:r>
            <w:r>
              <w:rPr>
                <w:i/>
              </w:rPr>
              <w:t>AoE M</w:t>
            </w:r>
          </w:p>
        </w:tc>
        <w:tc>
          <w:tcPr>
            <w:tcW w:w="5103" w:type="dxa"/>
          </w:tcPr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Assault Marine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An Assault Marine carries a Bolt Pistol and a Chainsword and wears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Pr="00383721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Assault Marines cannot use </w:t>
            </w:r>
            <w:r>
              <w:rPr>
                <w:i/>
              </w:rPr>
              <w:t xml:space="preserve">Rifles </w:t>
            </w:r>
            <w:r>
              <w:t xml:space="preserve">or </w:t>
            </w:r>
            <w:r>
              <w:rPr>
                <w:i/>
              </w:rPr>
              <w:t>Heavy Weapons</w:t>
            </w:r>
            <w:r>
              <w:t>.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Terminator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Rules</w:t>
            </w:r>
          </w:p>
          <w:p w:rsidR="00E629D3" w:rsidRPr="00CE6EF6" w:rsidRDefault="00E629D3" w:rsidP="00B84541">
            <w:pPr>
              <w:tabs>
                <w:tab w:val="left" w:pos="3611"/>
              </w:tabs>
              <w:ind w:right="-1"/>
              <w:rPr>
                <w:i/>
              </w:rPr>
            </w:pPr>
            <w:r>
              <w:rPr>
                <w:i/>
              </w:rPr>
              <w:t>Armored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>A Terminator carries a Minigun and a Powerfist.</w:t>
            </w:r>
          </w:p>
          <w:p w:rsidR="00E629D3" w:rsidRDefault="00E629D3" w:rsidP="00B84541">
            <w:pPr>
              <w:pStyle w:val="Heading3"/>
              <w:tabs>
                <w:tab w:val="left" w:pos="3611"/>
              </w:tabs>
              <w:ind w:right="-1"/>
              <w:outlineLvl w:val="2"/>
            </w:pPr>
            <w:r>
              <w:t>Wargear</w:t>
            </w:r>
          </w:p>
          <w:p w:rsidR="00E629D3" w:rsidRDefault="00E629D3" w:rsidP="00B84541">
            <w:pPr>
              <w:tabs>
                <w:tab w:val="left" w:pos="3611"/>
              </w:tabs>
              <w:ind w:right="-1"/>
            </w:pPr>
            <w:r>
              <w:t xml:space="preserve">Terminators can only swap their Minigun for a Flamer or swap both weapons for a </w:t>
            </w:r>
            <w:r>
              <w:rPr>
                <w:i/>
              </w:rPr>
              <w:t>Hurricane Missile Launcher</w:t>
            </w:r>
            <w:r>
              <w:t xml:space="preserve"> (30cm, 8D, 3A, </w:t>
            </w:r>
            <w:r>
              <w:rPr>
                <w:i/>
              </w:rPr>
              <w:t>AoE M</w:t>
            </w:r>
            <w:r>
              <w:t>) or Power Claws.</w:t>
            </w:r>
          </w:p>
          <w:p w:rsidR="00E629D3" w:rsidRPr="004D15F7" w:rsidRDefault="00E629D3" w:rsidP="00B84541">
            <w:pPr>
              <w:tabs>
                <w:tab w:val="left" w:pos="3611"/>
              </w:tabs>
              <w:ind w:right="-1"/>
            </w:pPr>
          </w:p>
          <w:p w:rsidR="00E629D3" w:rsidRDefault="00E629D3" w:rsidP="00B84541">
            <w:pPr>
              <w:pStyle w:val="Heading2"/>
              <w:tabs>
                <w:tab w:val="left" w:pos="3611"/>
              </w:tabs>
              <w:ind w:right="-1"/>
              <w:outlineLvl w:val="1"/>
            </w:pPr>
            <w:r>
              <w:t>Attack Bike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r>
              <w:t>Special Rules</w:t>
            </w:r>
          </w:p>
          <w:p w:rsidR="00E629D3" w:rsidRPr="009B079B" w:rsidRDefault="00E629D3" w:rsidP="00B84541">
            <w:pPr>
              <w:tabs>
                <w:tab w:val="left" w:pos="3611"/>
                <w:tab w:val="left" w:pos="3885"/>
              </w:tabs>
              <w:ind w:right="-1"/>
              <w:rPr>
                <w:i/>
              </w:rPr>
            </w:pPr>
            <w:r>
              <w:rPr>
                <w:i/>
              </w:rPr>
              <w:t>Weapon Platform, Fast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r>
              <w:t>Equipment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  <w:r>
              <w:t>An Attack Bike has two mounted Bolters. The Driver carries a Bolter as well.</w:t>
            </w:r>
          </w:p>
          <w:p w:rsidR="00E629D3" w:rsidRDefault="00E629D3" w:rsidP="00B84541">
            <w:pPr>
              <w:pStyle w:val="Heading3"/>
              <w:tabs>
                <w:tab w:val="left" w:pos="3611"/>
                <w:tab w:val="left" w:pos="3885"/>
              </w:tabs>
              <w:ind w:right="-1"/>
              <w:outlineLvl w:val="2"/>
            </w:pPr>
            <w:r>
              <w:t>Wargear</w:t>
            </w:r>
          </w:p>
          <w:p w:rsidR="00E629D3" w:rsidRPr="00450D98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  <w:r>
              <w:t>The Attack Bike Driver can upgrade their Bolter to a Melta Gun or a Flamer.</w:t>
            </w:r>
          </w:p>
          <w:p w:rsidR="00E629D3" w:rsidRDefault="00E629D3" w:rsidP="00B84541">
            <w:pPr>
              <w:tabs>
                <w:tab w:val="left" w:pos="3611"/>
                <w:tab w:val="left" w:pos="3885"/>
              </w:tabs>
              <w:ind w:right="-1"/>
            </w:pPr>
          </w:p>
        </w:tc>
      </w:tr>
    </w:tbl>
    <w:p w:rsidR="00E629D3" w:rsidRDefault="00E629D3" w:rsidP="00E629D3">
      <w:pPr>
        <w:pStyle w:val="Heading1"/>
      </w:pPr>
      <w:bookmarkStart w:id="5" w:name="_Toc455072403"/>
      <w:r>
        <w:lastRenderedPageBreak/>
        <w:t>Heroes</w:t>
      </w:r>
      <w:bookmarkEnd w:id="5"/>
    </w:p>
    <w:tbl>
      <w:tblPr>
        <w:tblStyle w:val="TableGrid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098"/>
        <w:gridCol w:w="5098"/>
      </w:tblGrid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outlineLvl w:val="1"/>
            </w:pPr>
            <w:r>
              <w:t>Punisher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E629D3" w:rsidP="00B64431">
            <w:pPr>
              <w:ind w:right="283"/>
            </w:pPr>
            <w:r>
              <w:t xml:space="preserve">The Punisher carries his pistols, </w:t>
            </w:r>
            <w:r>
              <w:rPr>
                <w:i/>
              </w:rPr>
              <w:t>Pain &amp; Death</w:t>
            </w:r>
            <w:r>
              <w:t>, which count as Stormbolters. Additionally, he carries a Combat Knive.</w:t>
            </w:r>
          </w:p>
          <w:p w:rsidR="00E629D3" w:rsidRDefault="00E629D3" w:rsidP="00B64431">
            <w:pPr>
              <w:pStyle w:val="Heading3"/>
              <w:keepNext w:val="0"/>
              <w:keepLines w:val="0"/>
              <w:ind w:right="283"/>
              <w:outlineLvl w:val="2"/>
            </w:pPr>
            <w:r>
              <w:t>Trait: Punishment</w:t>
            </w:r>
          </w:p>
          <w:p w:rsidR="00E629D3" w:rsidRDefault="00E629D3" w:rsidP="00B64431">
            <w:pPr>
              <w:ind w:right="283"/>
            </w:pPr>
            <w:r>
              <w:t xml:space="preserve">If the Punisher is within 10cm of his target, </w:t>
            </w:r>
            <w:r>
              <w:rPr>
                <w:i/>
              </w:rPr>
              <w:t xml:space="preserve">Pain &amp; Death </w:t>
            </w:r>
            <w:r>
              <w:t>gain +1 attack each.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E629D3" w:rsidRDefault="00E629D3" w:rsidP="00B64431">
            <w:pPr>
              <w:ind w:right="283"/>
            </w:pPr>
            <w:r>
              <w:t xml:space="preserve">If no character in the Punisher’s Squad </w:t>
            </w:r>
            <w:r w:rsidR="0055770E">
              <w:t>has a Rank higher than Sgt</w:t>
            </w:r>
            <w:r w:rsidR="008A77A0">
              <w:t>.</w:t>
            </w:r>
            <w:r>
              <w:t>, all Pistols</w:t>
            </w:r>
            <w:r w:rsidR="0055770E">
              <w:t xml:space="preserve"> and Rifles</w:t>
            </w:r>
            <w:r>
              <w:t xml:space="preserve"> gain +</w:t>
            </w:r>
            <w:r w:rsidR="0055770E">
              <w:t>1 Attack</w:t>
            </w:r>
            <w:r>
              <w:t>.</w:t>
            </w:r>
          </w:p>
          <w:p w:rsidR="00E629D3" w:rsidRDefault="00E629D3" w:rsidP="00B64431">
            <w:pPr>
              <w:ind w:right="283"/>
            </w:pP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outlineLvl w:val="1"/>
            </w:pPr>
            <w:r>
              <w:t>Sgt. Octavius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Equipment</w:t>
            </w:r>
          </w:p>
          <w:p w:rsidR="00E629D3" w:rsidRDefault="00E629D3" w:rsidP="007E6A06">
            <w:r>
              <w:t xml:space="preserve">Sergeant Octavius carries a Bolt Pistol and a Chainsword. </w:t>
            </w:r>
          </w:p>
          <w:p w:rsidR="00E629D3" w:rsidRDefault="00C56C7B" w:rsidP="007E6A06">
            <w:pPr>
              <w:pStyle w:val="Heading3"/>
              <w:outlineLvl w:val="2"/>
            </w:pPr>
            <w:r>
              <w:t>Trait: Squad Leader</w:t>
            </w:r>
          </w:p>
          <w:p w:rsidR="00E629D3" w:rsidRDefault="00C56C7B" w:rsidP="007E6A06">
            <w:r>
              <w:t>Sgt. Octavius may designate one dedicated target per round. All units in his squad attacking this target may reroll any two dice when attacking.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Synergy</w:t>
            </w:r>
          </w:p>
          <w:p w:rsidR="00E629D3" w:rsidRPr="00F57219" w:rsidRDefault="00E629D3" w:rsidP="00C56C7B">
            <w:r>
              <w:t xml:space="preserve">If all units in Octavius’ Squad (except himself) have a Rifle, </w:t>
            </w:r>
            <w:r w:rsidR="00C56C7B">
              <w:t xml:space="preserve">all units attacking the dedicated target gain +1 </w:t>
            </w:r>
            <w:r w:rsidR="0028677B">
              <w:t>attack per assault.</w:t>
            </w:r>
          </w:p>
        </w:tc>
      </w:tr>
      <w:tr w:rsidR="00E629D3" w:rsidTr="007E6A06">
        <w:tc>
          <w:tcPr>
            <w:tcW w:w="5098" w:type="dxa"/>
          </w:tcPr>
          <w:p w:rsidR="00E629D3" w:rsidRDefault="00E629D3" w:rsidP="00B64431">
            <w:pPr>
              <w:pStyle w:val="Heading2"/>
              <w:ind w:right="283"/>
              <w:outlineLvl w:val="1"/>
            </w:pPr>
            <w:r>
              <w:t>Kane Ravenborn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Pr="00943C14" w:rsidRDefault="00E629D3" w:rsidP="00B64431">
            <w:pPr>
              <w:keepNext/>
              <w:keepLines/>
              <w:ind w:right="283"/>
            </w:pPr>
            <w:r>
              <w:t xml:space="preserve">Kane Ravenborn carries </w:t>
            </w:r>
            <w:r>
              <w:rPr>
                <w:i/>
              </w:rPr>
              <w:t xml:space="preserve">Raven Talons </w:t>
            </w:r>
            <w:r>
              <w:t xml:space="preserve">(count as Power Claws) and a </w:t>
            </w:r>
            <w:r>
              <w:rPr>
                <w:i/>
              </w:rPr>
              <w:t>Jump Pack</w:t>
            </w:r>
            <w:r>
              <w:t>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Skill: Raven’s Flight</w:t>
            </w:r>
          </w:p>
          <w:p w:rsidR="00E629D3" w:rsidRPr="00806AAD" w:rsidRDefault="00E629D3" w:rsidP="00B64431">
            <w:pPr>
              <w:keepNext/>
              <w:keepLines/>
              <w:ind w:right="283"/>
              <w:rPr>
                <w:i/>
              </w:rPr>
            </w:pPr>
            <w:r>
              <w:t>Kane may immediately move up to 15cm after the next melee assault, but loses one attack for this assault.</w:t>
            </w:r>
          </w:p>
          <w:p w:rsidR="00E629D3" w:rsidRDefault="00E629D3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E629D3" w:rsidRDefault="00E629D3" w:rsidP="00B64431">
            <w:pPr>
              <w:keepNext/>
              <w:keepLines/>
              <w:ind w:right="283"/>
            </w:pPr>
            <w:r>
              <w:t xml:space="preserve">If every unit in Kane’s Squad carries a </w:t>
            </w:r>
            <w:r>
              <w:rPr>
                <w:i/>
              </w:rPr>
              <w:t>Jump Pack</w:t>
            </w:r>
            <w:r>
              <w:t>, all units gain an additional +10cm</w:t>
            </w:r>
            <w:r w:rsidR="00095006">
              <w:t xml:space="preserve"> on</w:t>
            </w:r>
            <w:r>
              <w:t xml:space="preserve"> </w:t>
            </w:r>
            <w:r w:rsidR="00095006" w:rsidRPr="00095006">
              <w:rPr>
                <w:i/>
              </w:rPr>
              <w:t>R</w:t>
            </w:r>
            <w:r>
              <w:rPr>
                <w:i/>
              </w:rPr>
              <w:t>un</w:t>
            </w:r>
            <w:r w:rsidR="00095006">
              <w:rPr>
                <w:i/>
              </w:rPr>
              <w:t>ning</w:t>
            </w:r>
            <w:r>
              <w:t>.</w:t>
            </w:r>
          </w:p>
          <w:p w:rsidR="00B84541" w:rsidRDefault="00B84541" w:rsidP="00B64431">
            <w:pPr>
              <w:pStyle w:val="Heading2"/>
              <w:ind w:right="283"/>
              <w:outlineLvl w:val="1"/>
            </w:pPr>
            <w:r>
              <w:t>Abar “Frak” Tor</w:t>
            </w:r>
          </w:p>
          <w:p w:rsidR="00B84541" w:rsidRDefault="00B84541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B84541" w:rsidRDefault="00B84541" w:rsidP="00B64431">
            <w:pPr>
              <w:ind w:right="283"/>
            </w:pPr>
            <w:r>
              <w:t xml:space="preserve">Frak carries a custom-made </w:t>
            </w:r>
            <w:r>
              <w:rPr>
                <w:i/>
              </w:rPr>
              <w:t xml:space="preserve">Grenade Launcher </w:t>
            </w:r>
            <w:r>
              <w:t xml:space="preserve">(30cm, </w:t>
            </w:r>
            <w:r w:rsidR="00A8370F">
              <w:t xml:space="preserve">10D, 2A, </w:t>
            </w:r>
            <w:r w:rsidR="00A8370F">
              <w:rPr>
                <w:i/>
              </w:rPr>
              <w:t>Area of Effect M</w:t>
            </w:r>
            <w:r w:rsidR="00A8370F">
              <w:t xml:space="preserve">). </w:t>
            </w:r>
          </w:p>
          <w:p w:rsidR="00C21BA5" w:rsidRDefault="00C21BA5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C21BA5" w:rsidRDefault="00C21BA5" w:rsidP="00B64431">
            <w:pPr>
              <w:ind w:right="283"/>
            </w:pPr>
            <w:r>
              <w:t xml:space="preserve">If there are at least two units with a Missile Launcher in your Squad, Frak and them gain </w:t>
            </w:r>
            <w:r>
              <w:rPr>
                <w:i/>
              </w:rPr>
              <w:t>Lethal Wounds</w:t>
            </w:r>
            <w:r>
              <w:t>.</w:t>
            </w: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7E6A06" w:rsidRDefault="007E6A06" w:rsidP="00B64431">
            <w:pPr>
              <w:pStyle w:val="Heading2"/>
              <w:ind w:right="283"/>
              <w:outlineLvl w:val="1"/>
            </w:pPr>
          </w:p>
          <w:p w:rsidR="00024B9F" w:rsidRDefault="00024B9F" w:rsidP="00B64431">
            <w:pPr>
              <w:pStyle w:val="Heading2"/>
              <w:ind w:right="283"/>
              <w:outlineLvl w:val="1"/>
            </w:pPr>
            <w:r>
              <w:lastRenderedPageBreak/>
              <w:t>Mar Tanak</w:t>
            </w:r>
          </w:p>
          <w:p w:rsidR="00024B9F" w:rsidRDefault="00024B9F" w:rsidP="00B64431">
            <w:pPr>
              <w:pStyle w:val="Heading3"/>
              <w:ind w:right="283"/>
              <w:outlineLvl w:val="2"/>
            </w:pPr>
            <w:r>
              <w:t>Rules</w:t>
            </w:r>
          </w:p>
          <w:p w:rsidR="00024B9F" w:rsidRPr="00024B9F" w:rsidRDefault="00024B9F" w:rsidP="00B64431">
            <w:pPr>
              <w:ind w:right="283"/>
              <w:rPr>
                <w:i/>
              </w:rPr>
            </w:pPr>
            <w:r>
              <w:rPr>
                <w:i/>
              </w:rPr>
              <w:t>Armored(12)</w:t>
            </w:r>
          </w:p>
          <w:p w:rsidR="00024B9F" w:rsidRPr="00024B9F" w:rsidRDefault="00024B9F" w:rsidP="00B64431">
            <w:pPr>
              <w:pStyle w:val="Heading3"/>
              <w:ind w:right="283"/>
              <w:outlineLvl w:val="2"/>
            </w:pPr>
            <w:r>
              <w:t>Equipment</w:t>
            </w:r>
          </w:p>
          <w:p w:rsidR="00E629D3" w:rsidRDefault="00024B9F" w:rsidP="00B64431">
            <w:pPr>
              <w:ind w:right="283"/>
            </w:pPr>
            <w:r>
              <w:t xml:space="preserve">Mar Tanak carries </w:t>
            </w:r>
            <w:r w:rsidRPr="00F05217">
              <w:rPr>
                <w:i/>
              </w:rPr>
              <w:t>Power Claws</w:t>
            </w:r>
            <w:r>
              <w:t>.</w:t>
            </w:r>
          </w:p>
          <w:p w:rsidR="007E6A06" w:rsidRDefault="007E6A06" w:rsidP="00B64431">
            <w:pPr>
              <w:pStyle w:val="Heading3"/>
              <w:ind w:right="283"/>
              <w:outlineLvl w:val="2"/>
            </w:pPr>
            <w:r>
              <w:t>Skill: Teleport</w:t>
            </w:r>
          </w:p>
          <w:p w:rsidR="007E6A06" w:rsidRDefault="00FA158B" w:rsidP="00B64431">
            <w:pPr>
              <w:ind w:right="283"/>
            </w:pPr>
            <w:r>
              <w:t>Mar Tanak t</w:t>
            </w:r>
            <w:r w:rsidR="007E6A06">
              <w:t>eleports anywhere on the battlefield. This Skill costs 4 AP.</w:t>
            </w:r>
          </w:p>
          <w:p w:rsidR="00FA158B" w:rsidRDefault="00FA158B" w:rsidP="00B64431">
            <w:pPr>
              <w:pStyle w:val="Heading3"/>
              <w:ind w:right="283"/>
              <w:outlineLvl w:val="2"/>
            </w:pPr>
            <w:r>
              <w:t>Synergy</w:t>
            </w:r>
          </w:p>
          <w:p w:rsidR="00FA158B" w:rsidRPr="00FA158B" w:rsidRDefault="00FA158B" w:rsidP="00B64431">
            <w:pPr>
              <w:ind w:right="283"/>
            </w:pPr>
            <w:r>
              <w:t>If there are at least two more Terminators in Mar Tanak’s Squad, he and all Terminators get a Homing Beacon. All Terminators and Tanak may teleport to (within 5cm) a Homing Beacon for 2</w:t>
            </w:r>
            <w:r w:rsidR="002F009A">
              <w:t xml:space="preserve"> </w:t>
            </w:r>
            <w:r>
              <w:t>AP.</w:t>
            </w:r>
          </w:p>
        </w:tc>
        <w:tc>
          <w:tcPr>
            <w:tcW w:w="5098" w:type="dxa"/>
          </w:tcPr>
          <w:p w:rsidR="00E629D3" w:rsidRDefault="00E629D3" w:rsidP="007E6A06">
            <w:pPr>
              <w:pStyle w:val="Heading2"/>
              <w:outlineLvl w:val="1"/>
            </w:pPr>
            <w:r>
              <w:lastRenderedPageBreak/>
              <w:t>Kalaman Tyr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Equipment</w:t>
            </w:r>
          </w:p>
          <w:p w:rsidR="00E629D3" w:rsidRPr="00943C14" w:rsidRDefault="00E629D3" w:rsidP="007E6A06">
            <w:pPr>
              <w:keepNext/>
              <w:keepLines/>
            </w:pPr>
            <w:r>
              <w:t>Kalaman Tyr carries a Bolter and a Stormshield.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Trait: Hold Ground</w:t>
            </w:r>
          </w:p>
          <w:p w:rsidR="00E629D3" w:rsidRPr="00C309B1" w:rsidRDefault="00E629D3" w:rsidP="007E6A06">
            <w:pPr>
              <w:keepNext/>
              <w:keepLines/>
            </w:pPr>
            <w:r>
              <w:t xml:space="preserve">When Kalaman Tyr goes on </w:t>
            </w:r>
            <w:r>
              <w:rPr>
                <w:i/>
              </w:rPr>
              <w:t>Overwatch</w:t>
            </w:r>
            <w:r>
              <w:t>, he may activate it up to two times (not on the same enemy during the same movement though).</w:t>
            </w:r>
          </w:p>
          <w:p w:rsidR="00E629D3" w:rsidRDefault="00E629D3" w:rsidP="007E6A06">
            <w:pPr>
              <w:pStyle w:val="Heading3"/>
              <w:outlineLvl w:val="2"/>
            </w:pPr>
            <w:r>
              <w:t>Synergy</w:t>
            </w:r>
          </w:p>
          <w:p w:rsidR="00E629D3" w:rsidRPr="003F17ED" w:rsidRDefault="00E629D3" w:rsidP="007E6A06">
            <w:pPr>
              <w:keepNext/>
              <w:keepLines/>
            </w:pPr>
            <w:r>
              <w:t xml:space="preserve">If all other units in Kalaman’s Squad carry ranged weapons, they all may activate </w:t>
            </w:r>
            <w:r>
              <w:rPr>
                <w:i/>
              </w:rPr>
              <w:t xml:space="preserve">Overwatch </w:t>
            </w:r>
            <w:r>
              <w:t>twice.</w:t>
            </w:r>
          </w:p>
          <w:p w:rsidR="00E629D3" w:rsidRDefault="00612D62" w:rsidP="007E6A06">
            <w:pPr>
              <w:pStyle w:val="Heading2"/>
              <w:outlineLvl w:val="1"/>
            </w:pPr>
            <w:r>
              <w:t>Magus Tawren</w:t>
            </w:r>
          </w:p>
          <w:p w:rsidR="00612D62" w:rsidRDefault="00612D62" w:rsidP="007E6A06">
            <w:pPr>
              <w:pStyle w:val="Heading3"/>
              <w:outlineLvl w:val="2"/>
            </w:pPr>
            <w:r>
              <w:t>Equipment</w:t>
            </w:r>
          </w:p>
          <w:p w:rsidR="00612D62" w:rsidRDefault="00612D62" w:rsidP="007E6A06">
            <w:r>
              <w:t>Tawren carries no weapons herself and may not attack.</w:t>
            </w:r>
          </w:p>
          <w:p w:rsidR="002A4AC8" w:rsidRDefault="002A4AC8" w:rsidP="007E6A06">
            <w:pPr>
              <w:pStyle w:val="Heading3"/>
              <w:outlineLvl w:val="2"/>
            </w:pPr>
            <w:r>
              <w:t>Trait: Skitarii Praetorians</w:t>
            </w:r>
          </w:p>
          <w:p w:rsidR="00612D62" w:rsidRDefault="002A4AC8" w:rsidP="007E6A06">
            <w:r>
              <w:t>Magus Tawren is always guarded by two Skitarii Praetorians. They have 3HP, 12MM, 10DF and 1Crit.</w:t>
            </w:r>
          </w:p>
          <w:p w:rsidR="002A4AC8" w:rsidRDefault="002A4AC8" w:rsidP="007E6A06">
            <w:r>
              <w:t>They carry a Skitarii Assault Cannon X</w:t>
            </w:r>
            <w:r w:rsidR="003D38AC">
              <w:t>F</w:t>
            </w:r>
            <w:r>
              <w:t>03 (30cm, 8D, 3A).</w:t>
            </w:r>
          </w:p>
          <w:p w:rsidR="008776B5" w:rsidRDefault="008776B5" w:rsidP="007E6A06">
            <w:r>
              <w:t>The Praetorians move with their Magus, and may attack once per round. They may not move more than 20cm away from Tawren.</w:t>
            </w:r>
          </w:p>
          <w:p w:rsidR="00D74E72" w:rsidRDefault="00D74E72" w:rsidP="007E6A06">
            <w:pPr>
              <w:pStyle w:val="Heading3"/>
              <w:outlineLvl w:val="2"/>
            </w:pPr>
            <w:r>
              <w:t>Synergy</w:t>
            </w:r>
          </w:p>
          <w:p w:rsidR="00D74E72" w:rsidRDefault="00E36B89" w:rsidP="007E6A06">
            <w:r>
              <w:t>If all units in Magus Tawren’s Squad are equipped with Combat Visors, the</w:t>
            </w:r>
            <w:r w:rsidR="00F9643C">
              <w:t xml:space="preserve"> MM</w:t>
            </w:r>
            <w:r>
              <w:t xml:space="preserve"> bonus is increased by 4.</w:t>
            </w:r>
          </w:p>
          <w:p w:rsidR="00024D38" w:rsidRDefault="00024D38" w:rsidP="007E6A06"/>
          <w:p w:rsidR="00024D38" w:rsidRDefault="00024D38" w:rsidP="007E6A06"/>
          <w:p w:rsidR="00024D38" w:rsidRDefault="00024D38" w:rsidP="007E6A06"/>
          <w:p w:rsidR="00024D38" w:rsidRDefault="00024D38" w:rsidP="00024D38">
            <w:pPr>
              <w:pStyle w:val="Heading2"/>
              <w:outlineLvl w:val="1"/>
            </w:pPr>
            <w:r>
              <w:lastRenderedPageBreak/>
              <w:t>Eversor Assassin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Rules</w:t>
            </w:r>
          </w:p>
          <w:p w:rsidR="00024D38" w:rsidRPr="00024D38" w:rsidRDefault="000800F0" w:rsidP="00024D38">
            <w:r>
              <w:t>Fast</w:t>
            </w:r>
          </w:p>
          <w:p w:rsidR="00024D38" w:rsidRDefault="00024D38" w:rsidP="00024D38">
            <w:pPr>
              <w:pStyle w:val="Heading3"/>
              <w:outlineLvl w:val="2"/>
            </w:pPr>
            <w:r>
              <w:t>Equipment</w:t>
            </w:r>
          </w:p>
          <w:p w:rsidR="00024D38" w:rsidRDefault="00024D38" w:rsidP="00024D38">
            <w:r>
              <w:t xml:space="preserve">The Eversor Assassin carries an Executioneer Pistol (20cm, 12D, 2A, </w:t>
            </w:r>
            <w:r w:rsidR="00C12139">
              <w:rPr>
                <w:i/>
              </w:rPr>
              <w:t>Weak Spots</w:t>
            </w:r>
            <w:r>
              <w:t xml:space="preserve">) and two Shadowblades (Melee, 10D, 2A, </w:t>
            </w:r>
            <w:r w:rsidRPr="00024D38">
              <w:rPr>
                <w:i/>
              </w:rPr>
              <w:t>Lethal Weapon</w:t>
            </w:r>
            <w:r>
              <w:t xml:space="preserve">). </w:t>
            </w:r>
            <w:r w:rsidR="000800F0">
              <w:t>The Assassin may switch between these weapons at any time.</w:t>
            </w:r>
          </w:p>
          <w:p w:rsidR="000800F0" w:rsidRDefault="000800F0" w:rsidP="000800F0">
            <w:pPr>
              <w:pStyle w:val="Heading3"/>
              <w:outlineLvl w:val="2"/>
            </w:pPr>
            <w:r>
              <w:t>Trait: Stealth</w:t>
            </w:r>
          </w:p>
          <w:p w:rsidR="0087146F" w:rsidRPr="0021408F" w:rsidRDefault="000800F0" w:rsidP="0021408F">
            <w:r>
              <w:t>The Eversor Assassin melts with the shadows</w:t>
            </w:r>
            <w:r w:rsidR="0021408F">
              <w:t xml:space="preserve"> to strike their target unseen and gains </w:t>
            </w:r>
            <w:r w:rsidR="0021408F">
              <w:rPr>
                <w:i/>
              </w:rPr>
              <w:t>Invisibility</w:t>
            </w:r>
            <w:r w:rsidR="00395375">
              <w:t>.</w:t>
            </w:r>
          </w:p>
          <w:p w:rsidR="000F2BA0" w:rsidRDefault="000F2BA0" w:rsidP="000F2BA0">
            <w:pPr>
              <w:pStyle w:val="Heading3"/>
              <w:outlineLvl w:val="2"/>
            </w:pPr>
            <w:r>
              <w:t>Synergy</w:t>
            </w:r>
          </w:p>
          <w:p w:rsidR="000F2BA0" w:rsidRPr="000F2BA0" w:rsidRDefault="000F2BA0" w:rsidP="000F2BA0">
            <w:r>
              <w:t>Eversor Assassins work best on their own. When they attack from stealth with no ally within 30cm, they get +2 Critical and +1 Attack for ranged attacks, or +1 Attack for each weapon in melee.</w:t>
            </w:r>
          </w:p>
        </w:tc>
      </w:tr>
    </w:tbl>
    <w:p w:rsidR="00E629D3" w:rsidRDefault="00E629D3" w:rsidP="00E629D3"/>
    <w:p w:rsidR="00E629D3" w:rsidRDefault="00E629D3" w:rsidP="00E629D3">
      <w:pPr>
        <w:rPr>
          <w:rFonts w:ascii="Lato" w:eastAsiaTheme="majorEastAsia" w:hAnsi="Lato" w:cstheme="majorBidi"/>
          <w:color w:val="2E74B5" w:themeColor="accent1" w:themeShade="BF"/>
          <w:spacing w:val="24"/>
          <w:sz w:val="36"/>
          <w:szCs w:val="32"/>
        </w:rPr>
      </w:pPr>
    </w:p>
    <w:p w:rsidR="0087146F" w:rsidRDefault="0087146F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6" w:name="_Toc455072404"/>
      <w:r>
        <w:lastRenderedPageBreak/>
        <w:t>Weapons</w:t>
      </w:r>
      <w:bookmarkEnd w:id="6"/>
    </w:p>
    <w:p w:rsidR="00E629D3" w:rsidRPr="009E75CC" w:rsidRDefault="00E629D3" w:rsidP="00E629D3"/>
    <w:tbl>
      <w:tblPr>
        <w:tblStyle w:val="ListTable1Light"/>
        <w:tblW w:w="10220" w:type="dxa"/>
        <w:tblLook w:val="04A0" w:firstRow="1" w:lastRow="0" w:firstColumn="1" w:lastColumn="0" w:noHBand="0" w:noVBand="1"/>
      </w:tblPr>
      <w:tblGrid>
        <w:gridCol w:w="2564"/>
        <w:gridCol w:w="1046"/>
        <w:gridCol w:w="1318"/>
        <w:gridCol w:w="1075"/>
        <w:gridCol w:w="3429"/>
        <w:gridCol w:w="788"/>
      </w:tblGrid>
      <w:tr w:rsidR="00E629D3" w:rsidRPr="00E54E10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04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1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29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Chainsword (1H)</w:t>
            </w:r>
          </w:p>
        </w:tc>
        <w:tc>
          <w:tcPr>
            <w:tcW w:w="1046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Pr="00DE51E9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Pr="00DE51E9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8A5943"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Sword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+4 DF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Claws (2x 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403FBA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429" w:type="dxa"/>
          </w:tcPr>
          <w:p w:rsidR="00E629D3" w:rsidRPr="008A5943" w:rsidRDefault="00D02C60" w:rsidP="00D02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Fist (1H)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CC262E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Pr="005D52C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Axe (1H)</w:t>
            </w:r>
          </w:p>
        </w:tc>
        <w:tc>
          <w:tcPr>
            <w:tcW w:w="1046" w:type="dxa"/>
          </w:tcPr>
          <w:p w:rsidR="00E629D3" w:rsidRPr="00FD1E75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318" w:type="dxa"/>
          </w:tcPr>
          <w:p w:rsidR="00E629D3" w:rsidRDefault="00385670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29" w:type="dxa"/>
          </w:tcPr>
          <w:p w:rsidR="00E629D3" w:rsidRDefault="00F70CB9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Cleave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Tr="00B845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4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Power Hammer (2H)</w:t>
            </w:r>
          </w:p>
        </w:tc>
        <w:tc>
          <w:tcPr>
            <w:tcW w:w="1046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E75">
              <w:t>Melee</w:t>
            </w:r>
          </w:p>
        </w:tc>
        <w:tc>
          <w:tcPr>
            <w:tcW w:w="1318" w:type="dxa"/>
          </w:tcPr>
          <w:p w:rsidR="00E629D3" w:rsidRDefault="008F25E2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07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29" w:type="dxa"/>
          </w:tcPr>
          <w:p w:rsidR="00E629D3" w:rsidRPr="008A594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3C111F" w:rsidRDefault="00E629D3" w:rsidP="00E629D3"/>
    <w:tbl>
      <w:tblPr>
        <w:tblStyle w:val="ListTable1Light"/>
        <w:tblW w:w="10219" w:type="dxa"/>
        <w:tblLook w:val="04A0" w:firstRow="1" w:lastRow="0" w:firstColumn="1" w:lastColumn="0" w:noHBand="0" w:noVBand="1"/>
      </w:tblPr>
      <w:tblGrid>
        <w:gridCol w:w="2441"/>
        <w:gridCol w:w="1075"/>
        <w:gridCol w:w="1354"/>
        <w:gridCol w:w="1113"/>
        <w:gridCol w:w="3448"/>
        <w:gridCol w:w="788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0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5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1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4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88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Pistol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54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Storm Bolter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9F6">
              <w:t>20cm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Hand Flamer</w:t>
            </w:r>
          </w:p>
        </w:tc>
        <w:tc>
          <w:tcPr>
            <w:tcW w:w="10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29F6">
              <w:t>Cone</w:t>
            </w:r>
          </w:p>
        </w:tc>
        <w:tc>
          <w:tcPr>
            <w:tcW w:w="135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11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48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88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10P</w:t>
            </w:r>
          </w:p>
        </w:tc>
      </w:tr>
    </w:tbl>
    <w:p w:rsidR="00E629D3" w:rsidRPr="007F4D2A" w:rsidRDefault="00E629D3" w:rsidP="00E629D3"/>
    <w:tbl>
      <w:tblPr>
        <w:tblStyle w:val="ListTable1Light"/>
        <w:tblW w:w="10298" w:type="dxa"/>
        <w:tblLook w:val="04A0" w:firstRow="1" w:lastRow="0" w:firstColumn="1" w:lastColumn="0" w:noHBand="0" w:noVBand="1"/>
      </w:tblPr>
      <w:tblGrid>
        <w:gridCol w:w="2460"/>
        <w:gridCol w:w="1083"/>
        <w:gridCol w:w="1365"/>
        <w:gridCol w:w="1123"/>
        <w:gridCol w:w="3473"/>
        <w:gridCol w:w="794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08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6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2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73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79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Bolter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Melta 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Grav 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Rending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Flamer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3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Sniper Rifle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65" w:type="dxa"/>
          </w:tcPr>
          <w:p w:rsidR="00E629D3" w:rsidRPr="006429F6" w:rsidRDefault="00AA1706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Scope, +4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Shotgun</w:t>
            </w:r>
          </w:p>
        </w:tc>
        <w:tc>
          <w:tcPr>
            <w:tcW w:w="108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15cm</w:t>
            </w:r>
          </w:p>
        </w:tc>
        <w:tc>
          <w:tcPr>
            <w:tcW w:w="136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23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73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794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Minigun</w:t>
            </w:r>
          </w:p>
        </w:tc>
        <w:tc>
          <w:tcPr>
            <w:tcW w:w="108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2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3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Fire, can’t crit</w:t>
            </w:r>
          </w:p>
        </w:tc>
        <w:tc>
          <w:tcPr>
            <w:tcW w:w="794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</w:tbl>
    <w:p w:rsidR="00E629D3" w:rsidRPr="00294832" w:rsidRDefault="00E629D3" w:rsidP="00E629D3"/>
    <w:tbl>
      <w:tblPr>
        <w:tblStyle w:val="ListTable1Light"/>
        <w:tblW w:w="10438" w:type="dxa"/>
        <w:tblLook w:val="04A0" w:firstRow="1" w:lastRow="0" w:firstColumn="1" w:lastColumn="0" w:noHBand="0" w:noVBand="1"/>
      </w:tblPr>
      <w:tblGrid>
        <w:gridCol w:w="2577"/>
        <w:gridCol w:w="1091"/>
        <w:gridCol w:w="1375"/>
        <w:gridCol w:w="1134"/>
        <w:gridCol w:w="3456"/>
        <w:gridCol w:w="80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E54E10" w:rsidRDefault="00E629D3" w:rsidP="00B84541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091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37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34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456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  <w:tc>
          <w:tcPr>
            <w:tcW w:w="805" w:type="dxa"/>
          </w:tcPr>
          <w:p w:rsidR="00E629D3" w:rsidRPr="00E54E10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Cost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Bolter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Rapid Fire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Heavy Flamer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Multimelta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Missile Launcher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375" w:type="dxa"/>
          </w:tcPr>
          <w:p w:rsidR="00E629D3" w:rsidRPr="006429F6" w:rsidRDefault="00EF79DC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56" w:type="dxa"/>
          </w:tcPr>
          <w:p w:rsidR="00E629D3" w:rsidRPr="006429F6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Area of Effect M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</w:tr>
      <w:tr w:rsidR="00E629D3" w:rsidRPr="003F547F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:rsidR="00E629D3" w:rsidRPr="00941A6C" w:rsidRDefault="00E629D3" w:rsidP="00B84541">
            <w:pPr>
              <w:rPr>
                <w:b w:val="0"/>
              </w:rPr>
            </w:pPr>
            <w:r w:rsidRPr="00941A6C">
              <w:rPr>
                <w:b w:val="0"/>
              </w:rPr>
              <w:t>Las Cannon</w:t>
            </w:r>
          </w:p>
        </w:tc>
        <w:tc>
          <w:tcPr>
            <w:tcW w:w="1091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375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134" w:type="dxa"/>
          </w:tcPr>
          <w:p w:rsidR="00E629D3" w:rsidRPr="006429F6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456" w:type="dxa"/>
          </w:tcPr>
          <w:p w:rsidR="00E629D3" w:rsidRPr="006429F6" w:rsidRDefault="00265FB7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805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57890">
              <w:t>20P</w:t>
            </w:r>
          </w:p>
        </w:tc>
      </w:tr>
    </w:tbl>
    <w:p w:rsidR="00E629D3" w:rsidRDefault="00E629D3" w:rsidP="00E629D3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E629D3" w:rsidRDefault="00E629D3" w:rsidP="00E629D3">
      <w:pPr>
        <w:pStyle w:val="Heading1"/>
      </w:pPr>
      <w:bookmarkStart w:id="7" w:name="_Toc455072405"/>
      <w:r>
        <w:lastRenderedPageBreak/>
        <w:t>Equipment</w:t>
      </w:r>
      <w:bookmarkEnd w:id="7"/>
    </w:p>
    <w:p w:rsidR="00E629D3" w:rsidRPr="004F3996" w:rsidRDefault="00E629D3" w:rsidP="00E629D3">
      <w:r>
        <w:t>All</w:t>
      </w:r>
      <w:r w:rsidR="00826E48">
        <w:t xml:space="preserve"> non-limited</w:t>
      </w:r>
      <w:r>
        <w:t xml:space="preserve"> Equipment may only be equipped once per character.</w:t>
      </w:r>
      <w:r w:rsidR="0069704C">
        <w:t xml:space="preserve"> All equipment costs 1 GP.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290"/>
              </w:tabs>
              <w:ind w:right="422"/>
              <w:outlineLvl w:val="1"/>
            </w:pPr>
            <w:r w:rsidRPr="00954363">
              <w:t>Limited Equipment</w:t>
            </w:r>
          </w:p>
          <w:p w:rsidR="00E629D3" w:rsidRDefault="00E629D3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Frak-Grenade</w:t>
            </w:r>
            <w:r>
              <w:tab/>
            </w:r>
            <w:r w:rsidR="001D7A5A">
              <w:t>10</w:t>
            </w:r>
            <w:r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>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Shredder-Grenade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An armor-shredding grenade. Has 20cm range, 8 damage and 1 attack. Has </w:t>
            </w:r>
            <w:r w:rsidRPr="00D05126">
              <w:rPr>
                <w:i/>
              </w:rPr>
              <w:t>Area of Effect M</w:t>
            </w:r>
            <w:r>
              <w:t xml:space="preserve">, </w:t>
            </w:r>
            <w:r w:rsidRPr="00FD6021">
              <w:rPr>
                <w:i/>
              </w:rPr>
              <w:t>Rending</w:t>
            </w:r>
            <w:r>
              <w:t xml:space="preserve"> and is </w:t>
            </w:r>
            <w:r w:rsidRPr="00D05126">
              <w:rPr>
                <w:i/>
              </w:rPr>
              <w:t>Limited</w:t>
            </w:r>
            <w:r>
              <w:t>.</w:t>
            </w:r>
            <w:r w:rsidRPr="00B37C1F">
              <w:t xml:space="preserve"> </w:t>
            </w:r>
            <w:r>
              <w:t>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Concussive-Grenade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 tactical grenade combining a blinding flash with a deafening sound blast and a small EMP to stun nearby enemies. Every enemy hit is </w:t>
            </w:r>
            <w:r w:rsidR="00A358CB">
              <w:rPr>
                <w:i/>
              </w:rPr>
              <w:t>Shocked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Grav-Grenade</w:t>
            </w:r>
            <w:r>
              <w:tab/>
              <w:t>10</w:t>
            </w:r>
            <w:r w:rsidR="00E629D3">
              <w:t>P</w:t>
            </w:r>
          </w:p>
          <w:p w:rsidR="00E629D3" w:rsidRPr="0082193A" w:rsidRDefault="00E629D3" w:rsidP="001D7A5A">
            <w:pPr>
              <w:tabs>
                <w:tab w:val="left" w:pos="4111"/>
              </w:tabs>
              <w:ind w:right="422"/>
            </w:pPr>
            <w:r>
              <w:t xml:space="preserve">A tactical grenade that creates a temporary gravity burst instead of exploding, pulling everything nearby towards the grenade. It has 20cm range, </w:t>
            </w:r>
            <w:r>
              <w:rPr>
                <w:i/>
              </w:rPr>
              <w:t>Area of Effect L</w:t>
            </w:r>
            <w:r>
              <w:t xml:space="preserve"> and is </w:t>
            </w:r>
            <w:r>
              <w:rPr>
                <w:i/>
              </w:rPr>
              <w:t>Limited</w:t>
            </w:r>
            <w:r>
              <w:t>. Enemies hit are pulled towards the grenade as far as possible without overlapping. Start with the closest enemies. Costs 1 Action Point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Med-Kit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>Using a Med-Kit, a Space Marine can heal 2 wounds, up to max HP. This can also be applied to units within 5cm. Costs 2 Action Points to use.</w:t>
            </w:r>
          </w:p>
          <w:p w:rsidR="00E629D3" w:rsidRDefault="001D7A5A" w:rsidP="001D7A5A">
            <w:pPr>
              <w:pStyle w:val="Heading3"/>
              <w:tabs>
                <w:tab w:val="left" w:pos="4111"/>
              </w:tabs>
              <w:ind w:right="422"/>
              <w:outlineLvl w:val="2"/>
            </w:pPr>
            <w:r>
              <w:t>Stim-Pack</w:t>
            </w:r>
            <w:r>
              <w:tab/>
              <w:t>10</w:t>
            </w:r>
            <w:r w:rsidR="00E629D3">
              <w:t>P</w:t>
            </w:r>
          </w:p>
          <w:p w:rsidR="00E629D3" w:rsidRDefault="00E629D3" w:rsidP="001D7A5A">
            <w:pPr>
              <w:tabs>
                <w:tab w:val="left" w:pos="4111"/>
              </w:tabs>
              <w:ind w:right="422"/>
            </w:pPr>
            <w:r>
              <w:t>Stim-Packs temporarily increases a Space Marine’s combat abilities. Gain +2AP for this round. Costs 0 Action Points to use.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Pr="00954363" w:rsidRDefault="00E629D3" w:rsidP="00B84541">
            <w:pPr>
              <w:pStyle w:val="Heading2"/>
              <w:tabs>
                <w:tab w:val="left" w:pos="4435"/>
              </w:tabs>
              <w:outlineLvl w:val="1"/>
            </w:pPr>
            <w:r w:rsidRPr="00954363">
              <w:t>Equipment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Storm Shield</w:t>
            </w:r>
            <w:r>
              <w:tab/>
              <w:t>20P</w:t>
            </w:r>
          </w:p>
          <w:p w:rsidR="00EB564D" w:rsidRDefault="00E629D3" w:rsidP="00B84541">
            <w:pPr>
              <w:tabs>
                <w:tab w:val="left" w:pos="4435"/>
              </w:tabs>
            </w:pPr>
            <w:r>
              <w:t xml:space="preserve">A Storm Shield counts as one-handed weapon, but Rifles can still be used. Gives </w:t>
            </w:r>
            <w:r>
              <w:rPr>
                <w:i/>
              </w:rPr>
              <w:t>Armored</w:t>
            </w:r>
            <w:r>
              <w:t xml:space="preserve">, but only when attacked from the front (180°). </w:t>
            </w:r>
          </w:p>
          <w:p w:rsidR="00EB564D" w:rsidRDefault="00EB564D" w:rsidP="00EB564D">
            <w:pPr>
              <w:pStyle w:val="Heading3"/>
              <w:tabs>
                <w:tab w:val="left" w:pos="4435"/>
              </w:tabs>
              <w:outlineLvl w:val="2"/>
            </w:pPr>
            <w:r>
              <w:t>Combat Visor</w:t>
            </w:r>
            <w:r>
              <w:tab/>
              <w:t>20P</w:t>
            </w:r>
          </w:p>
          <w:p w:rsidR="00EB564D" w:rsidRDefault="00EB564D" w:rsidP="00EB564D">
            <w:pPr>
              <w:tabs>
                <w:tab w:val="left" w:pos="4435"/>
              </w:tabs>
            </w:pPr>
            <w:r>
              <w:t>Enhanced combat vision offers additional information and firing solution against enemies. This unit gets +</w:t>
            </w:r>
            <w:r w:rsidR="004F210E">
              <w:t>4 Marksmanship</w:t>
            </w:r>
            <w:r>
              <w:t xml:space="preserve">. </w:t>
            </w:r>
          </w:p>
          <w:p w:rsidR="00E629D3" w:rsidRDefault="00EB564D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Advanced Target Uplink</w:t>
            </w:r>
            <w:r w:rsidR="00E629D3">
              <w:tab/>
              <w:t>20P</w:t>
            </w:r>
          </w:p>
          <w:p w:rsidR="00E629D3" w:rsidRDefault="00D33CEC" w:rsidP="00B84541">
            <w:pPr>
              <w:tabs>
                <w:tab w:val="left" w:pos="4435"/>
              </w:tabs>
            </w:pPr>
            <w:r>
              <w:t xml:space="preserve">More data input during combat leads to more accurate targeting </w:t>
            </w:r>
            <w:r w:rsidR="004B1C42">
              <w:t>highlights.</w:t>
            </w:r>
            <w:r w:rsidR="00E629D3">
              <w:t xml:space="preserve"> This unit gets +</w:t>
            </w:r>
            <w:r w:rsidR="00A162AD">
              <w:t>2</w:t>
            </w:r>
            <w:r w:rsidR="00E629D3">
              <w:t xml:space="preserve"> Critical. 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Targeting Laser</w:t>
            </w:r>
            <w:r>
              <w:tab/>
              <w:t>20P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Counts as 1-handed ranged weapon with 30cm range. Using this equipment counts as normal ranged attack, costing </w:t>
            </w:r>
            <w:r w:rsidR="004039EB">
              <w:t>1</w:t>
            </w:r>
            <w:r>
              <w:t>AP. Unit are hit automatically, but instead of taking damage, they are marked. Any allies taking a shot at this unit get a +10 bonus to Marksmanship.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Jump Pack</w:t>
            </w:r>
            <w:r>
              <w:tab/>
              <w:t>–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 xml:space="preserve">Jump Packs provide </w:t>
            </w:r>
            <w:r>
              <w:rPr>
                <w:i/>
              </w:rPr>
              <w:t>Fast</w:t>
            </w:r>
            <w:r>
              <w:t>. They may not be bought, but some units have them.</w:t>
            </w:r>
          </w:p>
          <w:p w:rsidR="00E629D3" w:rsidRDefault="00E629D3" w:rsidP="00B84541">
            <w:pPr>
              <w:pStyle w:val="Heading3"/>
              <w:tabs>
                <w:tab w:val="left" w:pos="4435"/>
              </w:tabs>
              <w:outlineLvl w:val="2"/>
            </w:pPr>
            <w:r>
              <w:t>Combat Knife</w:t>
            </w:r>
            <w:r>
              <w:tab/>
              <w:t>10P</w:t>
            </w:r>
          </w:p>
          <w:p w:rsidR="00E629D3" w:rsidRDefault="00E629D3" w:rsidP="00B84541">
            <w:pPr>
              <w:tabs>
                <w:tab w:val="left" w:pos="4435"/>
              </w:tabs>
            </w:pPr>
            <w:r>
              <w:t>A simple weapon for close combat, reliable but not very dangerous. When a unit carrying this is attacked in melee, it won’t get a DF malus for no melee weapon.</w:t>
            </w:r>
          </w:p>
          <w:p w:rsidR="00E629D3" w:rsidRDefault="00E629D3" w:rsidP="00B84541">
            <w:pPr>
              <w:tabs>
                <w:tab w:val="left" w:pos="4435"/>
              </w:tabs>
            </w:pPr>
          </w:p>
        </w:tc>
      </w:tr>
    </w:tbl>
    <w:p w:rsidR="00E629D3" w:rsidRPr="006611CB" w:rsidRDefault="00E629D3" w:rsidP="00E629D3"/>
    <w:p w:rsidR="00E629D3" w:rsidRDefault="00E629D3" w:rsidP="00E629D3"/>
    <w:p w:rsidR="00E629D3" w:rsidRDefault="00E629D3" w:rsidP="00E629D3"/>
    <w:p w:rsidR="00E629D3" w:rsidRPr="001D5000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8" w:name="_Toc455072406"/>
      <w:r>
        <w:lastRenderedPageBreak/>
        <w:t>Upgrades</w:t>
      </w:r>
      <w:bookmarkEnd w:id="8"/>
    </w:p>
    <w:p w:rsidR="00637E0A" w:rsidRDefault="00E629D3" w:rsidP="00E629D3">
      <w:pPr>
        <w:tabs>
          <w:tab w:val="left" w:pos="4010"/>
        </w:tabs>
      </w:pPr>
      <w:r>
        <w:t xml:space="preserve">Only one </w:t>
      </w:r>
      <w:r>
        <w:rPr>
          <w:i/>
        </w:rPr>
        <w:t xml:space="preserve">Rounds </w:t>
      </w:r>
      <w:r>
        <w:t xml:space="preserve">upgrade can be chosen per weapon. Only one </w:t>
      </w:r>
      <w:r>
        <w:rPr>
          <w:i/>
        </w:rPr>
        <w:t xml:space="preserve">Blade </w:t>
      </w:r>
      <w:r>
        <w:t>upgrade can be chosen per weapon.</w:t>
      </w:r>
    </w:p>
    <w:p w:rsidR="00E629D3" w:rsidRDefault="00E629D3" w:rsidP="00E629D3">
      <w:pPr>
        <w:tabs>
          <w:tab w:val="left" w:pos="4010"/>
        </w:tabs>
      </w:pPr>
      <w:r>
        <w:t>Bonuses are only applied when the weapon is being used.</w:t>
      </w:r>
      <w:r w:rsidRPr="0043512E">
        <w:t xml:space="preserve"> </w:t>
      </w:r>
      <w:r>
        <w:t>All upgrades can only be applied once per weapon/armor.</w:t>
      </w:r>
      <w:r w:rsidR="00105798">
        <w:t xml:space="preserve"> All upgrades only bring bonuses to the weapon used, multiple upgrades on different weapons don’t stack.</w:t>
      </w:r>
    </w:p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5086"/>
      </w:tblGrid>
      <w:tr w:rsidR="00E629D3" w:rsidTr="00B84541">
        <w:trPr>
          <w:trHeight w:val="9045"/>
        </w:trPr>
        <w:tc>
          <w:tcPr>
            <w:tcW w:w="5085" w:type="dxa"/>
          </w:tcPr>
          <w:p w:rsidR="00E629D3" w:rsidRDefault="00E629D3" w:rsidP="00B84541">
            <w:pPr>
              <w:pStyle w:val="PsychicHeading"/>
              <w:ind w:right="444"/>
            </w:pPr>
            <w:r>
              <w:t>Ranged Weapon Upgrades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 xml:space="preserve">Laser Optics 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  <w:rPr>
                <w:i/>
              </w:rPr>
            </w:pPr>
            <w:r>
              <w:t xml:space="preserve">Gives the weapon </w:t>
            </w:r>
            <w:r>
              <w:rPr>
                <w:i/>
              </w:rPr>
              <w:t>Scope</w:t>
            </w:r>
            <w:r>
              <w:t xml:space="preserve">. Cannot be equipped with </w:t>
            </w:r>
            <w:r>
              <w:rPr>
                <w:i/>
              </w:rPr>
              <w:t>Target Matrix.</w:t>
            </w:r>
          </w:p>
          <w:p w:rsidR="00E629D3" w:rsidRDefault="00E629D3" w:rsidP="00B84541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Target Matrix</w:t>
            </w:r>
            <w:r>
              <w:tab/>
              <w:t>10P</w:t>
            </w:r>
          </w:p>
          <w:p w:rsidR="00E629D3" w:rsidRPr="00F80F8E" w:rsidRDefault="00E629D3" w:rsidP="00B84541">
            <w:pPr>
              <w:tabs>
                <w:tab w:val="left" w:pos="3864"/>
              </w:tabs>
              <w:ind w:right="444"/>
            </w:pPr>
            <w:r>
              <w:t xml:space="preserve">Gives a +1 bonus to </w:t>
            </w:r>
            <w:r>
              <w:rPr>
                <w:i/>
              </w:rPr>
              <w:t>Critical</w:t>
            </w:r>
            <w:r>
              <w:t xml:space="preserve">. Cannot be equipped with </w:t>
            </w:r>
            <w:r>
              <w:rPr>
                <w:i/>
              </w:rPr>
              <w:t>Laser Optics</w:t>
            </w:r>
            <w:r>
              <w:t>.</w:t>
            </w:r>
          </w:p>
          <w:p w:rsidR="00E629D3" w:rsidRDefault="00E629D3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Magnum Rounds</w:t>
            </w:r>
            <w:r>
              <w:tab/>
              <w:t>10P</w:t>
            </w:r>
          </w:p>
          <w:p w:rsidR="00E629D3" w:rsidRPr="00F9637C" w:rsidRDefault="00E629D3" w:rsidP="00D91435">
            <w:pPr>
              <w:tabs>
                <w:tab w:val="left" w:pos="3864"/>
              </w:tabs>
              <w:ind w:right="444"/>
            </w:pPr>
            <w:r>
              <w:t>Gives a +</w:t>
            </w:r>
            <w:r w:rsidR="00187727">
              <w:t>2</w:t>
            </w:r>
            <w:r>
              <w:t xml:space="preserve"> bonus to </w:t>
            </w:r>
            <w:r>
              <w:rPr>
                <w:i/>
              </w:rPr>
              <w:t>Damage</w:t>
            </w:r>
            <w:r>
              <w:t xml:space="preserve">. </w:t>
            </w:r>
          </w:p>
          <w:p w:rsidR="00E629D3" w:rsidRDefault="00801535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ArPen Rounds</w:t>
            </w:r>
            <w:r>
              <w:tab/>
              <w:t>2</w:t>
            </w:r>
            <w:r w:rsidR="00E629D3">
              <w:t>0P</w:t>
            </w:r>
          </w:p>
          <w:p w:rsidR="00E629D3" w:rsidRDefault="00E629D3" w:rsidP="00D91435">
            <w:pPr>
              <w:tabs>
                <w:tab w:val="left" w:pos="3864"/>
              </w:tabs>
              <w:ind w:right="444"/>
            </w:pPr>
            <w:r>
              <w:t xml:space="preserve">Gives </w:t>
            </w:r>
            <w:r>
              <w:rPr>
                <w:i/>
              </w:rPr>
              <w:t>Penetration</w:t>
            </w:r>
            <w:r w:rsidR="00E15916">
              <w:t>.</w:t>
            </w:r>
          </w:p>
          <w:p w:rsidR="00D91435" w:rsidRDefault="00D91435" w:rsidP="00D91435">
            <w:pPr>
              <w:pStyle w:val="Heading3"/>
              <w:tabs>
                <w:tab w:val="left" w:pos="3864"/>
              </w:tabs>
              <w:outlineLvl w:val="2"/>
            </w:pPr>
            <w:r>
              <w:t>Explosive Rounds</w:t>
            </w:r>
            <w:r w:rsidR="00801535">
              <w:tab/>
              <w:t>2</w:t>
            </w:r>
            <w:r>
              <w:t>0P</w:t>
            </w:r>
          </w:p>
          <w:p w:rsidR="00D91435" w:rsidRDefault="00D91435" w:rsidP="00D91435">
            <w:r>
              <w:t xml:space="preserve">Gives </w:t>
            </w:r>
            <w:r>
              <w:rPr>
                <w:i/>
              </w:rPr>
              <w:t>Lethal Weapon</w:t>
            </w:r>
            <w:r>
              <w:t>.</w:t>
            </w:r>
            <w:r>
              <w:tab/>
            </w:r>
          </w:p>
          <w:p w:rsidR="00E629D3" w:rsidRDefault="00E629D3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Tracer Rounds</w:t>
            </w:r>
            <w:r>
              <w:tab/>
              <w:t>10P</w:t>
            </w:r>
          </w:p>
          <w:p w:rsidR="00E629D3" w:rsidRDefault="00E629D3" w:rsidP="00D91435">
            <w:pPr>
              <w:tabs>
                <w:tab w:val="left" w:pos="3864"/>
              </w:tabs>
              <w:ind w:right="444"/>
            </w:pPr>
            <w:r>
              <w:t>When a unit is hit with a Tracer Round</w:t>
            </w:r>
            <w:r w:rsidR="00056F24">
              <w:t>, any subsequent ranged attack</w:t>
            </w:r>
            <w:r>
              <w:t xml:space="preserve">s get a +5 bonus to MM. </w:t>
            </w:r>
          </w:p>
          <w:p w:rsidR="00E629D3" w:rsidRDefault="00E629D3" w:rsidP="00D91435">
            <w:pPr>
              <w:pStyle w:val="Heading3"/>
              <w:tabs>
                <w:tab w:val="left" w:pos="3864"/>
              </w:tabs>
              <w:ind w:right="444"/>
              <w:outlineLvl w:val="2"/>
            </w:pPr>
            <w:r>
              <w:t>Mastercrafted</w:t>
            </w:r>
            <w:r>
              <w:tab/>
            </w:r>
            <w:r w:rsidR="00E86962">
              <w:t>2</w:t>
            </w:r>
            <w:r>
              <w:t>0P</w:t>
            </w:r>
          </w:p>
          <w:p w:rsidR="00E629D3" w:rsidRPr="00750C74" w:rsidRDefault="00E629D3" w:rsidP="00B84541">
            <w:pPr>
              <w:tabs>
                <w:tab w:val="left" w:pos="3864"/>
              </w:tabs>
              <w:ind w:right="444"/>
            </w:pPr>
            <w:r>
              <w:t>Gives +2 Damage and +3 MM.</w:t>
            </w:r>
            <w:r w:rsidR="00750C74">
              <w:t xml:space="preserve"> Only for </w:t>
            </w:r>
            <w:r w:rsidR="00750C74">
              <w:rPr>
                <w:i/>
              </w:rPr>
              <w:t xml:space="preserve">Captain </w:t>
            </w:r>
            <w:r w:rsidR="00750C74" w:rsidRPr="00B07BA0">
              <w:t>or</w:t>
            </w:r>
            <w:r w:rsidR="00750C74">
              <w:rPr>
                <w:i/>
              </w:rPr>
              <w:t xml:space="preserve"> Commander</w:t>
            </w:r>
            <w:r w:rsidR="00750C74">
              <w:t>.</w:t>
            </w:r>
          </w:p>
          <w:p w:rsidR="00E629D3" w:rsidRDefault="00E629D3" w:rsidP="00B84541"/>
        </w:tc>
        <w:tc>
          <w:tcPr>
            <w:tcW w:w="5086" w:type="dxa"/>
          </w:tcPr>
          <w:p w:rsidR="00E629D3" w:rsidRPr="00954363" w:rsidRDefault="00E629D3" w:rsidP="00B84541">
            <w:pPr>
              <w:pStyle w:val="PsychicHeading"/>
            </w:pPr>
            <w:r w:rsidRPr="00954363">
              <w:t>Melee Weapon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Sharpened Blade</w:t>
            </w:r>
            <w:r>
              <w:tab/>
              <w:t>10P</w:t>
            </w:r>
          </w:p>
          <w:p w:rsidR="00E629D3" w:rsidRPr="008178B4" w:rsidRDefault="00E52A83" w:rsidP="00B84541">
            <w:pPr>
              <w:tabs>
                <w:tab w:val="left" w:pos="4010"/>
              </w:tabs>
            </w:pPr>
            <w:r>
              <w:t>Gives a +</w:t>
            </w:r>
            <w:r w:rsidR="00187727">
              <w:t>2</w:t>
            </w:r>
            <w:r w:rsidR="00E629D3">
              <w:t xml:space="preserve"> bonus to </w:t>
            </w:r>
            <w:r w:rsidR="00E629D3">
              <w:rPr>
                <w:i/>
              </w:rPr>
              <w:t>Damage</w:t>
            </w:r>
            <w:r w:rsidR="00E629D3">
              <w:t xml:space="preserve">. </w:t>
            </w:r>
          </w:p>
          <w:p w:rsidR="00E629D3" w:rsidRDefault="00E52A8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Hardened Blade</w:t>
            </w:r>
            <w:r>
              <w:tab/>
              <w:t>2</w:t>
            </w:r>
            <w:r w:rsidR="00E629D3">
              <w:t>0P</w:t>
            </w:r>
          </w:p>
          <w:p w:rsidR="00E629D3" w:rsidRDefault="00E629D3" w:rsidP="00B84541">
            <w:pPr>
              <w:tabs>
                <w:tab w:val="left" w:pos="4010"/>
              </w:tabs>
            </w:pPr>
            <w:r>
              <w:t xml:space="preserve">Gives a </w:t>
            </w:r>
            <w:r>
              <w:rPr>
                <w:i/>
              </w:rPr>
              <w:t>Penetration</w:t>
            </w:r>
            <w:r>
              <w:t xml:space="preserve">. 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>Mastercrafted</w:t>
            </w:r>
            <w:r>
              <w:tab/>
            </w:r>
            <w:r w:rsidR="00E86962">
              <w:t>2</w:t>
            </w:r>
            <w:r>
              <w:t>0P</w:t>
            </w:r>
          </w:p>
          <w:p w:rsidR="00A83DA6" w:rsidRPr="00750C74" w:rsidRDefault="00E629D3" w:rsidP="00A83DA6">
            <w:pPr>
              <w:tabs>
                <w:tab w:val="left" w:pos="3864"/>
              </w:tabs>
              <w:ind w:right="444"/>
            </w:pPr>
            <w:r>
              <w:t>Gives +2 Damage and +3 CB.</w:t>
            </w:r>
            <w:r w:rsidR="00A83DA6">
              <w:t xml:space="preserve"> Only for </w:t>
            </w:r>
            <w:r w:rsidR="00A83DA6">
              <w:rPr>
                <w:i/>
              </w:rPr>
              <w:t xml:space="preserve">Captain </w:t>
            </w:r>
            <w:r w:rsidR="00A83DA6" w:rsidRPr="00B07BA0">
              <w:t>or</w:t>
            </w:r>
            <w:r w:rsidR="00A83DA6">
              <w:rPr>
                <w:i/>
              </w:rPr>
              <w:t xml:space="preserve"> Commander</w:t>
            </w:r>
            <w:r w:rsidR="00A83DA6">
              <w:t>.</w:t>
            </w:r>
          </w:p>
          <w:p w:rsidR="00E629D3" w:rsidRDefault="00E629D3" w:rsidP="00B84541">
            <w:pPr>
              <w:tabs>
                <w:tab w:val="left" w:pos="4010"/>
              </w:tabs>
            </w:pPr>
          </w:p>
          <w:p w:rsidR="00E629D3" w:rsidRDefault="00E629D3" w:rsidP="00B84541">
            <w:pPr>
              <w:pStyle w:val="PsychicHeading"/>
              <w:tabs>
                <w:tab w:val="left" w:pos="4010"/>
              </w:tabs>
            </w:pPr>
          </w:p>
          <w:p w:rsidR="00E629D3" w:rsidRPr="00954363" w:rsidRDefault="00E629D3" w:rsidP="00B84541">
            <w:pPr>
              <w:pStyle w:val="PsychicHeading"/>
              <w:tabs>
                <w:tab w:val="left" w:pos="4010"/>
              </w:tabs>
            </w:pPr>
            <w:r w:rsidRPr="00954363">
              <w:t>Armor Upgrades</w:t>
            </w:r>
          </w:p>
          <w:p w:rsidR="00E629D3" w:rsidRDefault="00E629D3" w:rsidP="00B84541">
            <w:pPr>
              <w:pStyle w:val="Heading3"/>
              <w:tabs>
                <w:tab w:val="left" w:pos="4010"/>
              </w:tabs>
              <w:outlineLvl w:val="2"/>
            </w:pPr>
            <w:r>
              <w:t xml:space="preserve">Active </w:t>
            </w:r>
            <w:r w:rsidR="0028298F">
              <w:t>Camouflage</w:t>
            </w:r>
            <w:r w:rsidR="0028298F">
              <w:tab/>
              <w:t>2</w:t>
            </w:r>
            <w:r>
              <w:t>0P</w:t>
            </w:r>
          </w:p>
          <w:p w:rsidR="00E629D3" w:rsidRDefault="000946B5" w:rsidP="00B84541">
            <w:pPr>
              <w:tabs>
                <w:tab w:val="left" w:pos="4010"/>
              </w:tabs>
            </w:pPr>
            <w:r>
              <w:t>Grants</w:t>
            </w:r>
            <w:r w:rsidR="00E629D3">
              <w:t xml:space="preserve"> </w:t>
            </w:r>
            <w:r w:rsidR="00E629D3">
              <w:rPr>
                <w:i/>
              </w:rPr>
              <w:t>Dodge(5)</w:t>
            </w:r>
            <w:r>
              <w:t>.</w:t>
            </w:r>
          </w:p>
          <w:p w:rsidR="00D14171" w:rsidRDefault="00D14171" w:rsidP="00D14171">
            <w:pPr>
              <w:pStyle w:val="Heading3"/>
              <w:tabs>
                <w:tab w:val="left" w:pos="4010"/>
              </w:tabs>
              <w:outlineLvl w:val="2"/>
            </w:pPr>
            <w:r>
              <w:t>Void Hardened Armor</w:t>
            </w:r>
            <w:r w:rsidR="0028298F">
              <w:tab/>
              <w:t>2</w:t>
            </w:r>
            <w:r>
              <w:t>0P</w:t>
            </w:r>
          </w:p>
          <w:p w:rsidR="00D14171" w:rsidRPr="0064270E" w:rsidRDefault="00DB1B3C" w:rsidP="00B84541">
            <w:pPr>
              <w:tabs>
                <w:tab w:val="left" w:pos="4010"/>
              </w:tabs>
            </w:pPr>
            <w:r>
              <w:t xml:space="preserve">Attacks without </w:t>
            </w:r>
            <w:r>
              <w:rPr>
                <w:i/>
              </w:rPr>
              <w:t>Penetration have a</w:t>
            </w:r>
            <w:r>
              <w:t xml:space="preserve"> </w:t>
            </w:r>
            <w:r>
              <w:rPr>
                <w:i/>
              </w:rPr>
              <w:t xml:space="preserve">To-Wound </w:t>
            </w:r>
            <w:r w:rsidR="00D263A7">
              <w:t>Roll of no better than &lt;8</w:t>
            </w:r>
            <w:r>
              <w:t xml:space="preserve">. </w:t>
            </w:r>
            <w:r w:rsidR="002F2A6A">
              <w:t>Everything above is reduced.</w:t>
            </w:r>
          </w:p>
          <w:p w:rsidR="00E629D3" w:rsidRDefault="00E629D3" w:rsidP="00B84541"/>
        </w:tc>
      </w:tr>
    </w:tbl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9" w:name="_Toc455072407"/>
      <w:r>
        <w:lastRenderedPageBreak/>
        <w:t>Ranks</w:t>
      </w:r>
      <w:bookmarkEnd w:id="9"/>
    </w:p>
    <w:p w:rsidR="00E629D3" w:rsidRPr="00957526" w:rsidRDefault="00E629D3" w:rsidP="00E629D3">
      <w:r>
        <w:t xml:space="preserve">All Space Marine units in your squad are </w:t>
      </w:r>
      <w:r>
        <w:rPr>
          <w:i/>
        </w:rPr>
        <w:t xml:space="preserve">Sergeants </w:t>
      </w:r>
      <w:r>
        <w:t xml:space="preserve">by default. </w:t>
      </w:r>
      <w:r w:rsidR="00957526">
        <w:rPr>
          <w:i/>
        </w:rPr>
        <w:t xml:space="preserve">Commander </w:t>
      </w:r>
      <w:r w:rsidR="00957526">
        <w:t xml:space="preserve">does not require </w:t>
      </w:r>
      <w:r w:rsidR="00957526">
        <w:rPr>
          <w:i/>
        </w:rPr>
        <w:t>Captain</w:t>
      </w:r>
      <w:r w:rsidR="00957526">
        <w:t>, bonuses don’t stack</w:t>
      </w:r>
      <w:r w:rsidR="005B5A45">
        <w:t>/add up</w:t>
      </w:r>
      <w:r w:rsidR="00957526">
        <w:t>.</w:t>
      </w:r>
    </w:p>
    <w:tbl>
      <w:tblPr>
        <w:tblStyle w:val="ListTable1Light"/>
        <w:tblW w:w="9478" w:type="dxa"/>
        <w:tblLook w:val="04A0" w:firstRow="1" w:lastRow="0" w:firstColumn="1" w:lastColumn="0" w:noHBand="0" w:noVBand="1"/>
      </w:tblPr>
      <w:tblGrid>
        <w:gridCol w:w="2977"/>
        <w:gridCol w:w="851"/>
        <w:gridCol w:w="5650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Default="00E629D3" w:rsidP="00B84541">
            <w:r>
              <w:t>Rank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Bonuses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Pr="00D27D3C" w:rsidRDefault="00E629D3" w:rsidP="00B84541">
            <w:pPr>
              <w:rPr>
                <w:b w:val="0"/>
                <w:i/>
              </w:rPr>
            </w:pPr>
            <w:r>
              <w:t>Sergeant</w:t>
            </w:r>
            <w:r w:rsidR="00D27D3C">
              <w:t xml:space="preserve"> </w:t>
            </w:r>
            <w:r w:rsidR="00D27D3C">
              <w:rPr>
                <w:b w:val="0"/>
                <w:i/>
              </w:rPr>
              <w:t>(Sgt.)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Trait Points</w:t>
            </w:r>
          </w:p>
        </w:tc>
      </w:tr>
      <w:tr w:rsidR="00E629D3" w:rsidTr="00B84541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Pr="00D27D3C" w:rsidRDefault="00E629D3" w:rsidP="00B84541">
            <w:pPr>
              <w:rPr>
                <w:b w:val="0"/>
                <w:i/>
              </w:rPr>
            </w:pPr>
            <w:r>
              <w:t>Captain</w:t>
            </w:r>
            <w:r w:rsidR="00D27D3C">
              <w:t xml:space="preserve"> </w:t>
            </w:r>
            <w:r w:rsidR="00D27D3C">
              <w:rPr>
                <w:b w:val="0"/>
                <w:i/>
              </w:rPr>
              <w:t>(Cpn.)</w:t>
            </w:r>
          </w:p>
        </w:tc>
        <w:tc>
          <w:tcPr>
            <w:tcW w:w="851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20P</w:t>
            </w:r>
          </w:p>
        </w:tc>
        <w:tc>
          <w:tcPr>
            <w:tcW w:w="5650" w:type="dxa"/>
          </w:tcPr>
          <w:p w:rsidR="00E629D3" w:rsidRDefault="00E629D3" w:rsidP="00B845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+1 MM or +1 CB or +1 DF, +1 Trait Point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E629D3" w:rsidRPr="00D27D3C" w:rsidRDefault="00E629D3" w:rsidP="00B84541">
            <w:pPr>
              <w:rPr>
                <w:b w:val="0"/>
                <w:i/>
              </w:rPr>
            </w:pPr>
            <w:r>
              <w:t>Commander</w:t>
            </w:r>
            <w:r w:rsidR="00D27D3C">
              <w:t xml:space="preserve"> </w:t>
            </w:r>
            <w:r w:rsidR="00D27D3C">
              <w:rPr>
                <w:b w:val="0"/>
                <w:i/>
              </w:rPr>
              <w:t>(Cmd.)</w:t>
            </w:r>
          </w:p>
        </w:tc>
        <w:tc>
          <w:tcPr>
            <w:tcW w:w="851" w:type="dxa"/>
          </w:tcPr>
          <w:p w:rsidR="00E629D3" w:rsidRDefault="00C1243A" w:rsidP="00B845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629D3">
              <w:t>0P</w:t>
            </w:r>
          </w:p>
        </w:tc>
        <w:tc>
          <w:tcPr>
            <w:tcW w:w="5650" w:type="dxa"/>
          </w:tcPr>
          <w:p w:rsidR="00E629D3" w:rsidRDefault="00273096" w:rsidP="0035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+1 HP, +2</w:t>
            </w:r>
            <w:r w:rsidR="00E629D3">
              <w:t xml:space="preserve"> MM or +</w:t>
            </w:r>
            <w:r>
              <w:t>2</w:t>
            </w:r>
            <w:r w:rsidR="00E629D3">
              <w:t xml:space="preserve"> CB or +</w:t>
            </w:r>
            <w:r>
              <w:t>2</w:t>
            </w:r>
            <w:r w:rsidR="00E629D3">
              <w:t xml:space="preserve"> DF, +</w:t>
            </w:r>
            <w:r w:rsidR="00350D04">
              <w:t>2</w:t>
            </w:r>
            <w:r w:rsidR="00E629D3">
              <w:t xml:space="preserve"> Trait Point</w:t>
            </w:r>
          </w:p>
        </w:tc>
      </w:tr>
    </w:tbl>
    <w:p w:rsidR="00E629D3" w:rsidRDefault="00E629D3" w:rsidP="00E629D3"/>
    <w:p w:rsidR="00E629D3" w:rsidRDefault="00E629D3" w:rsidP="00E629D3"/>
    <w:p w:rsidR="00E629D3" w:rsidRDefault="00E629D3" w:rsidP="00E629D3">
      <w:pPr>
        <w:pStyle w:val="Heading1"/>
      </w:pPr>
      <w:bookmarkStart w:id="10" w:name="_Toc455072408"/>
      <w:r>
        <w:t>Traits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0"/>
        <w:gridCol w:w="4910"/>
      </w:tblGrid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8312BF" w:rsidRDefault="00E629D3" w:rsidP="00B84541">
                  <w:pPr>
                    <w:pStyle w:val="TraitHeader"/>
                    <w:rPr>
                      <w:i w:val="0"/>
                    </w:rPr>
                  </w:pPr>
                  <w:r w:rsidRPr="008312BF">
                    <w:rPr>
                      <w:i w:val="0"/>
                    </w:rPr>
                    <w:t>Ranger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Hipshots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Cover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Close Quarters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Snapshots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Headhunter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Bulletstorm</w:t>
                  </w:r>
                </w:p>
              </w:tc>
            </w:tr>
          </w:tbl>
          <w:p w:rsidR="00E629D3" w:rsidRDefault="00E629D3" w:rsidP="00B84541"/>
          <w:p w:rsidR="00E629D3" w:rsidRPr="00346138" w:rsidRDefault="00E629D3" w:rsidP="00B84541">
            <w:r w:rsidRPr="00346138">
              <w:rPr>
                <w:b/>
              </w:rPr>
              <w:t>Hipshots:</w:t>
            </w:r>
            <w:r>
              <w:rPr>
                <w:b/>
              </w:rPr>
              <w:t xml:space="preserve"> </w:t>
            </w:r>
            <w:r>
              <w:t>Get +3 MM after moving</w:t>
            </w:r>
          </w:p>
          <w:p w:rsidR="00E629D3" w:rsidRPr="00DB3EA9" w:rsidRDefault="00A7752B" w:rsidP="00B84541">
            <w:pPr>
              <w:rPr>
                <w:i/>
              </w:rPr>
            </w:pPr>
            <w:r>
              <w:rPr>
                <w:b/>
              </w:rPr>
              <w:t xml:space="preserve">Take Aim: </w:t>
            </w:r>
            <w:r w:rsidR="004758E6">
              <w:t>Get +3 MM when</w:t>
            </w:r>
            <w:r w:rsidRPr="00A7752B">
              <w:t xml:space="preserve"> not moving</w:t>
            </w:r>
          </w:p>
          <w:p w:rsidR="00E629D3" w:rsidRPr="008672B7" w:rsidRDefault="00E629D3" w:rsidP="00B84541">
            <w:r w:rsidRPr="00346138">
              <w:rPr>
                <w:b/>
              </w:rPr>
              <w:t>Close Quarters:</w:t>
            </w:r>
            <w:r>
              <w:rPr>
                <w:b/>
              </w:rPr>
              <w:t xml:space="preserve"> </w:t>
            </w:r>
            <w:r>
              <w:t>Get +</w:t>
            </w:r>
            <w:r w:rsidR="00121B2A">
              <w:t>2</w:t>
            </w:r>
            <w:r w:rsidR="003A4B97">
              <w:t xml:space="preserve"> Critical</w:t>
            </w:r>
            <w:r>
              <w:t xml:space="preserve"> when shooting at a target within 20cm.</w:t>
            </w:r>
          </w:p>
          <w:p w:rsidR="00E629D3" w:rsidRPr="009607D3" w:rsidRDefault="00E629D3" w:rsidP="00B84541">
            <w:r w:rsidRPr="00346138">
              <w:rPr>
                <w:b/>
              </w:rPr>
              <w:t>Snapshots:</w:t>
            </w:r>
            <w:r>
              <w:rPr>
                <w:b/>
              </w:rPr>
              <w:t xml:space="preserve"> </w:t>
            </w:r>
            <w:r>
              <w:t>When an enemy moves within 15cm of you, fire a ranged attack against them. Once per round.</w:t>
            </w:r>
            <w:r w:rsidR="009607D3">
              <w:t xml:space="preserve"> Doesn’t work while </w:t>
            </w:r>
            <w:r w:rsidR="009607D3">
              <w:rPr>
                <w:i/>
              </w:rPr>
              <w:t>Shocked</w:t>
            </w:r>
            <w:r w:rsidR="009607D3">
              <w:t>.</w:t>
            </w:r>
          </w:p>
          <w:p w:rsidR="00E629D3" w:rsidRPr="00A45BBF" w:rsidRDefault="00E629D3" w:rsidP="00B84541">
            <w:r w:rsidRPr="00346138">
              <w:rPr>
                <w:b/>
              </w:rPr>
              <w:t>Headhunter:</w:t>
            </w:r>
            <w:r>
              <w:rPr>
                <w:b/>
              </w:rPr>
              <w:t xml:space="preserve"> </w:t>
            </w:r>
            <w:r>
              <w:t xml:space="preserve">All attacks gain the </w:t>
            </w:r>
            <w:r>
              <w:rPr>
                <w:i/>
              </w:rPr>
              <w:t xml:space="preserve">Weak Spots </w:t>
            </w:r>
            <w:r>
              <w:t>special rule.</w:t>
            </w:r>
          </w:p>
          <w:p w:rsidR="00E629D3" w:rsidRPr="00A45BBF" w:rsidRDefault="00E629D3" w:rsidP="00B84541">
            <w:r w:rsidRPr="00346138">
              <w:rPr>
                <w:b/>
              </w:rPr>
              <w:t>Bulletstorm:</w:t>
            </w:r>
            <w:r>
              <w:t xml:space="preserve"> After two ranged attack in one round, gain 2 AP for this round.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747B3B">
                    <w:rPr>
                      <w:i w:val="0"/>
                    </w:rPr>
                    <w:t>Juggernaut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Tripod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Thick Plating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Steady Hands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Barrage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Massive Strength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Dual Wield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 w:rsidRPr="002E76F7">
              <w:rPr>
                <w:b/>
              </w:rPr>
              <w:t>Tripod:</w:t>
            </w:r>
            <w:r>
              <w:t xml:space="preserve"> Get +3 MM while in cover</w:t>
            </w:r>
          </w:p>
          <w:p w:rsidR="00E629D3" w:rsidRPr="003404DF" w:rsidRDefault="00E629D3" w:rsidP="00B84541">
            <w:pPr>
              <w:rPr>
                <w:i/>
              </w:rPr>
            </w:pPr>
            <w:r w:rsidRPr="002E76F7">
              <w:rPr>
                <w:b/>
              </w:rPr>
              <w:t>Thick Plating:</w:t>
            </w:r>
            <w:r>
              <w:t xml:space="preserve"> </w:t>
            </w:r>
            <w:r>
              <w:rPr>
                <w:i/>
              </w:rPr>
              <w:t xml:space="preserve">Armored </w:t>
            </w:r>
            <w:r w:rsidR="003404DF">
              <w:t xml:space="preserve">becomes </w:t>
            </w:r>
            <w:r w:rsidR="003404DF">
              <w:rPr>
                <w:i/>
              </w:rPr>
              <w:t>Armored(12)</w:t>
            </w:r>
          </w:p>
          <w:p w:rsidR="00E629D3" w:rsidRDefault="00E629D3" w:rsidP="00B84541">
            <w:r w:rsidRPr="002E76F7">
              <w:rPr>
                <w:b/>
              </w:rPr>
              <w:t>Steady Hands:</w:t>
            </w:r>
            <w:r w:rsidR="00E84ED7">
              <w:t xml:space="preserve"> Get +15</w:t>
            </w:r>
            <w:r>
              <w:t>cm range on ranged weapons</w:t>
            </w:r>
          </w:p>
          <w:p w:rsidR="00E629D3" w:rsidRDefault="00E629D3" w:rsidP="00B84541">
            <w:r w:rsidRPr="002E76F7">
              <w:rPr>
                <w:b/>
              </w:rPr>
              <w:t xml:space="preserve">Barrage: </w:t>
            </w:r>
            <w:r w:rsidR="00235C71">
              <w:t>You may reroll two</w:t>
            </w:r>
            <w:r>
              <w:t xml:space="preserve"> dice once during ranged </w:t>
            </w:r>
            <w:r w:rsidRPr="007948CE">
              <w:rPr>
                <w:i/>
              </w:rPr>
              <w:t>To-Hit</w:t>
            </w:r>
            <w:r>
              <w:t xml:space="preserve"> rolls</w:t>
            </w:r>
          </w:p>
          <w:p w:rsidR="00E629D3" w:rsidRDefault="00E629D3" w:rsidP="00B84541">
            <w:r w:rsidRPr="002E76F7">
              <w:rPr>
                <w:b/>
              </w:rPr>
              <w:t>Massive Strength:</w:t>
            </w:r>
            <w:r>
              <w:t xml:space="preserve"> You can ignore the </w:t>
            </w:r>
            <w:r>
              <w:rPr>
                <w:i/>
              </w:rPr>
              <w:t xml:space="preserve">Heavy </w:t>
            </w:r>
            <w:r>
              <w:t>special rule on weapons</w:t>
            </w:r>
          </w:p>
          <w:p w:rsidR="00E629D3" w:rsidRPr="002E76F7" w:rsidRDefault="00E629D3" w:rsidP="00B84541">
            <w:r w:rsidRPr="002E76F7">
              <w:rPr>
                <w:b/>
              </w:rPr>
              <w:t>Dual Wield:</w:t>
            </w:r>
            <w:r>
              <w:t xml:space="preserve"> You can carry and use two Rifles at the same time with a -5 MM malus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Assault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Momentum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Steadfast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Heavy Strikes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Nimble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Executioner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Impenetrable</w:t>
                  </w:r>
                </w:p>
              </w:tc>
            </w:tr>
          </w:tbl>
          <w:p w:rsidR="00E629D3" w:rsidRDefault="00E629D3" w:rsidP="00B84541"/>
          <w:p w:rsidR="00E629D3" w:rsidRDefault="00E629D3" w:rsidP="00B84541">
            <w:r>
              <w:rPr>
                <w:b/>
              </w:rPr>
              <w:t>Momentum:</w:t>
            </w:r>
            <w:r>
              <w:t xml:space="preserve"> You get +3 CB</w:t>
            </w:r>
          </w:p>
          <w:p w:rsidR="00E629D3" w:rsidRPr="00574720" w:rsidRDefault="00E629D3" w:rsidP="00B84541">
            <w:r>
              <w:rPr>
                <w:b/>
              </w:rPr>
              <w:t xml:space="preserve">Steadfast: </w:t>
            </w:r>
            <w:r>
              <w:t>You get +3 DF</w:t>
            </w:r>
          </w:p>
          <w:p w:rsidR="00E629D3" w:rsidRPr="00307C26" w:rsidRDefault="00E629D3" w:rsidP="00B84541">
            <w:r>
              <w:rPr>
                <w:b/>
              </w:rPr>
              <w:t xml:space="preserve">Heavy Strikes: </w:t>
            </w:r>
            <w:r>
              <w:t>Your melee attacks deal +2 damage</w:t>
            </w:r>
          </w:p>
          <w:p w:rsidR="00E629D3" w:rsidRPr="00267589" w:rsidRDefault="00E629D3" w:rsidP="00B84541">
            <w:r>
              <w:rPr>
                <w:b/>
              </w:rPr>
              <w:t xml:space="preserve">Nimble: </w:t>
            </w:r>
            <w:r>
              <w:t xml:space="preserve">You get </w:t>
            </w:r>
            <w:r>
              <w:rPr>
                <w:i/>
              </w:rPr>
              <w:t>Dodge(5)</w:t>
            </w:r>
          </w:p>
          <w:p w:rsidR="00E629D3" w:rsidRPr="00664CAA" w:rsidRDefault="00E629D3" w:rsidP="00B84541">
            <w:r>
              <w:rPr>
                <w:b/>
              </w:rPr>
              <w:t xml:space="preserve">Executioner: </w:t>
            </w:r>
            <w:r>
              <w:t>When reducing an enemy to 1 HP during melee combat, you instantly kill them</w:t>
            </w:r>
          </w:p>
          <w:p w:rsidR="00E629D3" w:rsidRPr="00B672F7" w:rsidRDefault="00E629D3" w:rsidP="00B84541">
            <w:r>
              <w:rPr>
                <w:b/>
              </w:rPr>
              <w:t xml:space="preserve">Impenetrable: </w:t>
            </w:r>
            <w:r>
              <w:t>You cannot be hit in melee by enemies with at least 6 less CB than you have DF</w:t>
            </w:r>
          </w:p>
          <w:p w:rsidR="00E629D3" w:rsidRPr="00A45BBF" w:rsidRDefault="00E629D3" w:rsidP="00B84541"/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8312BF">
                    <w:rPr>
                      <w:i w:val="0"/>
                    </w:rPr>
                    <w:t>Berserker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Fast &amp; Furious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Fury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Frenzy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Slaughter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Mutilation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Bloodbath</w:t>
                  </w:r>
                </w:p>
              </w:tc>
            </w:tr>
          </w:tbl>
          <w:p w:rsidR="00E629D3" w:rsidRDefault="00E629D3" w:rsidP="00B84541"/>
          <w:p w:rsidR="00E629D3" w:rsidRPr="000E79EA" w:rsidRDefault="00E629D3" w:rsidP="00B84541">
            <w:r>
              <w:rPr>
                <w:b/>
              </w:rPr>
              <w:t xml:space="preserve">Fast &amp; Furious: </w:t>
            </w:r>
            <w:r>
              <w:t xml:space="preserve">You can move +5cm when </w:t>
            </w:r>
            <w:r>
              <w:rPr>
                <w:i/>
              </w:rPr>
              <w:t xml:space="preserve">Charging </w:t>
            </w:r>
            <w:r>
              <w:t>into melee combat</w:t>
            </w:r>
          </w:p>
          <w:p w:rsidR="00E629D3" w:rsidRPr="00D43E78" w:rsidRDefault="00E629D3" w:rsidP="00B84541">
            <w:r>
              <w:rPr>
                <w:b/>
              </w:rPr>
              <w:t xml:space="preserve">Fury: </w:t>
            </w:r>
            <w:r>
              <w:t>Your melee attacks deal +2 damage</w:t>
            </w:r>
          </w:p>
          <w:p w:rsidR="00E629D3" w:rsidRPr="00D43E78" w:rsidRDefault="00E629D3" w:rsidP="00B84541">
            <w:r>
              <w:rPr>
                <w:b/>
              </w:rPr>
              <w:t xml:space="preserve">Frenzy: </w:t>
            </w:r>
            <w:r>
              <w:t xml:space="preserve">Instead of blocking, you now counterattack – roll one </w:t>
            </w:r>
            <w:r>
              <w:rPr>
                <w:i/>
              </w:rPr>
              <w:t>To-Wound</w:t>
            </w:r>
            <w:r>
              <w:t xml:space="preserve"> roll for every attack</w:t>
            </w:r>
            <w:r w:rsidR="00BA76B3">
              <w:t xml:space="preserve"> your enemy makes, but you have</w:t>
            </w:r>
            <w:r>
              <w:t xml:space="preserve"> 0 DF</w:t>
            </w:r>
          </w:p>
          <w:p w:rsidR="00E629D3" w:rsidRPr="00896C31" w:rsidRDefault="00E629D3" w:rsidP="00B84541">
            <w:r>
              <w:rPr>
                <w:b/>
              </w:rPr>
              <w:t xml:space="preserve">Slaughter: </w:t>
            </w:r>
            <w:r>
              <w:t>When attacking an enemy with no melee weapon, you deal +5 damage</w:t>
            </w:r>
          </w:p>
          <w:p w:rsidR="00E629D3" w:rsidRPr="008D7177" w:rsidRDefault="00E629D3" w:rsidP="00B84541">
            <w:r>
              <w:rPr>
                <w:b/>
              </w:rPr>
              <w:t xml:space="preserve">Mutilation: </w:t>
            </w:r>
            <w:r>
              <w:t>Critical hits deal one additional damage, +2 Critical</w:t>
            </w:r>
          </w:p>
          <w:p w:rsidR="00E629D3" w:rsidRPr="00BC4824" w:rsidRDefault="00E629D3" w:rsidP="00B84541">
            <w:r>
              <w:rPr>
                <w:b/>
              </w:rPr>
              <w:t xml:space="preserve">Bloodbath: </w:t>
            </w:r>
            <w:r>
              <w:t xml:space="preserve">Heal up to your max HP when killing an enemy </w:t>
            </w:r>
          </w:p>
          <w:p w:rsidR="00E629D3" w:rsidRPr="00AA1409" w:rsidRDefault="00E629D3" w:rsidP="00B84541">
            <w:r>
              <w:t xml:space="preserve"> 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58666C">
                    <w:rPr>
                      <w:i w:val="0"/>
                    </w:rPr>
                    <w:lastRenderedPageBreak/>
                    <w:t>Devastator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Quick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Big Boom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Strong Throws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Epicenter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Total Destruction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Overload</w:t>
                  </w:r>
                </w:p>
              </w:tc>
            </w:tr>
          </w:tbl>
          <w:p w:rsidR="00E629D3" w:rsidRDefault="00E629D3" w:rsidP="00B84541"/>
          <w:p w:rsidR="00E629D3" w:rsidRPr="00416F77" w:rsidRDefault="00E629D3" w:rsidP="00B84541">
            <w:r w:rsidRPr="00416F77">
              <w:rPr>
                <w:b/>
              </w:rPr>
              <w:t>Quick Throws:</w:t>
            </w:r>
            <w:r>
              <w:rPr>
                <w:b/>
              </w:rPr>
              <w:t xml:space="preserve"> </w:t>
            </w:r>
            <w:r>
              <w:t>Throwing a grenade now costs no AP</w:t>
            </w:r>
          </w:p>
          <w:p w:rsidR="00E629D3" w:rsidRPr="00416F77" w:rsidRDefault="00E629D3" w:rsidP="00B84541">
            <w:r w:rsidRPr="00416F77">
              <w:rPr>
                <w:b/>
              </w:rPr>
              <w:t>Big Boom:</w:t>
            </w:r>
            <w:r>
              <w:rPr>
                <w:b/>
              </w:rPr>
              <w:t xml:space="preserve"> </w:t>
            </w:r>
            <w:r>
              <w:t>AoE/Cone based attacks gain +1 damage</w:t>
            </w:r>
          </w:p>
          <w:p w:rsidR="00E629D3" w:rsidRPr="00E46B49" w:rsidRDefault="00E629D3" w:rsidP="00B84541">
            <w:r w:rsidRPr="00416F77">
              <w:rPr>
                <w:b/>
              </w:rPr>
              <w:t>Strong Throws:</w:t>
            </w:r>
            <w:r>
              <w:t xml:space="preserve"> You can throw grenades 10cm further</w:t>
            </w:r>
          </w:p>
          <w:p w:rsidR="00E629D3" w:rsidRPr="00E46B49" w:rsidRDefault="00E629D3" w:rsidP="00B84541">
            <w:r w:rsidRPr="00416F77">
              <w:rPr>
                <w:b/>
              </w:rPr>
              <w:t>Epicenter:</w:t>
            </w:r>
            <w:r>
              <w:rPr>
                <w:b/>
              </w:rPr>
              <w:t xml:space="preserve"> </w:t>
            </w:r>
            <w:r>
              <w:t>The unit closest to the center (AoE) / closest to you (Cone) takes one extra hit</w:t>
            </w:r>
          </w:p>
          <w:p w:rsidR="00E629D3" w:rsidRPr="00812A75" w:rsidRDefault="00E629D3" w:rsidP="00B84541">
            <w:r w:rsidRPr="00416F77">
              <w:rPr>
                <w:b/>
              </w:rPr>
              <w:t>Total Destruction:</w:t>
            </w:r>
            <w:r>
              <w:t xml:space="preserve"> You may reroll every dice once during </w:t>
            </w:r>
            <w:r>
              <w:rPr>
                <w:i/>
              </w:rPr>
              <w:t xml:space="preserve">To-Wound </w:t>
            </w:r>
            <w:r>
              <w:t>rolls with AoE/Cone based attacks</w:t>
            </w:r>
          </w:p>
          <w:p w:rsidR="00E629D3" w:rsidRPr="00812A75" w:rsidRDefault="00E629D3" w:rsidP="00B84541">
            <w:r w:rsidRPr="00416F77">
              <w:rPr>
                <w:b/>
              </w:rPr>
              <w:t>Overload:</w:t>
            </w:r>
            <w:r>
              <w:t xml:space="preserve"> Cone becomes Cone X, AoE S/M becomes AoE M/L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pStyle w:val="TraitHeader"/>
                  </w:pPr>
                  <w:r w:rsidRPr="00C97EC8">
                    <w:rPr>
                      <w:i w:val="0"/>
                    </w:rPr>
                    <w:t>Apothecarian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Experienced Healer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Well Equipped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Replacement Parts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Pain Dampeners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Healing Motes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Neurotoxin</w:t>
                  </w:r>
                </w:p>
              </w:tc>
            </w:tr>
          </w:tbl>
          <w:p w:rsidR="00E629D3" w:rsidRDefault="00E629D3" w:rsidP="00B84541"/>
          <w:p w:rsidR="00E629D3" w:rsidRPr="00C74F85" w:rsidRDefault="00E629D3" w:rsidP="00B84541">
            <w:r w:rsidRPr="00C74F85">
              <w:rPr>
                <w:b/>
              </w:rPr>
              <w:t xml:space="preserve">Experienced Healer: </w:t>
            </w:r>
            <w:r>
              <w:t xml:space="preserve">Your Med-Kits heal one additional wound </w:t>
            </w:r>
          </w:p>
          <w:p w:rsidR="00E629D3" w:rsidRPr="00E55A17" w:rsidRDefault="00E629D3" w:rsidP="00B84541">
            <w:r>
              <w:rPr>
                <w:b/>
              </w:rPr>
              <w:t xml:space="preserve">Well Equipped: </w:t>
            </w:r>
            <w:r>
              <w:t>Med-Kits are free for the Apothecarian</w:t>
            </w:r>
          </w:p>
          <w:p w:rsidR="00E629D3" w:rsidRPr="009B0FB6" w:rsidRDefault="00E629D3" w:rsidP="00B84541">
            <w:r>
              <w:rPr>
                <w:b/>
              </w:rPr>
              <w:t>Replacement Parts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 xml:space="preserve">You can search fallen allies and enemies for undamaged organs: on a &lt;10, you get one </w:t>
            </w:r>
            <w:r>
              <w:rPr>
                <w:i/>
              </w:rPr>
              <w:t>Replacement Part</w:t>
            </w:r>
            <w:r>
              <w:t>, which you can use to revive a fallen unit in the next round</w:t>
            </w:r>
          </w:p>
          <w:p w:rsidR="00E629D3" w:rsidRPr="00A63E82" w:rsidRDefault="00E629D3" w:rsidP="00B84541">
            <w:r>
              <w:rPr>
                <w:b/>
              </w:rPr>
              <w:t>Pain Dampeners</w:t>
            </w:r>
            <w:r w:rsidRPr="00C74F8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All units in your squad can now roll a dice when reduced to 0 HP: on a &lt;10, they survive (but with 0 HP</w:t>
            </w:r>
            <w:r w:rsidR="00E134E2">
              <w:t>, roll again next round</w:t>
            </w:r>
            <w:r>
              <w:t>)</w:t>
            </w:r>
            <w:r w:rsidR="00E134E2">
              <w:t>. Another wound kills the unit</w:t>
            </w:r>
            <w:r w:rsidR="00B45B6C">
              <w:t xml:space="preserve"> instantly</w:t>
            </w:r>
            <w:r w:rsidR="00E134E2">
              <w:t>.</w:t>
            </w:r>
            <w:r>
              <w:rPr>
                <w:b/>
              </w:rPr>
              <w:t xml:space="preserve">  </w:t>
            </w:r>
          </w:p>
          <w:p w:rsidR="00E629D3" w:rsidRPr="00BB217A" w:rsidRDefault="00E629D3" w:rsidP="00B84541">
            <w:r>
              <w:rPr>
                <w:b/>
              </w:rPr>
              <w:t xml:space="preserve">Healing Motes: </w:t>
            </w:r>
            <w:r>
              <w:t>All units in your squad can now spend 1 AP to heal 1 HP</w:t>
            </w:r>
          </w:p>
          <w:p w:rsidR="00E629D3" w:rsidRPr="006F448D" w:rsidRDefault="00E629D3" w:rsidP="00B84541">
            <w:r>
              <w:rPr>
                <w:b/>
              </w:rPr>
              <w:t>Neurot</w:t>
            </w:r>
            <w:r w:rsidRPr="00C74F85">
              <w:rPr>
                <w:b/>
              </w:rPr>
              <w:t>oxin:</w:t>
            </w:r>
            <w:r>
              <w:rPr>
                <w:b/>
              </w:rPr>
              <w:t xml:space="preserve"> </w:t>
            </w:r>
            <w:r>
              <w:t>All wounds inflicted by your squad now remove 1AP from the target</w:t>
            </w:r>
          </w:p>
          <w:p w:rsidR="00E629D3" w:rsidRDefault="00E629D3" w:rsidP="00B84541"/>
        </w:tc>
      </w:tr>
      <w:tr w:rsidR="00E629D3" w:rsidTr="00B84541"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Techmarine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Augmented Eye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Weapon Master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Armor Master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Target Uplink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Servitor Squad</w:t>
                  </w:r>
                </w:p>
              </w:tc>
            </w:tr>
          </w:tbl>
          <w:p w:rsidR="00E629D3" w:rsidRDefault="00E629D3" w:rsidP="00B84541"/>
          <w:p w:rsidR="00E629D3" w:rsidRPr="00F12D08" w:rsidRDefault="00E629D3" w:rsidP="00B84541">
            <w:r w:rsidRPr="00F12D08">
              <w:rPr>
                <w:b/>
              </w:rPr>
              <w:t>Augmented Eye:</w:t>
            </w:r>
            <w:r>
              <w:rPr>
                <w:b/>
              </w:rPr>
              <w:t xml:space="preserve"> </w:t>
            </w:r>
            <w:r>
              <w:t>You gain +1 Critical</w:t>
            </w:r>
          </w:p>
          <w:p w:rsidR="00E629D3" w:rsidRPr="00F12D08" w:rsidRDefault="00E629D3" w:rsidP="00B84541">
            <w:r w:rsidRPr="00F12D08">
              <w:rPr>
                <w:b/>
              </w:rPr>
              <w:t>Servitor:</w:t>
            </w:r>
            <w:r>
              <w:rPr>
                <w:b/>
              </w:rPr>
              <w:t xml:space="preserve"> </w:t>
            </w:r>
            <w:r>
              <w:t xml:space="preserve">You get a Servitor with 2 HP, 8 MM, 8 CS and a Lasgun (30cm, 8, 2, </w:t>
            </w:r>
            <w:r>
              <w:rPr>
                <w:i/>
              </w:rPr>
              <w:t>Energy</w:t>
            </w:r>
            <w:r>
              <w:t>) which can’t move more than 30cm from you and is removed from the game when you are</w:t>
            </w:r>
          </w:p>
          <w:p w:rsidR="00E629D3" w:rsidRPr="008E5060" w:rsidRDefault="00E629D3" w:rsidP="00B84541">
            <w:r w:rsidRPr="00F12D08">
              <w:rPr>
                <w:b/>
              </w:rPr>
              <w:t>Weapon Master:</w:t>
            </w:r>
            <w:r>
              <w:rPr>
                <w:b/>
              </w:rPr>
              <w:t xml:space="preserve"> </w:t>
            </w:r>
            <w:r>
              <w:t>All units in your squad gain +1 Damage</w:t>
            </w:r>
          </w:p>
          <w:p w:rsidR="00E629D3" w:rsidRPr="008E5060" w:rsidRDefault="00E629D3" w:rsidP="00B84541">
            <w:r w:rsidRPr="00F12D08">
              <w:rPr>
                <w:b/>
              </w:rPr>
              <w:t>Armor Master:</w:t>
            </w:r>
            <w:r>
              <w:rPr>
                <w:b/>
              </w:rPr>
              <w:t xml:space="preserve"> </w:t>
            </w:r>
            <w:r>
              <w:t xml:space="preserve">All unit’s </w:t>
            </w:r>
            <w:r>
              <w:rPr>
                <w:i/>
              </w:rPr>
              <w:t xml:space="preserve">Armor </w:t>
            </w:r>
            <w:r>
              <w:t>rolls get a +2 bonus</w:t>
            </w:r>
            <w:r w:rsidR="00AB575D">
              <w:t xml:space="preserve"> (-2 on all rolls, 10 -&gt; 8)</w:t>
            </w:r>
            <w:r>
              <w:t xml:space="preserve"> </w:t>
            </w:r>
          </w:p>
          <w:p w:rsidR="00E629D3" w:rsidRPr="001C5149" w:rsidRDefault="00E629D3" w:rsidP="00B84541">
            <w:r w:rsidRPr="00F12D08">
              <w:rPr>
                <w:b/>
              </w:rPr>
              <w:t>Target Uplink:</w:t>
            </w:r>
            <w:r>
              <w:t xml:space="preserve"> All units within 10cm get +5 to MM</w:t>
            </w:r>
          </w:p>
          <w:p w:rsidR="00E629D3" w:rsidRPr="001A6125" w:rsidRDefault="00E629D3" w:rsidP="00B84541">
            <w:r w:rsidRPr="00F12D08">
              <w:rPr>
                <w:b/>
              </w:rPr>
              <w:t>Servitor Squad:</w:t>
            </w:r>
            <w:r>
              <w:rPr>
                <w:b/>
              </w:rPr>
              <w:t xml:space="preserve"> </w:t>
            </w:r>
            <w:r>
              <w:t>You get two more Servitors</w:t>
            </w:r>
          </w:p>
        </w:tc>
        <w:tc>
          <w:tcPr>
            <w:tcW w:w="4910" w:type="dxa"/>
          </w:tcPr>
          <w:tbl>
            <w:tblPr>
              <w:tblStyle w:val="PlainTable5"/>
              <w:tblW w:w="0" w:type="auto"/>
              <w:tblLook w:val="0420" w:firstRow="1" w:lastRow="0" w:firstColumn="0" w:lastColumn="0" w:noHBand="0" w:noVBand="1"/>
            </w:tblPr>
            <w:tblGrid>
              <w:gridCol w:w="2342"/>
              <w:gridCol w:w="2342"/>
            </w:tblGrid>
            <w:tr w:rsidR="00E629D3" w:rsidTr="00B845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684" w:type="dxa"/>
                  <w:gridSpan w:val="2"/>
                </w:tcPr>
                <w:p w:rsidR="00E629D3" w:rsidRPr="00797CFC" w:rsidRDefault="00E629D3" w:rsidP="00B84541">
                  <w:pPr>
                    <w:jc w:val="center"/>
                    <w:rPr>
                      <w:spacing w:val="24"/>
                    </w:rPr>
                  </w:pPr>
                  <w:r>
                    <w:rPr>
                      <w:b/>
                      <w:i w:val="0"/>
                      <w:spacing w:val="24"/>
                      <w:sz w:val="28"/>
                    </w:rPr>
                    <w:t>Sorcerer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Powerful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Deep Bonds</w:t>
                  </w:r>
                </w:p>
              </w:tc>
            </w:tr>
            <w:tr w:rsidR="00E629D3" w:rsidTr="00B84541"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Concentration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Radiance</w:t>
                  </w:r>
                </w:p>
              </w:tc>
            </w:tr>
            <w:tr w:rsidR="00E629D3" w:rsidTr="00B845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Fires of the Warp</w:t>
                  </w:r>
                </w:p>
              </w:tc>
              <w:tc>
                <w:tcPr>
                  <w:tcW w:w="2342" w:type="dxa"/>
                </w:tcPr>
                <w:p w:rsidR="00E629D3" w:rsidRDefault="00E629D3" w:rsidP="00B84541">
                  <w:pPr>
                    <w:jc w:val="center"/>
                  </w:pPr>
                  <w:r>
                    <w:t>Projection</w:t>
                  </w:r>
                </w:p>
              </w:tc>
            </w:tr>
          </w:tbl>
          <w:p w:rsidR="00E629D3" w:rsidRDefault="00E629D3" w:rsidP="00B84541"/>
          <w:p w:rsidR="00E629D3" w:rsidRPr="00FF5215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Powerful:</w:t>
            </w:r>
            <w:r>
              <w:rPr>
                <w:b/>
              </w:rPr>
              <w:t xml:space="preserve"> </w:t>
            </w:r>
            <w:r>
              <w:t>You get +1 power charge per round</w:t>
            </w:r>
          </w:p>
          <w:p w:rsidR="00E629D3" w:rsidRPr="00FF5215" w:rsidRDefault="00E629D3" w:rsidP="00B84541">
            <w:r w:rsidRPr="00FF5215">
              <w:rPr>
                <w:b/>
              </w:rPr>
              <w:t>Deep Bonds:</w:t>
            </w:r>
            <w:r>
              <w:rPr>
                <w:b/>
              </w:rPr>
              <w:t xml:space="preserve"> </w:t>
            </w:r>
            <w:r>
              <w:t>When casting a spell on an ally, you get a +3 bonus to PM</w:t>
            </w:r>
          </w:p>
          <w:p w:rsidR="00E629D3" w:rsidRPr="00666F31" w:rsidRDefault="00E629D3" w:rsidP="00B84541">
            <w:r w:rsidRPr="00FF5215">
              <w:rPr>
                <w:b/>
              </w:rPr>
              <w:t>Concentration:</w:t>
            </w:r>
            <w:r>
              <w:rPr>
                <w:b/>
              </w:rPr>
              <w:t xml:space="preserve"> </w:t>
            </w:r>
            <w:r>
              <w:t xml:space="preserve">You can reroll </w:t>
            </w:r>
            <w:r>
              <w:rPr>
                <w:i/>
              </w:rPr>
              <w:t>PL</w:t>
            </w:r>
            <w:r>
              <w:t xml:space="preserve"> dice per round while casting spells</w:t>
            </w:r>
          </w:p>
          <w:p w:rsidR="00E629D3" w:rsidRPr="007C095B" w:rsidRDefault="00E629D3" w:rsidP="00B84541">
            <w:r w:rsidRPr="00FF5215">
              <w:rPr>
                <w:b/>
              </w:rPr>
              <w:t>Radiance:</w:t>
            </w:r>
            <w:r>
              <w:rPr>
                <w:b/>
              </w:rPr>
              <w:t xml:space="preserve"> </w:t>
            </w:r>
            <w:r>
              <w:t>All units within 15cm of you can reroll one dice per round</w:t>
            </w:r>
          </w:p>
          <w:p w:rsidR="00E629D3" w:rsidRPr="004B3076" w:rsidRDefault="00E629D3" w:rsidP="00B84541">
            <w:pPr>
              <w:rPr>
                <w:i/>
              </w:rPr>
            </w:pPr>
            <w:r w:rsidRPr="00FF5215">
              <w:rPr>
                <w:b/>
              </w:rPr>
              <w:t>Fires of the Warp:</w:t>
            </w:r>
            <w:r>
              <w:rPr>
                <w:b/>
              </w:rPr>
              <w:t xml:space="preserve"> </w:t>
            </w:r>
            <w:r>
              <w:t xml:space="preserve">All offensive spells gain +3 damage and </w:t>
            </w:r>
            <w:r>
              <w:rPr>
                <w:i/>
              </w:rPr>
              <w:t>Penetration</w:t>
            </w:r>
          </w:p>
          <w:p w:rsidR="00E629D3" w:rsidRPr="00A64CBC" w:rsidRDefault="00E629D3" w:rsidP="00B84541">
            <w:r w:rsidRPr="00FF5215">
              <w:rPr>
                <w:b/>
              </w:rPr>
              <w:t>Projection:</w:t>
            </w:r>
            <w:r>
              <w:rPr>
                <w:b/>
              </w:rPr>
              <w:t xml:space="preserve"> </w:t>
            </w:r>
            <w:r>
              <w:t>Your spells get twice the range</w:t>
            </w:r>
          </w:p>
        </w:tc>
      </w:tr>
    </w:tbl>
    <w:p w:rsidR="00E629D3" w:rsidRPr="00213AE1" w:rsidRDefault="00E629D3" w:rsidP="00E629D3"/>
    <w:p w:rsidR="00E629D3" w:rsidRDefault="00E629D3" w:rsidP="00E629D3">
      <w:r>
        <w:br w:type="page"/>
      </w:r>
    </w:p>
    <w:p w:rsidR="00E629D3" w:rsidRDefault="00E629D3" w:rsidP="00E629D3">
      <w:pPr>
        <w:pStyle w:val="Heading1"/>
      </w:pPr>
      <w:bookmarkStart w:id="11" w:name="_Toc455072409"/>
      <w:r>
        <w:lastRenderedPageBreak/>
        <w:t>Psychic Spells</w:t>
      </w:r>
      <w:bookmarkEnd w:id="11"/>
    </w:p>
    <w:tbl>
      <w:tblPr>
        <w:tblStyle w:val="ListTable1Light"/>
        <w:tblW w:w="10000" w:type="dxa"/>
        <w:tblLook w:val="04A0" w:firstRow="1" w:lastRow="0" w:firstColumn="1" w:lastColumn="0" w:noHBand="0" w:noVBand="1"/>
      </w:tblPr>
      <w:tblGrid>
        <w:gridCol w:w="5467"/>
        <w:gridCol w:w="1543"/>
        <w:gridCol w:w="1665"/>
        <w:gridCol w:w="1325"/>
      </w:tblGrid>
      <w:tr w:rsidR="00E629D3" w:rsidTr="00B8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Spell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 Req.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Blinding Flash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Warpfire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Force Shield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Flame Torrent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Psychic Assault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Frenzy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Teleport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Self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Implosion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20cm/AoE 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Radiance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AoE L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629D3" w:rsidTr="00B84541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7" w:type="dxa"/>
          </w:tcPr>
          <w:p w:rsidR="00E629D3" w:rsidRDefault="00E629D3" w:rsidP="00B84541">
            <w:r>
              <w:t>Touch of Death</w:t>
            </w:r>
          </w:p>
        </w:tc>
        <w:tc>
          <w:tcPr>
            <w:tcW w:w="1543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166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325" w:type="dxa"/>
          </w:tcPr>
          <w:p w:rsidR="00E629D3" w:rsidRDefault="00E629D3" w:rsidP="00B8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E629D3" w:rsidRDefault="00E629D3" w:rsidP="00E629D3"/>
    <w:p w:rsidR="00E629D3" w:rsidRDefault="00E629D3" w:rsidP="00E629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E629D3" w:rsidTr="00B84541">
        <w:tc>
          <w:tcPr>
            <w:tcW w:w="5098" w:type="dxa"/>
          </w:tcPr>
          <w:p w:rsidR="00E629D3" w:rsidRPr="00EC0806" w:rsidRDefault="00E629D3" w:rsidP="00B84541">
            <w:pPr>
              <w:pStyle w:val="PsychicHeading"/>
              <w:rPr>
                <w:rStyle w:val="PsychicHeadingChar"/>
                <w:b/>
              </w:rPr>
            </w:pPr>
            <w:r w:rsidRPr="00EA16E3">
              <w:rPr>
                <w:rStyle w:val="PsychicHeadingChar"/>
                <w:b/>
              </w:rPr>
              <w:t>Blinding</w:t>
            </w:r>
            <w:r w:rsidRPr="00EC0806">
              <w:rPr>
                <w:rStyle w:val="PsychicHeadingChar"/>
                <w:b/>
              </w:rPr>
              <w:t xml:space="preserve"> </w:t>
            </w:r>
            <w:r w:rsidRPr="00EA16E3">
              <w:rPr>
                <w:rStyle w:val="PsychicHeadingChar"/>
                <w:b/>
              </w:rPr>
              <w:t>Flash</w:t>
            </w:r>
          </w:p>
          <w:p w:rsidR="00E629D3" w:rsidRDefault="00E629D3" w:rsidP="00B84541">
            <w:r>
              <w:t xml:space="preserve">Cast an explosion of light at the targeted location. Enemies within </w:t>
            </w:r>
            <w:r w:rsidRPr="003B66B1">
              <w:rPr>
                <w:i/>
              </w:rPr>
              <w:t>Area of Effect M</w:t>
            </w:r>
            <w:r>
              <w:rPr>
                <w:i/>
              </w:rPr>
              <w:t xml:space="preserve"> </w:t>
            </w:r>
            <w:r>
              <w:t>get a -5 malus on Marksmanship for this round.</w:t>
            </w:r>
          </w:p>
          <w:p w:rsidR="00E629D3" w:rsidRPr="00100E5C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 w:rsidRPr="00EA16E3">
              <w:t>Warpfire</w:t>
            </w:r>
          </w:p>
          <w:p w:rsidR="00E629D3" w:rsidRDefault="00E629D3" w:rsidP="00B84541">
            <w:r>
              <w:t xml:space="preserve">Burn your foe with fiery heat. This spell has 10 Damage and 2 Attacks.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 xml:space="preserve">Force </w:t>
            </w:r>
            <w:r w:rsidRPr="008525C3">
              <w:t>Shield</w:t>
            </w:r>
          </w:p>
          <w:p w:rsidR="00E629D3" w:rsidRDefault="00E629D3" w:rsidP="00B84541">
            <w:r>
              <w:t xml:space="preserve">Shield a nearby warrior with </w:t>
            </w:r>
            <w:r w:rsidRPr="00AE73D4">
              <w:rPr>
                <w:i/>
              </w:rPr>
              <w:t>Force Shield(1)</w:t>
            </w:r>
            <w:r>
              <w:t>.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Flame Torrent</w:t>
            </w:r>
          </w:p>
          <w:p w:rsidR="00E629D3" w:rsidRDefault="00E629D3" w:rsidP="00B84541">
            <w:r>
              <w:t>Unleash a torrent of fire on all units before you (</w:t>
            </w:r>
            <w:r>
              <w:rPr>
                <w:i/>
              </w:rPr>
              <w:t>Cone</w:t>
            </w:r>
            <w:r w:rsidRPr="00886BCC">
              <w:t>)</w:t>
            </w:r>
            <w:r>
              <w:t xml:space="preserve">. Every unit hit takes 2 Hits with 8 Damage. This spell also hits allied units!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Psychic Assault</w:t>
            </w:r>
          </w:p>
          <w:p w:rsidR="00E629D3" w:rsidRPr="00855CD2" w:rsidRDefault="00E629D3" w:rsidP="00B84541">
            <w:r>
              <w:t xml:space="preserve">Assault the mind of your target, breaking their spirit. The target unit is </w:t>
            </w:r>
            <w:r w:rsidR="007357E9">
              <w:rPr>
                <w:i/>
              </w:rPr>
              <w:t>Shocked</w:t>
            </w:r>
            <w:r>
              <w:t>. This only works against non-psykers.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Frenzy</w:t>
            </w:r>
          </w:p>
          <w:p w:rsidR="00E629D3" w:rsidRDefault="00E629D3" w:rsidP="00B84541">
            <w:r>
              <w:t xml:space="preserve">The targeted allied unit can re-roll up to two dice in this round. </w:t>
            </w:r>
          </w:p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Teleport</w:t>
            </w:r>
          </w:p>
          <w:p w:rsidR="00E629D3" w:rsidRPr="00855CD2" w:rsidRDefault="00E629D3" w:rsidP="00B84541">
            <w:r>
              <w:t>Teleport the caster to any point within 30cm.</w:t>
            </w:r>
          </w:p>
          <w:p w:rsidR="00E629D3" w:rsidRDefault="00E629D3" w:rsidP="00B84541"/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Implosion</w:t>
            </w:r>
          </w:p>
          <w:p w:rsidR="00E629D3" w:rsidRPr="00DD31FA" w:rsidRDefault="00E629D3" w:rsidP="00B84541">
            <w:r>
              <w:t>A massive implosion pulls all enemies in (AoE M). Starting with the nearest enemy, position all enemies in range as close to the center as possible.</w:t>
            </w:r>
          </w:p>
          <w:p w:rsidR="00E629D3" w:rsidRDefault="00E629D3" w:rsidP="00B84541"/>
        </w:tc>
      </w:tr>
      <w:tr w:rsidR="00E629D3" w:rsidTr="00B84541"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Explosion of Light</w:t>
            </w:r>
          </w:p>
          <w:p w:rsidR="00E629D3" w:rsidRDefault="00E629D3" w:rsidP="00B84541">
            <w:r>
              <w:t xml:space="preserve">The psyker burns all enemies in an explosion of burning light. The </w:t>
            </w:r>
            <w:r w:rsidRPr="00AD2315">
              <w:rPr>
                <w:i/>
              </w:rPr>
              <w:t>Area of Effect</w:t>
            </w:r>
            <w:r>
              <w:t xml:space="preserve"> is centered on the caster and has 12 damage and 2 attacks.</w:t>
            </w:r>
          </w:p>
          <w:p w:rsidR="00E629D3" w:rsidRDefault="00E629D3" w:rsidP="00B84541">
            <w:r>
              <w:t xml:space="preserve"> </w:t>
            </w:r>
          </w:p>
        </w:tc>
        <w:tc>
          <w:tcPr>
            <w:tcW w:w="5098" w:type="dxa"/>
          </w:tcPr>
          <w:p w:rsidR="00E629D3" w:rsidRDefault="00E629D3" w:rsidP="00B84541">
            <w:pPr>
              <w:pStyle w:val="PsychicHeading"/>
            </w:pPr>
            <w:r>
              <w:t>Touch of Death</w:t>
            </w:r>
          </w:p>
          <w:p w:rsidR="00E629D3" w:rsidRDefault="00E629D3" w:rsidP="00B84541">
            <w:r>
              <w:t xml:space="preserve">Rip an enemy’s soul from their body, dealing 12 damage, 2 attacks and </w:t>
            </w:r>
            <w:r>
              <w:rPr>
                <w:i/>
              </w:rPr>
              <w:t>Penetration</w:t>
            </w:r>
            <w:r>
              <w:t xml:space="preserve">. Can’t target units with </w:t>
            </w:r>
            <w:r>
              <w:rPr>
                <w:i/>
              </w:rPr>
              <w:t xml:space="preserve">Force Shield </w:t>
            </w:r>
            <w:r>
              <w:t xml:space="preserve">or </w:t>
            </w:r>
            <w:r>
              <w:rPr>
                <w:i/>
              </w:rPr>
              <w:t>Void Shield</w:t>
            </w:r>
            <w:r>
              <w:t xml:space="preserve">. </w:t>
            </w:r>
          </w:p>
        </w:tc>
      </w:tr>
    </w:tbl>
    <w:p w:rsidR="00E629D3" w:rsidRDefault="00E629D3" w:rsidP="00E629D3"/>
    <w:sectPr w:rsidR="00E629D3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D3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4B9F"/>
    <w:rsid w:val="00024D38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385B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2F5C"/>
    <w:rsid w:val="000548DF"/>
    <w:rsid w:val="00054DA5"/>
    <w:rsid w:val="00055631"/>
    <w:rsid w:val="00055CE2"/>
    <w:rsid w:val="00056F24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0F0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6B5"/>
    <w:rsid w:val="00094D39"/>
    <w:rsid w:val="00095006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2BA0"/>
    <w:rsid w:val="000F5DE0"/>
    <w:rsid w:val="000F6365"/>
    <w:rsid w:val="000F6F88"/>
    <w:rsid w:val="000F7101"/>
    <w:rsid w:val="000F7581"/>
    <w:rsid w:val="00100226"/>
    <w:rsid w:val="00100557"/>
    <w:rsid w:val="00100E5C"/>
    <w:rsid w:val="0010285F"/>
    <w:rsid w:val="00102D90"/>
    <w:rsid w:val="00103250"/>
    <w:rsid w:val="00103B6E"/>
    <w:rsid w:val="001044EA"/>
    <w:rsid w:val="00105798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B2A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0AB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87727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D7A5A"/>
    <w:rsid w:val="001E01AA"/>
    <w:rsid w:val="001E16CF"/>
    <w:rsid w:val="001E2181"/>
    <w:rsid w:val="001E277B"/>
    <w:rsid w:val="001E2962"/>
    <w:rsid w:val="001E2F3E"/>
    <w:rsid w:val="001E3401"/>
    <w:rsid w:val="001E3872"/>
    <w:rsid w:val="001E5C6F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08F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2C61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C71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5FB7"/>
    <w:rsid w:val="0026660E"/>
    <w:rsid w:val="00267589"/>
    <w:rsid w:val="002705C9"/>
    <w:rsid w:val="002707D1"/>
    <w:rsid w:val="00270EB6"/>
    <w:rsid w:val="00271768"/>
    <w:rsid w:val="00273096"/>
    <w:rsid w:val="00276087"/>
    <w:rsid w:val="00277CFE"/>
    <w:rsid w:val="00281220"/>
    <w:rsid w:val="002815C8"/>
    <w:rsid w:val="002815CE"/>
    <w:rsid w:val="00282728"/>
    <w:rsid w:val="0028298F"/>
    <w:rsid w:val="002829B2"/>
    <w:rsid w:val="00282A0F"/>
    <w:rsid w:val="00283B06"/>
    <w:rsid w:val="00283E9A"/>
    <w:rsid w:val="0028574F"/>
    <w:rsid w:val="00285B37"/>
    <w:rsid w:val="00286187"/>
    <w:rsid w:val="002866C1"/>
    <w:rsid w:val="0028677B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4AC8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009A"/>
    <w:rsid w:val="002F1B44"/>
    <w:rsid w:val="002F2A6A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04DF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0D04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670"/>
    <w:rsid w:val="00385D4F"/>
    <w:rsid w:val="00387129"/>
    <w:rsid w:val="00387380"/>
    <w:rsid w:val="00387F8F"/>
    <w:rsid w:val="00395375"/>
    <w:rsid w:val="003965AA"/>
    <w:rsid w:val="00397D3A"/>
    <w:rsid w:val="003A00C5"/>
    <w:rsid w:val="003A2190"/>
    <w:rsid w:val="003A31CD"/>
    <w:rsid w:val="003A335E"/>
    <w:rsid w:val="003A4B38"/>
    <w:rsid w:val="003A4B97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38AC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D90"/>
    <w:rsid w:val="003F3558"/>
    <w:rsid w:val="003F3C7A"/>
    <w:rsid w:val="003F547F"/>
    <w:rsid w:val="003F7A3A"/>
    <w:rsid w:val="003F7F26"/>
    <w:rsid w:val="00402DAE"/>
    <w:rsid w:val="00403475"/>
    <w:rsid w:val="004039EB"/>
    <w:rsid w:val="00403FBA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58E6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42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210E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2FC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0EF3"/>
    <w:rsid w:val="00552D88"/>
    <w:rsid w:val="005535E4"/>
    <w:rsid w:val="00554994"/>
    <w:rsid w:val="00554A4E"/>
    <w:rsid w:val="0055547A"/>
    <w:rsid w:val="005565A5"/>
    <w:rsid w:val="00556D24"/>
    <w:rsid w:val="0055752D"/>
    <w:rsid w:val="0055770E"/>
    <w:rsid w:val="00557890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34C8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5A45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2D62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5B3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37E0A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04C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7E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0C74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066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A06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1535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3A61"/>
    <w:rsid w:val="00826E48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3F3F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146F"/>
    <w:rsid w:val="00872DC2"/>
    <w:rsid w:val="00873C89"/>
    <w:rsid w:val="008742E2"/>
    <w:rsid w:val="008776B5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7A0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B74"/>
    <w:rsid w:val="008E2FB6"/>
    <w:rsid w:val="008E31C5"/>
    <w:rsid w:val="008E45E2"/>
    <w:rsid w:val="008E5060"/>
    <w:rsid w:val="008E5F49"/>
    <w:rsid w:val="008E6B73"/>
    <w:rsid w:val="008F06AB"/>
    <w:rsid w:val="008F240A"/>
    <w:rsid w:val="008F25E2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526"/>
    <w:rsid w:val="009576E6"/>
    <w:rsid w:val="00957A5B"/>
    <w:rsid w:val="00957D2A"/>
    <w:rsid w:val="00960722"/>
    <w:rsid w:val="009607D3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197D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01F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162AD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1AAE"/>
    <w:rsid w:val="00A3295A"/>
    <w:rsid w:val="00A333DE"/>
    <w:rsid w:val="00A33660"/>
    <w:rsid w:val="00A34794"/>
    <w:rsid w:val="00A34C53"/>
    <w:rsid w:val="00A34E13"/>
    <w:rsid w:val="00A358CB"/>
    <w:rsid w:val="00A371DA"/>
    <w:rsid w:val="00A41404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5ADB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7752B"/>
    <w:rsid w:val="00A801DF"/>
    <w:rsid w:val="00A8099C"/>
    <w:rsid w:val="00A8099D"/>
    <w:rsid w:val="00A82832"/>
    <w:rsid w:val="00A8313A"/>
    <w:rsid w:val="00A8370F"/>
    <w:rsid w:val="00A83DA6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706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575D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07BA0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5B6C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5566F"/>
    <w:rsid w:val="00B600C4"/>
    <w:rsid w:val="00B61BA5"/>
    <w:rsid w:val="00B623B9"/>
    <w:rsid w:val="00B62946"/>
    <w:rsid w:val="00B6342C"/>
    <w:rsid w:val="00B64431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4541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6B3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C7607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139"/>
    <w:rsid w:val="00C1243A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1BA5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7B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62E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56B"/>
    <w:rsid w:val="00D0288A"/>
    <w:rsid w:val="00D02C60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4171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3A7"/>
    <w:rsid w:val="00D26E57"/>
    <w:rsid w:val="00D27410"/>
    <w:rsid w:val="00D27D3C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3CEC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15F"/>
    <w:rsid w:val="00D70873"/>
    <w:rsid w:val="00D7091F"/>
    <w:rsid w:val="00D72B21"/>
    <w:rsid w:val="00D73297"/>
    <w:rsid w:val="00D73F6F"/>
    <w:rsid w:val="00D742AF"/>
    <w:rsid w:val="00D74E72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435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B3C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4F14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32F5"/>
    <w:rsid w:val="00E134E2"/>
    <w:rsid w:val="00E14CF7"/>
    <w:rsid w:val="00E15916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36B89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A83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9D3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4ED7"/>
    <w:rsid w:val="00E86962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64D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EF79DC"/>
    <w:rsid w:val="00F0174E"/>
    <w:rsid w:val="00F02E3F"/>
    <w:rsid w:val="00F03771"/>
    <w:rsid w:val="00F03D58"/>
    <w:rsid w:val="00F04519"/>
    <w:rsid w:val="00F0484A"/>
    <w:rsid w:val="00F05217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0CB9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643C"/>
    <w:rsid w:val="00F9779C"/>
    <w:rsid w:val="00FA158B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C5A0"/>
  <w15:chartTrackingRefBased/>
  <w15:docId w15:val="{ADB90D03-F374-430B-8E25-F3665752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5066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4C717A-302C-466B-A520-DF0936FAA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2403</Words>
  <Characters>15146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115</cp:revision>
  <dcterms:created xsi:type="dcterms:W3CDTF">2016-03-27T16:29:00Z</dcterms:created>
  <dcterms:modified xsi:type="dcterms:W3CDTF">2016-07-17T12:28:00Z</dcterms:modified>
</cp:coreProperties>
</file>