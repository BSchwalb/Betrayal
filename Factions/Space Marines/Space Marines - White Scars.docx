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DD5" w:rsidRDefault="00640DD5" w:rsidP="00640DD5">
      <w:pPr>
        <w:pStyle w:val="Title"/>
      </w:pPr>
      <w:r>
        <w:t>Space MarineS – White Scars</w:t>
      </w:r>
    </w:p>
    <w:p w:rsidR="00640DD5" w:rsidRPr="007E1B42" w:rsidRDefault="00640DD5" w:rsidP="00640DD5">
      <w:pPr>
        <w:rPr>
          <w:i/>
        </w:rPr>
      </w:pPr>
      <w:r>
        <w:rPr>
          <w:i/>
        </w:rPr>
        <w:t>The highly mobile White Scars are usually found fighting in the saddle of an Attack Bike, speeding in and out of battle with tactical precision.</w:t>
      </w:r>
    </w:p>
    <w:p w:rsidR="00640DD5" w:rsidRPr="00A052E5" w:rsidRDefault="00640DD5" w:rsidP="00640DD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640DD5" w:rsidRDefault="00640DD5" w:rsidP="00640DD5">
      <w:pPr>
        <w:pStyle w:val="Heading2"/>
      </w:pPr>
      <w:bookmarkStart w:id="0" w:name="_Toc441669630"/>
      <w:r>
        <w:t>Special Rules</w:t>
      </w:r>
      <w:bookmarkEnd w:id="0"/>
    </w:p>
    <w:p w:rsidR="00640DD5" w:rsidRDefault="00640DD5" w:rsidP="00640DD5">
      <w:pPr>
        <w:pStyle w:val="UniqueHeader"/>
      </w:pPr>
      <w:r>
        <w:t>Running like the Wind</w:t>
      </w:r>
    </w:p>
    <w:p w:rsidR="00640DD5" w:rsidRPr="009B197D" w:rsidRDefault="00640DD5" w:rsidP="00640DD5">
      <w:r>
        <w:t xml:space="preserve">White Scars get +10cm on </w:t>
      </w:r>
      <w:r>
        <w:rPr>
          <w:i/>
        </w:rPr>
        <w:t xml:space="preserve">Run </w:t>
      </w:r>
      <w:r>
        <w:t xml:space="preserve">actions, and can also </w:t>
      </w:r>
      <w:r>
        <w:rPr>
          <w:i/>
        </w:rPr>
        <w:t xml:space="preserve">Move </w:t>
      </w:r>
      <w:r>
        <w:t>by 10cm for 1 AP.</w:t>
      </w:r>
      <w:r w:rsidR="009B197D">
        <w:t xml:space="preserve"> If a White Scar has moved at least 20cm in one round, they gain </w:t>
      </w:r>
      <w:r w:rsidR="009B197D">
        <w:rPr>
          <w:i/>
        </w:rPr>
        <w:t>Dodge(5)</w:t>
      </w:r>
      <w:r w:rsidR="008E4992">
        <w:t xml:space="preserve"> for one</w:t>
      </w:r>
      <w:r w:rsidR="00302D56">
        <w:t xml:space="preserve"> round.</w:t>
      </w:r>
    </w:p>
    <w:p w:rsidR="00640DD5" w:rsidRDefault="00640DD5" w:rsidP="00640DD5">
      <w:r>
        <w:t xml:space="preserve">Melee combat is not the way of the White </w:t>
      </w:r>
      <w:r w:rsidR="009B197D">
        <w:t>Scars;</w:t>
      </w:r>
      <w:r>
        <w:t xml:space="preserve"> they </w:t>
      </w:r>
      <w:r w:rsidR="00402DBE">
        <w:t>may not equip melee weapons.</w:t>
      </w:r>
    </w:p>
    <w:p w:rsidR="00640DD5" w:rsidRDefault="00640DD5" w:rsidP="00640DD5">
      <w:pPr>
        <w:pStyle w:val="Heading2"/>
      </w:pPr>
      <w:r>
        <w:t>Storm Bike</w:t>
      </w:r>
    </w:p>
    <w:tbl>
      <w:tblPr>
        <w:tblStyle w:val="ListTable1Light"/>
        <w:tblW w:w="10348" w:type="dxa"/>
        <w:tblLook w:val="0420" w:firstRow="1" w:lastRow="0" w:firstColumn="0" w:lastColumn="0" w:noHBand="0" w:noVBand="1"/>
      </w:tblPr>
      <w:tblGrid>
        <w:gridCol w:w="1094"/>
        <w:gridCol w:w="1100"/>
        <w:gridCol w:w="1091"/>
        <w:gridCol w:w="1099"/>
        <w:gridCol w:w="1099"/>
        <w:gridCol w:w="1092"/>
        <w:gridCol w:w="1097"/>
        <w:gridCol w:w="1105"/>
        <w:gridCol w:w="1571"/>
      </w:tblGrid>
      <w:tr w:rsidR="00640DD5" w:rsidTr="004627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3"/>
        </w:trPr>
        <w:tc>
          <w:tcPr>
            <w:tcW w:w="1094" w:type="dxa"/>
          </w:tcPr>
          <w:p w:rsidR="00640DD5" w:rsidRDefault="00640DD5" w:rsidP="00EC3B1E">
            <w:pPr>
              <w:jc w:val="center"/>
            </w:pPr>
            <w:r>
              <w:t>HP</w:t>
            </w:r>
          </w:p>
        </w:tc>
        <w:tc>
          <w:tcPr>
            <w:tcW w:w="1100" w:type="dxa"/>
          </w:tcPr>
          <w:p w:rsidR="00640DD5" w:rsidRDefault="00640DD5" w:rsidP="00EC3B1E">
            <w:pPr>
              <w:jc w:val="center"/>
            </w:pPr>
            <w:r>
              <w:t>MM</w:t>
            </w:r>
          </w:p>
        </w:tc>
        <w:tc>
          <w:tcPr>
            <w:tcW w:w="1091" w:type="dxa"/>
          </w:tcPr>
          <w:p w:rsidR="00640DD5" w:rsidRDefault="00640DD5" w:rsidP="00EC3B1E">
            <w:pPr>
              <w:jc w:val="center"/>
            </w:pPr>
            <w:r>
              <w:t>CB</w:t>
            </w:r>
          </w:p>
        </w:tc>
        <w:tc>
          <w:tcPr>
            <w:tcW w:w="1099" w:type="dxa"/>
          </w:tcPr>
          <w:p w:rsidR="00640DD5" w:rsidRDefault="00640DD5" w:rsidP="00EC3B1E">
            <w:pPr>
              <w:jc w:val="center"/>
            </w:pPr>
            <w:r>
              <w:t>DF</w:t>
            </w:r>
          </w:p>
        </w:tc>
        <w:tc>
          <w:tcPr>
            <w:tcW w:w="1099" w:type="dxa"/>
          </w:tcPr>
          <w:p w:rsidR="00640DD5" w:rsidRDefault="00640DD5" w:rsidP="00EC3B1E">
            <w:pPr>
              <w:jc w:val="center"/>
            </w:pPr>
            <w:r>
              <w:t>Crit</w:t>
            </w:r>
          </w:p>
        </w:tc>
        <w:tc>
          <w:tcPr>
            <w:tcW w:w="1092" w:type="dxa"/>
          </w:tcPr>
          <w:p w:rsidR="00640DD5" w:rsidRDefault="00640DD5" w:rsidP="00EC3B1E">
            <w:pPr>
              <w:jc w:val="center"/>
            </w:pPr>
            <w:r>
              <w:t>PL</w:t>
            </w:r>
          </w:p>
        </w:tc>
        <w:tc>
          <w:tcPr>
            <w:tcW w:w="1097" w:type="dxa"/>
          </w:tcPr>
          <w:p w:rsidR="00640DD5" w:rsidRDefault="00640DD5" w:rsidP="00EC3B1E">
            <w:pPr>
              <w:jc w:val="center"/>
            </w:pPr>
            <w:r>
              <w:t>PM</w:t>
            </w:r>
          </w:p>
        </w:tc>
        <w:tc>
          <w:tcPr>
            <w:tcW w:w="1105" w:type="dxa"/>
          </w:tcPr>
          <w:p w:rsidR="00640DD5" w:rsidRDefault="00640DD5" w:rsidP="00EC3B1E">
            <w:pPr>
              <w:jc w:val="center"/>
            </w:pPr>
            <w:r>
              <w:t>Gear</w:t>
            </w:r>
          </w:p>
        </w:tc>
        <w:tc>
          <w:tcPr>
            <w:tcW w:w="1571" w:type="dxa"/>
          </w:tcPr>
          <w:p w:rsidR="00640DD5" w:rsidRDefault="00640DD5" w:rsidP="00EC3B1E">
            <w:pPr>
              <w:jc w:val="center"/>
            </w:pPr>
            <w:r>
              <w:t>Cost</w:t>
            </w:r>
          </w:p>
        </w:tc>
      </w:tr>
      <w:tr w:rsidR="00640DD5" w:rsidTr="004627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"/>
        </w:trPr>
        <w:tc>
          <w:tcPr>
            <w:tcW w:w="1094" w:type="dxa"/>
          </w:tcPr>
          <w:p w:rsidR="00640DD5" w:rsidRDefault="00640DD5" w:rsidP="00EC3B1E">
            <w:pPr>
              <w:jc w:val="center"/>
            </w:pPr>
            <w:r>
              <w:t>4</w:t>
            </w:r>
          </w:p>
        </w:tc>
        <w:tc>
          <w:tcPr>
            <w:tcW w:w="1100" w:type="dxa"/>
          </w:tcPr>
          <w:p w:rsidR="00640DD5" w:rsidRDefault="00640DD5" w:rsidP="00EC3B1E">
            <w:pPr>
              <w:jc w:val="center"/>
            </w:pPr>
            <w:r>
              <w:t>12</w:t>
            </w:r>
          </w:p>
        </w:tc>
        <w:tc>
          <w:tcPr>
            <w:tcW w:w="1091" w:type="dxa"/>
          </w:tcPr>
          <w:p w:rsidR="00640DD5" w:rsidRDefault="003F1283" w:rsidP="00EC3B1E">
            <w:pPr>
              <w:jc w:val="center"/>
            </w:pPr>
            <w:r>
              <w:t>-</w:t>
            </w:r>
          </w:p>
        </w:tc>
        <w:tc>
          <w:tcPr>
            <w:tcW w:w="1099" w:type="dxa"/>
          </w:tcPr>
          <w:p w:rsidR="00640DD5" w:rsidRDefault="003F1283" w:rsidP="00EC3B1E">
            <w:pPr>
              <w:jc w:val="center"/>
            </w:pPr>
            <w:r>
              <w:t>5*</w:t>
            </w:r>
          </w:p>
        </w:tc>
        <w:tc>
          <w:tcPr>
            <w:tcW w:w="1099" w:type="dxa"/>
          </w:tcPr>
          <w:p w:rsidR="00640DD5" w:rsidRDefault="00640DD5" w:rsidP="00EC3B1E">
            <w:pPr>
              <w:jc w:val="center"/>
            </w:pPr>
            <w:r>
              <w:t>2</w:t>
            </w:r>
          </w:p>
        </w:tc>
        <w:tc>
          <w:tcPr>
            <w:tcW w:w="1092" w:type="dxa"/>
          </w:tcPr>
          <w:p w:rsidR="00640DD5" w:rsidRDefault="00640DD5" w:rsidP="00EC3B1E">
            <w:pPr>
              <w:jc w:val="center"/>
            </w:pPr>
            <w:r>
              <w:t>-</w:t>
            </w:r>
          </w:p>
        </w:tc>
        <w:tc>
          <w:tcPr>
            <w:tcW w:w="1097" w:type="dxa"/>
          </w:tcPr>
          <w:p w:rsidR="00640DD5" w:rsidRDefault="00640DD5" w:rsidP="00EC3B1E">
            <w:pPr>
              <w:jc w:val="center"/>
            </w:pPr>
            <w:r>
              <w:t>-</w:t>
            </w:r>
          </w:p>
        </w:tc>
        <w:tc>
          <w:tcPr>
            <w:tcW w:w="1105" w:type="dxa"/>
          </w:tcPr>
          <w:p w:rsidR="00640DD5" w:rsidRDefault="00640DD5" w:rsidP="00EC3B1E">
            <w:pPr>
              <w:jc w:val="center"/>
            </w:pPr>
            <w:r>
              <w:t>2</w:t>
            </w:r>
          </w:p>
        </w:tc>
        <w:tc>
          <w:tcPr>
            <w:tcW w:w="1571" w:type="dxa"/>
          </w:tcPr>
          <w:p w:rsidR="00640DD5" w:rsidRDefault="00FC6908" w:rsidP="00EC3B1E">
            <w:pPr>
              <w:jc w:val="center"/>
            </w:pPr>
            <w:r>
              <w:t>15</w:t>
            </w:r>
            <w:bookmarkStart w:id="1" w:name="_GoBack"/>
            <w:bookmarkEnd w:id="1"/>
            <w:r w:rsidR="00640DD5">
              <w:t>0P</w:t>
            </w:r>
          </w:p>
        </w:tc>
      </w:tr>
    </w:tbl>
    <w:p w:rsidR="00640DD5" w:rsidRDefault="00640DD5" w:rsidP="00640DD5"/>
    <w:p w:rsidR="00640DD5" w:rsidRDefault="00640DD5" w:rsidP="00640DD5">
      <w:pPr>
        <w:pStyle w:val="Heading3"/>
      </w:pPr>
      <w:r>
        <w:t>Special Rules</w:t>
      </w:r>
    </w:p>
    <w:p w:rsidR="00640DD5" w:rsidRPr="009B079B" w:rsidRDefault="00640DD5" w:rsidP="00640DD5">
      <w:pPr>
        <w:rPr>
          <w:i/>
        </w:rPr>
      </w:pPr>
      <w:r>
        <w:rPr>
          <w:i/>
        </w:rPr>
        <w:t>Weapon Platform, Fast</w:t>
      </w:r>
    </w:p>
    <w:p w:rsidR="00640DD5" w:rsidRDefault="00640DD5" w:rsidP="00640DD5">
      <w:pPr>
        <w:pStyle w:val="Heading3"/>
      </w:pPr>
      <w:r>
        <w:t>Equipment</w:t>
      </w:r>
    </w:p>
    <w:p w:rsidR="00640DD5" w:rsidRDefault="00640DD5" w:rsidP="00640DD5">
      <w:r>
        <w:t>A Storm Bike has two mounted Bolters. The Driver carries a Bolter as well.</w:t>
      </w:r>
    </w:p>
    <w:p w:rsidR="00640DD5" w:rsidRDefault="00640DD5" w:rsidP="00640DD5">
      <w:pPr>
        <w:pStyle w:val="Heading3"/>
      </w:pPr>
      <w:r>
        <w:t>Wargear</w:t>
      </w:r>
    </w:p>
    <w:p w:rsidR="00640DD5" w:rsidRPr="00450D98" w:rsidRDefault="00640DD5" w:rsidP="00640DD5">
      <w:r>
        <w:t>The Storm Bike Driver can upgrade their Bolter to a Melta Gun or a Flamer.</w:t>
      </w:r>
    </w:p>
    <w:p w:rsidR="00640DD5" w:rsidRPr="009E74FD" w:rsidRDefault="00640DD5" w:rsidP="00640DD5"/>
    <w:p w:rsidR="006369AB" w:rsidRPr="00E04079" w:rsidRDefault="006369AB" w:rsidP="00E04079"/>
    <w:sectPr w:rsidR="006369AB" w:rsidRPr="00E04079" w:rsidSect="004627DB">
      <w:pgSz w:w="12240" w:h="15840"/>
      <w:pgMar w:top="1417" w:right="90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0DD5"/>
    <w:rsid w:val="000006F3"/>
    <w:rsid w:val="00000868"/>
    <w:rsid w:val="00000F98"/>
    <w:rsid w:val="0000127E"/>
    <w:rsid w:val="00001368"/>
    <w:rsid w:val="00001ABD"/>
    <w:rsid w:val="0000250A"/>
    <w:rsid w:val="0000361F"/>
    <w:rsid w:val="000057A3"/>
    <w:rsid w:val="00006057"/>
    <w:rsid w:val="00006F6E"/>
    <w:rsid w:val="00007B26"/>
    <w:rsid w:val="00007DE9"/>
    <w:rsid w:val="00010331"/>
    <w:rsid w:val="000117C6"/>
    <w:rsid w:val="000118BF"/>
    <w:rsid w:val="0001260A"/>
    <w:rsid w:val="00013733"/>
    <w:rsid w:val="00014C06"/>
    <w:rsid w:val="00014ECB"/>
    <w:rsid w:val="00015B28"/>
    <w:rsid w:val="00016336"/>
    <w:rsid w:val="00016706"/>
    <w:rsid w:val="00016C46"/>
    <w:rsid w:val="00016DD3"/>
    <w:rsid w:val="00017CF0"/>
    <w:rsid w:val="00017F9D"/>
    <w:rsid w:val="00020667"/>
    <w:rsid w:val="00020EF9"/>
    <w:rsid w:val="000216F8"/>
    <w:rsid w:val="00022334"/>
    <w:rsid w:val="00022573"/>
    <w:rsid w:val="00022EDE"/>
    <w:rsid w:val="00023572"/>
    <w:rsid w:val="000250D0"/>
    <w:rsid w:val="000303BE"/>
    <w:rsid w:val="00030834"/>
    <w:rsid w:val="000309A7"/>
    <w:rsid w:val="00031F2B"/>
    <w:rsid w:val="000322F1"/>
    <w:rsid w:val="00034D7F"/>
    <w:rsid w:val="00035E10"/>
    <w:rsid w:val="000361F3"/>
    <w:rsid w:val="00036B71"/>
    <w:rsid w:val="00036D3C"/>
    <w:rsid w:val="0003728B"/>
    <w:rsid w:val="000375B8"/>
    <w:rsid w:val="000378EA"/>
    <w:rsid w:val="00040E31"/>
    <w:rsid w:val="00042E41"/>
    <w:rsid w:val="000436A8"/>
    <w:rsid w:val="0004414A"/>
    <w:rsid w:val="00044B5E"/>
    <w:rsid w:val="00045BD1"/>
    <w:rsid w:val="000475F7"/>
    <w:rsid w:val="00047729"/>
    <w:rsid w:val="0005001A"/>
    <w:rsid w:val="00050D9A"/>
    <w:rsid w:val="00051805"/>
    <w:rsid w:val="00052218"/>
    <w:rsid w:val="00052C83"/>
    <w:rsid w:val="000548DF"/>
    <w:rsid w:val="00054DA5"/>
    <w:rsid w:val="00055631"/>
    <w:rsid w:val="00055CE2"/>
    <w:rsid w:val="00060C05"/>
    <w:rsid w:val="000616E0"/>
    <w:rsid w:val="00061D36"/>
    <w:rsid w:val="00062C92"/>
    <w:rsid w:val="00062FE0"/>
    <w:rsid w:val="0006486E"/>
    <w:rsid w:val="00065BB6"/>
    <w:rsid w:val="00066105"/>
    <w:rsid w:val="0006671A"/>
    <w:rsid w:val="0006748D"/>
    <w:rsid w:val="00067C29"/>
    <w:rsid w:val="00074377"/>
    <w:rsid w:val="000747B7"/>
    <w:rsid w:val="00080181"/>
    <w:rsid w:val="00080A3C"/>
    <w:rsid w:val="00081622"/>
    <w:rsid w:val="00081B65"/>
    <w:rsid w:val="000828DD"/>
    <w:rsid w:val="00085392"/>
    <w:rsid w:val="00085590"/>
    <w:rsid w:val="0008600C"/>
    <w:rsid w:val="00086610"/>
    <w:rsid w:val="000867A6"/>
    <w:rsid w:val="0009185D"/>
    <w:rsid w:val="000924B1"/>
    <w:rsid w:val="00092ECE"/>
    <w:rsid w:val="00094186"/>
    <w:rsid w:val="00094D39"/>
    <w:rsid w:val="00095AE1"/>
    <w:rsid w:val="00096D31"/>
    <w:rsid w:val="000A1D73"/>
    <w:rsid w:val="000A2A38"/>
    <w:rsid w:val="000A37D7"/>
    <w:rsid w:val="000A4495"/>
    <w:rsid w:val="000A4DB5"/>
    <w:rsid w:val="000A4E36"/>
    <w:rsid w:val="000A61FB"/>
    <w:rsid w:val="000A6D02"/>
    <w:rsid w:val="000A7508"/>
    <w:rsid w:val="000A7535"/>
    <w:rsid w:val="000B009F"/>
    <w:rsid w:val="000B08DC"/>
    <w:rsid w:val="000B208C"/>
    <w:rsid w:val="000B2868"/>
    <w:rsid w:val="000B2B3E"/>
    <w:rsid w:val="000B6893"/>
    <w:rsid w:val="000B6BA4"/>
    <w:rsid w:val="000B79C2"/>
    <w:rsid w:val="000C07FB"/>
    <w:rsid w:val="000C4354"/>
    <w:rsid w:val="000C507D"/>
    <w:rsid w:val="000C607B"/>
    <w:rsid w:val="000C7EF1"/>
    <w:rsid w:val="000D0531"/>
    <w:rsid w:val="000D06F0"/>
    <w:rsid w:val="000D2A29"/>
    <w:rsid w:val="000D2D89"/>
    <w:rsid w:val="000D2E8A"/>
    <w:rsid w:val="000D33D7"/>
    <w:rsid w:val="000D3D88"/>
    <w:rsid w:val="000D404F"/>
    <w:rsid w:val="000D58E9"/>
    <w:rsid w:val="000D5D74"/>
    <w:rsid w:val="000D6808"/>
    <w:rsid w:val="000D6903"/>
    <w:rsid w:val="000D752B"/>
    <w:rsid w:val="000E1011"/>
    <w:rsid w:val="000E59FB"/>
    <w:rsid w:val="000E79EA"/>
    <w:rsid w:val="000F19BF"/>
    <w:rsid w:val="000F221D"/>
    <w:rsid w:val="000F25BD"/>
    <w:rsid w:val="000F5DE0"/>
    <w:rsid w:val="000F6365"/>
    <w:rsid w:val="000F6F88"/>
    <w:rsid w:val="000F7101"/>
    <w:rsid w:val="000F7581"/>
    <w:rsid w:val="00100226"/>
    <w:rsid w:val="00100557"/>
    <w:rsid w:val="00100E5C"/>
    <w:rsid w:val="00102D90"/>
    <w:rsid w:val="00103250"/>
    <w:rsid w:val="00103B6E"/>
    <w:rsid w:val="001044EA"/>
    <w:rsid w:val="0010579C"/>
    <w:rsid w:val="001065A8"/>
    <w:rsid w:val="001069D2"/>
    <w:rsid w:val="0010783D"/>
    <w:rsid w:val="0011149F"/>
    <w:rsid w:val="00111AB5"/>
    <w:rsid w:val="0011283F"/>
    <w:rsid w:val="0011422D"/>
    <w:rsid w:val="001155E9"/>
    <w:rsid w:val="001169ED"/>
    <w:rsid w:val="00117822"/>
    <w:rsid w:val="00121057"/>
    <w:rsid w:val="00121497"/>
    <w:rsid w:val="00121E9F"/>
    <w:rsid w:val="00124C5B"/>
    <w:rsid w:val="00124E43"/>
    <w:rsid w:val="0012504D"/>
    <w:rsid w:val="0012512C"/>
    <w:rsid w:val="0012632B"/>
    <w:rsid w:val="001306DD"/>
    <w:rsid w:val="0013118B"/>
    <w:rsid w:val="001323BB"/>
    <w:rsid w:val="00133CD1"/>
    <w:rsid w:val="00133D0A"/>
    <w:rsid w:val="00133F7A"/>
    <w:rsid w:val="00135A4D"/>
    <w:rsid w:val="00135C90"/>
    <w:rsid w:val="0013685B"/>
    <w:rsid w:val="001372F6"/>
    <w:rsid w:val="001379D0"/>
    <w:rsid w:val="00140614"/>
    <w:rsid w:val="001407BC"/>
    <w:rsid w:val="001417EB"/>
    <w:rsid w:val="00141C56"/>
    <w:rsid w:val="00142C41"/>
    <w:rsid w:val="00142E76"/>
    <w:rsid w:val="0014323F"/>
    <w:rsid w:val="00143596"/>
    <w:rsid w:val="00143BAF"/>
    <w:rsid w:val="00144358"/>
    <w:rsid w:val="001446FA"/>
    <w:rsid w:val="00147647"/>
    <w:rsid w:val="00147713"/>
    <w:rsid w:val="0014777A"/>
    <w:rsid w:val="0015029D"/>
    <w:rsid w:val="0015089A"/>
    <w:rsid w:val="001509FA"/>
    <w:rsid w:val="00151422"/>
    <w:rsid w:val="0015398D"/>
    <w:rsid w:val="00153C14"/>
    <w:rsid w:val="00154719"/>
    <w:rsid w:val="0015482D"/>
    <w:rsid w:val="00156479"/>
    <w:rsid w:val="001564A0"/>
    <w:rsid w:val="001568BF"/>
    <w:rsid w:val="00156E64"/>
    <w:rsid w:val="001601B7"/>
    <w:rsid w:val="001647BF"/>
    <w:rsid w:val="0016637C"/>
    <w:rsid w:val="001707FE"/>
    <w:rsid w:val="00171A3A"/>
    <w:rsid w:val="00172130"/>
    <w:rsid w:val="00172330"/>
    <w:rsid w:val="0017233E"/>
    <w:rsid w:val="00173939"/>
    <w:rsid w:val="00175574"/>
    <w:rsid w:val="00175DBE"/>
    <w:rsid w:val="00176BA2"/>
    <w:rsid w:val="00181A2E"/>
    <w:rsid w:val="00181CA2"/>
    <w:rsid w:val="00184046"/>
    <w:rsid w:val="001840F8"/>
    <w:rsid w:val="00192942"/>
    <w:rsid w:val="00192DAD"/>
    <w:rsid w:val="00192E0E"/>
    <w:rsid w:val="00193648"/>
    <w:rsid w:val="0019398C"/>
    <w:rsid w:val="001940BC"/>
    <w:rsid w:val="001945FD"/>
    <w:rsid w:val="001958DF"/>
    <w:rsid w:val="00195DAF"/>
    <w:rsid w:val="00196079"/>
    <w:rsid w:val="00196667"/>
    <w:rsid w:val="001A01C8"/>
    <w:rsid w:val="001A1FAD"/>
    <w:rsid w:val="001A3772"/>
    <w:rsid w:val="001A400A"/>
    <w:rsid w:val="001A545C"/>
    <w:rsid w:val="001A6125"/>
    <w:rsid w:val="001A625E"/>
    <w:rsid w:val="001B1D21"/>
    <w:rsid w:val="001B2AB3"/>
    <w:rsid w:val="001B3F59"/>
    <w:rsid w:val="001B43E5"/>
    <w:rsid w:val="001B5715"/>
    <w:rsid w:val="001B5D57"/>
    <w:rsid w:val="001B70B2"/>
    <w:rsid w:val="001C145A"/>
    <w:rsid w:val="001C171E"/>
    <w:rsid w:val="001C2128"/>
    <w:rsid w:val="001C2310"/>
    <w:rsid w:val="001C2C5C"/>
    <w:rsid w:val="001C3BBA"/>
    <w:rsid w:val="001C3F57"/>
    <w:rsid w:val="001C3FC3"/>
    <w:rsid w:val="001C48CC"/>
    <w:rsid w:val="001C48F6"/>
    <w:rsid w:val="001C4AFE"/>
    <w:rsid w:val="001C4E9D"/>
    <w:rsid w:val="001C5149"/>
    <w:rsid w:val="001C5DC9"/>
    <w:rsid w:val="001C6DAF"/>
    <w:rsid w:val="001D0056"/>
    <w:rsid w:val="001D0AE7"/>
    <w:rsid w:val="001D10B7"/>
    <w:rsid w:val="001D32DA"/>
    <w:rsid w:val="001D3588"/>
    <w:rsid w:val="001D4236"/>
    <w:rsid w:val="001D4F07"/>
    <w:rsid w:val="001D5000"/>
    <w:rsid w:val="001D539A"/>
    <w:rsid w:val="001D53C6"/>
    <w:rsid w:val="001D67EE"/>
    <w:rsid w:val="001D6A3C"/>
    <w:rsid w:val="001D746B"/>
    <w:rsid w:val="001E01AA"/>
    <w:rsid w:val="001E16CF"/>
    <w:rsid w:val="001E2181"/>
    <w:rsid w:val="001E277B"/>
    <w:rsid w:val="001E2962"/>
    <w:rsid w:val="001E2F3E"/>
    <w:rsid w:val="001E3401"/>
    <w:rsid w:val="001E3872"/>
    <w:rsid w:val="001E74AE"/>
    <w:rsid w:val="001E7D95"/>
    <w:rsid w:val="001F1BFA"/>
    <w:rsid w:val="001F45FA"/>
    <w:rsid w:val="001F6629"/>
    <w:rsid w:val="001F6930"/>
    <w:rsid w:val="001F7133"/>
    <w:rsid w:val="002005A0"/>
    <w:rsid w:val="0020387E"/>
    <w:rsid w:val="00203B82"/>
    <w:rsid w:val="00203BDB"/>
    <w:rsid w:val="00203C11"/>
    <w:rsid w:val="0020491E"/>
    <w:rsid w:val="002050D0"/>
    <w:rsid w:val="002078A4"/>
    <w:rsid w:val="0021048A"/>
    <w:rsid w:val="00213170"/>
    <w:rsid w:val="0021325B"/>
    <w:rsid w:val="00213AE1"/>
    <w:rsid w:val="00213FFB"/>
    <w:rsid w:val="00214997"/>
    <w:rsid w:val="002160C7"/>
    <w:rsid w:val="00216EFD"/>
    <w:rsid w:val="002170B5"/>
    <w:rsid w:val="0021713A"/>
    <w:rsid w:val="0021742D"/>
    <w:rsid w:val="002175A6"/>
    <w:rsid w:val="00217878"/>
    <w:rsid w:val="00217B59"/>
    <w:rsid w:val="00220172"/>
    <w:rsid w:val="00222306"/>
    <w:rsid w:val="00222410"/>
    <w:rsid w:val="00223409"/>
    <w:rsid w:val="00223BA7"/>
    <w:rsid w:val="00223EC9"/>
    <w:rsid w:val="00223F13"/>
    <w:rsid w:val="00230B29"/>
    <w:rsid w:val="0023229A"/>
    <w:rsid w:val="00232987"/>
    <w:rsid w:val="0023299D"/>
    <w:rsid w:val="00232D06"/>
    <w:rsid w:val="002346A7"/>
    <w:rsid w:val="00234CEE"/>
    <w:rsid w:val="00234FEF"/>
    <w:rsid w:val="0023519B"/>
    <w:rsid w:val="0023561B"/>
    <w:rsid w:val="00235B77"/>
    <w:rsid w:val="002366AB"/>
    <w:rsid w:val="002369DB"/>
    <w:rsid w:val="002403B5"/>
    <w:rsid w:val="00241C58"/>
    <w:rsid w:val="00242EEB"/>
    <w:rsid w:val="00244AE7"/>
    <w:rsid w:val="00244E0B"/>
    <w:rsid w:val="00245379"/>
    <w:rsid w:val="00245458"/>
    <w:rsid w:val="0024559D"/>
    <w:rsid w:val="00245799"/>
    <w:rsid w:val="00247895"/>
    <w:rsid w:val="00250313"/>
    <w:rsid w:val="00251F61"/>
    <w:rsid w:val="00253DA9"/>
    <w:rsid w:val="00255A64"/>
    <w:rsid w:val="00256522"/>
    <w:rsid w:val="002600C2"/>
    <w:rsid w:val="00263483"/>
    <w:rsid w:val="00263A60"/>
    <w:rsid w:val="002658F7"/>
    <w:rsid w:val="0026660E"/>
    <w:rsid w:val="00267589"/>
    <w:rsid w:val="002705C9"/>
    <w:rsid w:val="002707D1"/>
    <w:rsid w:val="00270EB6"/>
    <w:rsid w:val="00276087"/>
    <w:rsid w:val="00277CFE"/>
    <w:rsid w:val="00281220"/>
    <w:rsid w:val="002815C8"/>
    <w:rsid w:val="002815CE"/>
    <w:rsid w:val="00282728"/>
    <w:rsid w:val="002829B2"/>
    <w:rsid w:val="00282A0F"/>
    <w:rsid w:val="00283B06"/>
    <w:rsid w:val="0028574F"/>
    <w:rsid w:val="00285B37"/>
    <w:rsid w:val="00286187"/>
    <w:rsid w:val="002866C1"/>
    <w:rsid w:val="002875A7"/>
    <w:rsid w:val="00287B60"/>
    <w:rsid w:val="00290A5F"/>
    <w:rsid w:val="00291C79"/>
    <w:rsid w:val="00294832"/>
    <w:rsid w:val="002973FA"/>
    <w:rsid w:val="002A0261"/>
    <w:rsid w:val="002A0B28"/>
    <w:rsid w:val="002A0D3E"/>
    <w:rsid w:val="002A100D"/>
    <w:rsid w:val="002A1B2E"/>
    <w:rsid w:val="002A2CD7"/>
    <w:rsid w:val="002A3425"/>
    <w:rsid w:val="002A3F49"/>
    <w:rsid w:val="002A524A"/>
    <w:rsid w:val="002A60BD"/>
    <w:rsid w:val="002B104E"/>
    <w:rsid w:val="002B152B"/>
    <w:rsid w:val="002B198C"/>
    <w:rsid w:val="002B1F41"/>
    <w:rsid w:val="002B27FD"/>
    <w:rsid w:val="002B3248"/>
    <w:rsid w:val="002B374C"/>
    <w:rsid w:val="002B3FD2"/>
    <w:rsid w:val="002B4C22"/>
    <w:rsid w:val="002B56CA"/>
    <w:rsid w:val="002C0F65"/>
    <w:rsid w:val="002C23FC"/>
    <w:rsid w:val="002C3E0F"/>
    <w:rsid w:val="002C41C0"/>
    <w:rsid w:val="002C624E"/>
    <w:rsid w:val="002C74F3"/>
    <w:rsid w:val="002D070D"/>
    <w:rsid w:val="002D1B11"/>
    <w:rsid w:val="002D1CED"/>
    <w:rsid w:val="002D2AE0"/>
    <w:rsid w:val="002D40DA"/>
    <w:rsid w:val="002D4495"/>
    <w:rsid w:val="002D4C3C"/>
    <w:rsid w:val="002D53F8"/>
    <w:rsid w:val="002D7106"/>
    <w:rsid w:val="002D7136"/>
    <w:rsid w:val="002E0379"/>
    <w:rsid w:val="002E09BF"/>
    <w:rsid w:val="002E12E7"/>
    <w:rsid w:val="002E16E9"/>
    <w:rsid w:val="002E1DB0"/>
    <w:rsid w:val="002E20DF"/>
    <w:rsid w:val="002E541A"/>
    <w:rsid w:val="002E55CB"/>
    <w:rsid w:val="002E5F16"/>
    <w:rsid w:val="002E6DCE"/>
    <w:rsid w:val="002E76F7"/>
    <w:rsid w:val="002E79B4"/>
    <w:rsid w:val="002F1B44"/>
    <w:rsid w:val="002F45E8"/>
    <w:rsid w:val="002F4A59"/>
    <w:rsid w:val="002F4FF3"/>
    <w:rsid w:val="002F5560"/>
    <w:rsid w:val="002F74D8"/>
    <w:rsid w:val="00300ED2"/>
    <w:rsid w:val="00302035"/>
    <w:rsid w:val="00302256"/>
    <w:rsid w:val="00302AD7"/>
    <w:rsid w:val="00302D56"/>
    <w:rsid w:val="00303449"/>
    <w:rsid w:val="003047DF"/>
    <w:rsid w:val="0030527D"/>
    <w:rsid w:val="00305C68"/>
    <w:rsid w:val="0030769D"/>
    <w:rsid w:val="00307791"/>
    <w:rsid w:val="00307C26"/>
    <w:rsid w:val="00307C92"/>
    <w:rsid w:val="0031024B"/>
    <w:rsid w:val="003113B6"/>
    <w:rsid w:val="00312A64"/>
    <w:rsid w:val="00312AEA"/>
    <w:rsid w:val="003158CF"/>
    <w:rsid w:val="00315BCD"/>
    <w:rsid w:val="0031647B"/>
    <w:rsid w:val="00316C16"/>
    <w:rsid w:val="00317A0B"/>
    <w:rsid w:val="003213BE"/>
    <w:rsid w:val="00321437"/>
    <w:rsid w:val="003215E1"/>
    <w:rsid w:val="00321A51"/>
    <w:rsid w:val="00321A5C"/>
    <w:rsid w:val="00322DEB"/>
    <w:rsid w:val="003240E5"/>
    <w:rsid w:val="003248D9"/>
    <w:rsid w:val="0032574F"/>
    <w:rsid w:val="0033138E"/>
    <w:rsid w:val="003315D3"/>
    <w:rsid w:val="00332B31"/>
    <w:rsid w:val="00332F90"/>
    <w:rsid w:val="00333E77"/>
    <w:rsid w:val="00333F58"/>
    <w:rsid w:val="00334392"/>
    <w:rsid w:val="0033501A"/>
    <w:rsid w:val="00335234"/>
    <w:rsid w:val="00335A24"/>
    <w:rsid w:val="003375B5"/>
    <w:rsid w:val="00341952"/>
    <w:rsid w:val="00342EC0"/>
    <w:rsid w:val="00342EE3"/>
    <w:rsid w:val="0034410A"/>
    <w:rsid w:val="0034445C"/>
    <w:rsid w:val="00344F56"/>
    <w:rsid w:val="003452E0"/>
    <w:rsid w:val="00345F3D"/>
    <w:rsid w:val="00346138"/>
    <w:rsid w:val="00352EE9"/>
    <w:rsid w:val="003561D2"/>
    <w:rsid w:val="00356FF7"/>
    <w:rsid w:val="00357244"/>
    <w:rsid w:val="003574B1"/>
    <w:rsid w:val="0035771E"/>
    <w:rsid w:val="003618EF"/>
    <w:rsid w:val="0036227F"/>
    <w:rsid w:val="00362A96"/>
    <w:rsid w:val="00363E71"/>
    <w:rsid w:val="00364DF9"/>
    <w:rsid w:val="00365188"/>
    <w:rsid w:val="00365E8B"/>
    <w:rsid w:val="00366705"/>
    <w:rsid w:val="003670FE"/>
    <w:rsid w:val="0036715A"/>
    <w:rsid w:val="003722DD"/>
    <w:rsid w:val="003725A7"/>
    <w:rsid w:val="00373639"/>
    <w:rsid w:val="00373C4E"/>
    <w:rsid w:val="00375057"/>
    <w:rsid w:val="003769BC"/>
    <w:rsid w:val="00376F1B"/>
    <w:rsid w:val="003777E5"/>
    <w:rsid w:val="00377D34"/>
    <w:rsid w:val="00380E38"/>
    <w:rsid w:val="0038209A"/>
    <w:rsid w:val="003823B9"/>
    <w:rsid w:val="00383721"/>
    <w:rsid w:val="00383C27"/>
    <w:rsid w:val="003853CC"/>
    <w:rsid w:val="00385D4F"/>
    <w:rsid w:val="00387129"/>
    <w:rsid w:val="00387380"/>
    <w:rsid w:val="00387F8F"/>
    <w:rsid w:val="003965AA"/>
    <w:rsid w:val="00397D3A"/>
    <w:rsid w:val="003A00C5"/>
    <w:rsid w:val="003A2190"/>
    <w:rsid w:val="003A31CD"/>
    <w:rsid w:val="003A335E"/>
    <w:rsid w:val="003A4B38"/>
    <w:rsid w:val="003A4ECB"/>
    <w:rsid w:val="003A6CE3"/>
    <w:rsid w:val="003B1473"/>
    <w:rsid w:val="003B215B"/>
    <w:rsid w:val="003B36ED"/>
    <w:rsid w:val="003B66B1"/>
    <w:rsid w:val="003C05A4"/>
    <w:rsid w:val="003C111F"/>
    <w:rsid w:val="003C2511"/>
    <w:rsid w:val="003C2771"/>
    <w:rsid w:val="003C2DAB"/>
    <w:rsid w:val="003C5916"/>
    <w:rsid w:val="003C5B99"/>
    <w:rsid w:val="003C5F52"/>
    <w:rsid w:val="003C6079"/>
    <w:rsid w:val="003D0E3C"/>
    <w:rsid w:val="003D3583"/>
    <w:rsid w:val="003D420D"/>
    <w:rsid w:val="003D4F3C"/>
    <w:rsid w:val="003D523E"/>
    <w:rsid w:val="003D5BAE"/>
    <w:rsid w:val="003D610F"/>
    <w:rsid w:val="003D77ED"/>
    <w:rsid w:val="003E1A7F"/>
    <w:rsid w:val="003E2099"/>
    <w:rsid w:val="003E2750"/>
    <w:rsid w:val="003E2CEB"/>
    <w:rsid w:val="003E3013"/>
    <w:rsid w:val="003E31EA"/>
    <w:rsid w:val="003E41D7"/>
    <w:rsid w:val="003E58FC"/>
    <w:rsid w:val="003E68A6"/>
    <w:rsid w:val="003E70A8"/>
    <w:rsid w:val="003F05CD"/>
    <w:rsid w:val="003F08B9"/>
    <w:rsid w:val="003F1283"/>
    <w:rsid w:val="003F17ED"/>
    <w:rsid w:val="003F2D90"/>
    <w:rsid w:val="003F3558"/>
    <w:rsid w:val="003F3C7A"/>
    <w:rsid w:val="003F547F"/>
    <w:rsid w:val="003F7A3A"/>
    <w:rsid w:val="003F7F26"/>
    <w:rsid w:val="00402DAE"/>
    <w:rsid w:val="00402DBE"/>
    <w:rsid w:val="00403475"/>
    <w:rsid w:val="004045D5"/>
    <w:rsid w:val="0040543F"/>
    <w:rsid w:val="00405570"/>
    <w:rsid w:val="00410FA2"/>
    <w:rsid w:val="0041382C"/>
    <w:rsid w:val="00413CC2"/>
    <w:rsid w:val="00413DCE"/>
    <w:rsid w:val="0041503B"/>
    <w:rsid w:val="0041508D"/>
    <w:rsid w:val="00416117"/>
    <w:rsid w:val="00416F77"/>
    <w:rsid w:val="00421473"/>
    <w:rsid w:val="00423EB9"/>
    <w:rsid w:val="0042559F"/>
    <w:rsid w:val="004256EA"/>
    <w:rsid w:val="00427495"/>
    <w:rsid w:val="0042757B"/>
    <w:rsid w:val="004308E0"/>
    <w:rsid w:val="00431286"/>
    <w:rsid w:val="004315AD"/>
    <w:rsid w:val="0043182C"/>
    <w:rsid w:val="00431CA5"/>
    <w:rsid w:val="00432A6D"/>
    <w:rsid w:val="00434E49"/>
    <w:rsid w:val="0043512E"/>
    <w:rsid w:val="00435D88"/>
    <w:rsid w:val="00435F9F"/>
    <w:rsid w:val="00437EC4"/>
    <w:rsid w:val="00443D7C"/>
    <w:rsid w:val="004441A5"/>
    <w:rsid w:val="004441BD"/>
    <w:rsid w:val="004442C8"/>
    <w:rsid w:val="00444A82"/>
    <w:rsid w:val="00445D2A"/>
    <w:rsid w:val="00445D61"/>
    <w:rsid w:val="00445E26"/>
    <w:rsid w:val="0044724E"/>
    <w:rsid w:val="00450D98"/>
    <w:rsid w:val="00451632"/>
    <w:rsid w:val="00451F4C"/>
    <w:rsid w:val="00452735"/>
    <w:rsid w:val="00452A98"/>
    <w:rsid w:val="00455679"/>
    <w:rsid w:val="00455C74"/>
    <w:rsid w:val="00456C19"/>
    <w:rsid w:val="00457623"/>
    <w:rsid w:val="00457D7F"/>
    <w:rsid w:val="0046039B"/>
    <w:rsid w:val="00460663"/>
    <w:rsid w:val="00461A0C"/>
    <w:rsid w:val="004627DB"/>
    <w:rsid w:val="00462CAB"/>
    <w:rsid w:val="00463DFC"/>
    <w:rsid w:val="004642B7"/>
    <w:rsid w:val="00464B75"/>
    <w:rsid w:val="00464C3C"/>
    <w:rsid w:val="00466776"/>
    <w:rsid w:val="00466795"/>
    <w:rsid w:val="00466E05"/>
    <w:rsid w:val="00471671"/>
    <w:rsid w:val="00472F6F"/>
    <w:rsid w:val="00473121"/>
    <w:rsid w:val="004731F4"/>
    <w:rsid w:val="0047661E"/>
    <w:rsid w:val="00476EED"/>
    <w:rsid w:val="0048020F"/>
    <w:rsid w:val="00480382"/>
    <w:rsid w:val="00481354"/>
    <w:rsid w:val="00481C75"/>
    <w:rsid w:val="0048511F"/>
    <w:rsid w:val="00485493"/>
    <w:rsid w:val="004856B1"/>
    <w:rsid w:val="00486940"/>
    <w:rsid w:val="0049031E"/>
    <w:rsid w:val="00490B46"/>
    <w:rsid w:val="00493997"/>
    <w:rsid w:val="0049422D"/>
    <w:rsid w:val="00494276"/>
    <w:rsid w:val="0049459D"/>
    <w:rsid w:val="0049505E"/>
    <w:rsid w:val="004A0C1E"/>
    <w:rsid w:val="004A1632"/>
    <w:rsid w:val="004A1CBF"/>
    <w:rsid w:val="004A2018"/>
    <w:rsid w:val="004A2D1A"/>
    <w:rsid w:val="004A34FD"/>
    <w:rsid w:val="004A3D8D"/>
    <w:rsid w:val="004A3DEC"/>
    <w:rsid w:val="004A4F45"/>
    <w:rsid w:val="004A4F86"/>
    <w:rsid w:val="004A6AA7"/>
    <w:rsid w:val="004B0624"/>
    <w:rsid w:val="004B12F1"/>
    <w:rsid w:val="004B1C66"/>
    <w:rsid w:val="004B3076"/>
    <w:rsid w:val="004B611E"/>
    <w:rsid w:val="004B7381"/>
    <w:rsid w:val="004C0928"/>
    <w:rsid w:val="004C0930"/>
    <w:rsid w:val="004C13A2"/>
    <w:rsid w:val="004C1FEB"/>
    <w:rsid w:val="004C2DEB"/>
    <w:rsid w:val="004C4791"/>
    <w:rsid w:val="004C4A29"/>
    <w:rsid w:val="004C5356"/>
    <w:rsid w:val="004C6DBF"/>
    <w:rsid w:val="004C75AE"/>
    <w:rsid w:val="004D06DC"/>
    <w:rsid w:val="004D07BB"/>
    <w:rsid w:val="004D0E4C"/>
    <w:rsid w:val="004D15F7"/>
    <w:rsid w:val="004D17EB"/>
    <w:rsid w:val="004D1D21"/>
    <w:rsid w:val="004D1F16"/>
    <w:rsid w:val="004D2298"/>
    <w:rsid w:val="004D3BCC"/>
    <w:rsid w:val="004D6645"/>
    <w:rsid w:val="004E3559"/>
    <w:rsid w:val="004E3904"/>
    <w:rsid w:val="004E4688"/>
    <w:rsid w:val="004E5909"/>
    <w:rsid w:val="004E669A"/>
    <w:rsid w:val="004E7695"/>
    <w:rsid w:val="004E7A46"/>
    <w:rsid w:val="004F203B"/>
    <w:rsid w:val="004F390E"/>
    <w:rsid w:val="004F3983"/>
    <w:rsid w:val="004F3996"/>
    <w:rsid w:val="004F553B"/>
    <w:rsid w:val="004F70FB"/>
    <w:rsid w:val="00500C89"/>
    <w:rsid w:val="005022D9"/>
    <w:rsid w:val="00502B1E"/>
    <w:rsid w:val="00504367"/>
    <w:rsid w:val="005043CF"/>
    <w:rsid w:val="0050488F"/>
    <w:rsid w:val="0050715A"/>
    <w:rsid w:val="00507161"/>
    <w:rsid w:val="0050766A"/>
    <w:rsid w:val="0050799F"/>
    <w:rsid w:val="00507B58"/>
    <w:rsid w:val="0051005A"/>
    <w:rsid w:val="005117E2"/>
    <w:rsid w:val="00511E10"/>
    <w:rsid w:val="00512B12"/>
    <w:rsid w:val="005141F2"/>
    <w:rsid w:val="00514CF5"/>
    <w:rsid w:val="00515FE8"/>
    <w:rsid w:val="0051779B"/>
    <w:rsid w:val="0052030B"/>
    <w:rsid w:val="00520FDD"/>
    <w:rsid w:val="00521309"/>
    <w:rsid w:val="00521639"/>
    <w:rsid w:val="00521C1F"/>
    <w:rsid w:val="00521D58"/>
    <w:rsid w:val="00522613"/>
    <w:rsid w:val="00522679"/>
    <w:rsid w:val="00524E1C"/>
    <w:rsid w:val="00530D2E"/>
    <w:rsid w:val="00531954"/>
    <w:rsid w:val="00532D2F"/>
    <w:rsid w:val="00533282"/>
    <w:rsid w:val="005338D6"/>
    <w:rsid w:val="00537419"/>
    <w:rsid w:val="0053754A"/>
    <w:rsid w:val="00540909"/>
    <w:rsid w:val="00540E85"/>
    <w:rsid w:val="005430C5"/>
    <w:rsid w:val="005440D5"/>
    <w:rsid w:val="0054417D"/>
    <w:rsid w:val="00544828"/>
    <w:rsid w:val="00545D32"/>
    <w:rsid w:val="00546206"/>
    <w:rsid w:val="00546996"/>
    <w:rsid w:val="005504F8"/>
    <w:rsid w:val="00552D88"/>
    <w:rsid w:val="005535E4"/>
    <w:rsid w:val="00554994"/>
    <w:rsid w:val="00554A4E"/>
    <w:rsid w:val="0055547A"/>
    <w:rsid w:val="005565A5"/>
    <w:rsid w:val="00556D24"/>
    <w:rsid w:val="0055752D"/>
    <w:rsid w:val="005617EF"/>
    <w:rsid w:val="00563E71"/>
    <w:rsid w:val="00564A0B"/>
    <w:rsid w:val="00564CBC"/>
    <w:rsid w:val="005654CD"/>
    <w:rsid w:val="00565993"/>
    <w:rsid w:val="00567CC2"/>
    <w:rsid w:val="0057048C"/>
    <w:rsid w:val="0057114B"/>
    <w:rsid w:val="00571758"/>
    <w:rsid w:val="005730C3"/>
    <w:rsid w:val="00574720"/>
    <w:rsid w:val="0057491B"/>
    <w:rsid w:val="00574999"/>
    <w:rsid w:val="0057594A"/>
    <w:rsid w:val="0057763E"/>
    <w:rsid w:val="00577C0A"/>
    <w:rsid w:val="005812F4"/>
    <w:rsid w:val="00581653"/>
    <w:rsid w:val="00583CBE"/>
    <w:rsid w:val="005845C1"/>
    <w:rsid w:val="00584EF6"/>
    <w:rsid w:val="00585C41"/>
    <w:rsid w:val="0058666C"/>
    <w:rsid w:val="00587B00"/>
    <w:rsid w:val="00591F34"/>
    <w:rsid w:val="00592748"/>
    <w:rsid w:val="00592A5C"/>
    <w:rsid w:val="005955A2"/>
    <w:rsid w:val="00596688"/>
    <w:rsid w:val="005969F5"/>
    <w:rsid w:val="00596E5A"/>
    <w:rsid w:val="00597093"/>
    <w:rsid w:val="00597B5C"/>
    <w:rsid w:val="005A0456"/>
    <w:rsid w:val="005A0AD7"/>
    <w:rsid w:val="005A2554"/>
    <w:rsid w:val="005A3ABB"/>
    <w:rsid w:val="005A404C"/>
    <w:rsid w:val="005A40CF"/>
    <w:rsid w:val="005A50EC"/>
    <w:rsid w:val="005A6E69"/>
    <w:rsid w:val="005B08D6"/>
    <w:rsid w:val="005B28C6"/>
    <w:rsid w:val="005B364E"/>
    <w:rsid w:val="005B721C"/>
    <w:rsid w:val="005C0B85"/>
    <w:rsid w:val="005C1007"/>
    <w:rsid w:val="005C1452"/>
    <w:rsid w:val="005C17DE"/>
    <w:rsid w:val="005C1853"/>
    <w:rsid w:val="005C23E0"/>
    <w:rsid w:val="005C29C4"/>
    <w:rsid w:val="005C2E4D"/>
    <w:rsid w:val="005C4464"/>
    <w:rsid w:val="005C543F"/>
    <w:rsid w:val="005C5872"/>
    <w:rsid w:val="005C7D54"/>
    <w:rsid w:val="005D0B57"/>
    <w:rsid w:val="005D0EAA"/>
    <w:rsid w:val="005D114E"/>
    <w:rsid w:val="005D1806"/>
    <w:rsid w:val="005D1A73"/>
    <w:rsid w:val="005D2BA9"/>
    <w:rsid w:val="005D3124"/>
    <w:rsid w:val="005D335F"/>
    <w:rsid w:val="005D41B5"/>
    <w:rsid w:val="005D4361"/>
    <w:rsid w:val="005D52C3"/>
    <w:rsid w:val="005D58A6"/>
    <w:rsid w:val="005D6199"/>
    <w:rsid w:val="005D67CB"/>
    <w:rsid w:val="005D6E44"/>
    <w:rsid w:val="005D6F62"/>
    <w:rsid w:val="005E082A"/>
    <w:rsid w:val="005E29F2"/>
    <w:rsid w:val="005E2C5F"/>
    <w:rsid w:val="005E45E8"/>
    <w:rsid w:val="005E4FC2"/>
    <w:rsid w:val="005E54EB"/>
    <w:rsid w:val="005F1406"/>
    <w:rsid w:val="005F16DD"/>
    <w:rsid w:val="005F1B8E"/>
    <w:rsid w:val="005F2E0D"/>
    <w:rsid w:val="005F3ABA"/>
    <w:rsid w:val="005F3D67"/>
    <w:rsid w:val="005F4A96"/>
    <w:rsid w:val="005F4E03"/>
    <w:rsid w:val="005F69DF"/>
    <w:rsid w:val="006001E0"/>
    <w:rsid w:val="0060054D"/>
    <w:rsid w:val="00601A0F"/>
    <w:rsid w:val="0060207B"/>
    <w:rsid w:val="00602CD6"/>
    <w:rsid w:val="0060498B"/>
    <w:rsid w:val="00605703"/>
    <w:rsid w:val="00605784"/>
    <w:rsid w:val="00607922"/>
    <w:rsid w:val="00610C31"/>
    <w:rsid w:val="00611AFA"/>
    <w:rsid w:val="00611D10"/>
    <w:rsid w:val="006124E4"/>
    <w:rsid w:val="00613B21"/>
    <w:rsid w:val="006153F6"/>
    <w:rsid w:val="0061551C"/>
    <w:rsid w:val="0061612B"/>
    <w:rsid w:val="006213D8"/>
    <w:rsid w:val="00624C28"/>
    <w:rsid w:val="0062515F"/>
    <w:rsid w:val="00625B44"/>
    <w:rsid w:val="006265A4"/>
    <w:rsid w:val="006274D4"/>
    <w:rsid w:val="0063022B"/>
    <w:rsid w:val="006302DD"/>
    <w:rsid w:val="00631F7A"/>
    <w:rsid w:val="00632CEE"/>
    <w:rsid w:val="006330E0"/>
    <w:rsid w:val="00633619"/>
    <w:rsid w:val="00635A28"/>
    <w:rsid w:val="00635CF1"/>
    <w:rsid w:val="006369AB"/>
    <w:rsid w:val="00636DC3"/>
    <w:rsid w:val="0063727B"/>
    <w:rsid w:val="00640DD5"/>
    <w:rsid w:val="0064109D"/>
    <w:rsid w:val="006417D8"/>
    <w:rsid w:val="0064270E"/>
    <w:rsid w:val="006429F6"/>
    <w:rsid w:val="00643E4B"/>
    <w:rsid w:val="00647466"/>
    <w:rsid w:val="00651170"/>
    <w:rsid w:val="00651ACC"/>
    <w:rsid w:val="00651FFD"/>
    <w:rsid w:val="006525B9"/>
    <w:rsid w:val="006533C7"/>
    <w:rsid w:val="006535D5"/>
    <w:rsid w:val="006539F4"/>
    <w:rsid w:val="00653D37"/>
    <w:rsid w:val="00655B7E"/>
    <w:rsid w:val="0065634B"/>
    <w:rsid w:val="006571BC"/>
    <w:rsid w:val="0065784C"/>
    <w:rsid w:val="00657A51"/>
    <w:rsid w:val="00657D52"/>
    <w:rsid w:val="00660120"/>
    <w:rsid w:val="006611CB"/>
    <w:rsid w:val="006640F2"/>
    <w:rsid w:val="006646F4"/>
    <w:rsid w:val="00664AE0"/>
    <w:rsid w:val="00664CAA"/>
    <w:rsid w:val="00666F31"/>
    <w:rsid w:val="00671696"/>
    <w:rsid w:val="00671CF3"/>
    <w:rsid w:val="00672C73"/>
    <w:rsid w:val="00673229"/>
    <w:rsid w:val="006735FC"/>
    <w:rsid w:val="00675D65"/>
    <w:rsid w:val="00676B31"/>
    <w:rsid w:val="0067736F"/>
    <w:rsid w:val="00677BB9"/>
    <w:rsid w:val="00682C4A"/>
    <w:rsid w:val="00683540"/>
    <w:rsid w:val="0068392A"/>
    <w:rsid w:val="006840F2"/>
    <w:rsid w:val="00685033"/>
    <w:rsid w:val="00685565"/>
    <w:rsid w:val="0068601F"/>
    <w:rsid w:val="0068646E"/>
    <w:rsid w:val="00686B9C"/>
    <w:rsid w:val="0069007C"/>
    <w:rsid w:val="00690B55"/>
    <w:rsid w:val="00690D61"/>
    <w:rsid w:val="00690DE2"/>
    <w:rsid w:val="00691397"/>
    <w:rsid w:val="006916F3"/>
    <w:rsid w:val="00691DCB"/>
    <w:rsid w:val="0069279B"/>
    <w:rsid w:val="00692977"/>
    <w:rsid w:val="00694415"/>
    <w:rsid w:val="0069543B"/>
    <w:rsid w:val="00695857"/>
    <w:rsid w:val="006977C8"/>
    <w:rsid w:val="006977FD"/>
    <w:rsid w:val="006A090B"/>
    <w:rsid w:val="006A0FF1"/>
    <w:rsid w:val="006A1EA4"/>
    <w:rsid w:val="006A3610"/>
    <w:rsid w:val="006A4085"/>
    <w:rsid w:val="006A4426"/>
    <w:rsid w:val="006A6D7C"/>
    <w:rsid w:val="006B278A"/>
    <w:rsid w:val="006B2925"/>
    <w:rsid w:val="006B313A"/>
    <w:rsid w:val="006B50C4"/>
    <w:rsid w:val="006B599B"/>
    <w:rsid w:val="006B5D05"/>
    <w:rsid w:val="006B5E97"/>
    <w:rsid w:val="006B6BB5"/>
    <w:rsid w:val="006B6D43"/>
    <w:rsid w:val="006B6EFD"/>
    <w:rsid w:val="006B7DB3"/>
    <w:rsid w:val="006C04D7"/>
    <w:rsid w:val="006C0AAC"/>
    <w:rsid w:val="006C1477"/>
    <w:rsid w:val="006C2552"/>
    <w:rsid w:val="006C2DA3"/>
    <w:rsid w:val="006C572F"/>
    <w:rsid w:val="006C576A"/>
    <w:rsid w:val="006C63D9"/>
    <w:rsid w:val="006C7D1B"/>
    <w:rsid w:val="006D00BC"/>
    <w:rsid w:val="006D4722"/>
    <w:rsid w:val="006D4752"/>
    <w:rsid w:val="006D48FD"/>
    <w:rsid w:val="006D4993"/>
    <w:rsid w:val="006D4F5A"/>
    <w:rsid w:val="006D5064"/>
    <w:rsid w:val="006D50E3"/>
    <w:rsid w:val="006D5B94"/>
    <w:rsid w:val="006D5D3E"/>
    <w:rsid w:val="006E2586"/>
    <w:rsid w:val="006E2B5B"/>
    <w:rsid w:val="006E30AE"/>
    <w:rsid w:val="006E4682"/>
    <w:rsid w:val="006E5368"/>
    <w:rsid w:val="006E6D0C"/>
    <w:rsid w:val="006F0EC4"/>
    <w:rsid w:val="006F2594"/>
    <w:rsid w:val="006F2A85"/>
    <w:rsid w:val="006F3B35"/>
    <w:rsid w:val="006F448D"/>
    <w:rsid w:val="006F6EBC"/>
    <w:rsid w:val="00700A3B"/>
    <w:rsid w:val="0070274A"/>
    <w:rsid w:val="00702BE1"/>
    <w:rsid w:val="007031C5"/>
    <w:rsid w:val="00703327"/>
    <w:rsid w:val="007039D1"/>
    <w:rsid w:val="007058A6"/>
    <w:rsid w:val="00706BDF"/>
    <w:rsid w:val="00706D9F"/>
    <w:rsid w:val="0070791F"/>
    <w:rsid w:val="00707D37"/>
    <w:rsid w:val="00707D74"/>
    <w:rsid w:val="0071106D"/>
    <w:rsid w:val="0071224D"/>
    <w:rsid w:val="00713E6B"/>
    <w:rsid w:val="00715011"/>
    <w:rsid w:val="00715D82"/>
    <w:rsid w:val="00717754"/>
    <w:rsid w:val="00717FEB"/>
    <w:rsid w:val="007213A6"/>
    <w:rsid w:val="00721EC8"/>
    <w:rsid w:val="00721F11"/>
    <w:rsid w:val="00722755"/>
    <w:rsid w:val="00723A46"/>
    <w:rsid w:val="00724FF6"/>
    <w:rsid w:val="00725074"/>
    <w:rsid w:val="007257A5"/>
    <w:rsid w:val="00725BA2"/>
    <w:rsid w:val="00725D16"/>
    <w:rsid w:val="00727CBF"/>
    <w:rsid w:val="007314C1"/>
    <w:rsid w:val="007319FD"/>
    <w:rsid w:val="0073246C"/>
    <w:rsid w:val="00734039"/>
    <w:rsid w:val="00734209"/>
    <w:rsid w:val="00735D50"/>
    <w:rsid w:val="00735FA3"/>
    <w:rsid w:val="00736239"/>
    <w:rsid w:val="00736858"/>
    <w:rsid w:val="00736C10"/>
    <w:rsid w:val="00736F21"/>
    <w:rsid w:val="007402BA"/>
    <w:rsid w:val="007409AF"/>
    <w:rsid w:val="00740CF1"/>
    <w:rsid w:val="007416ED"/>
    <w:rsid w:val="0074235A"/>
    <w:rsid w:val="00742A50"/>
    <w:rsid w:val="0074306F"/>
    <w:rsid w:val="00744C17"/>
    <w:rsid w:val="00744F74"/>
    <w:rsid w:val="0074526E"/>
    <w:rsid w:val="00746703"/>
    <w:rsid w:val="00747B3B"/>
    <w:rsid w:val="00750211"/>
    <w:rsid w:val="00751A98"/>
    <w:rsid w:val="007528CA"/>
    <w:rsid w:val="0075422A"/>
    <w:rsid w:val="007543DC"/>
    <w:rsid w:val="007544F0"/>
    <w:rsid w:val="0075523F"/>
    <w:rsid w:val="00755283"/>
    <w:rsid w:val="007555FA"/>
    <w:rsid w:val="00755C99"/>
    <w:rsid w:val="00756741"/>
    <w:rsid w:val="007609BA"/>
    <w:rsid w:val="00760CB2"/>
    <w:rsid w:val="00760D08"/>
    <w:rsid w:val="00762253"/>
    <w:rsid w:val="007630EC"/>
    <w:rsid w:val="00763739"/>
    <w:rsid w:val="007637B3"/>
    <w:rsid w:val="00765D33"/>
    <w:rsid w:val="00766AA9"/>
    <w:rsid w:val="00771772"/>
    <w:rsid w:val="007717BD"/>
    <w:rsid w:val="007717FE"/>
    <w:rsid w:val="00771E61"/>
    <w:rsid w:val="00772C6A"/>
    <w:rsid w:val="00774011"/>
    <w:rsid w:val="007749D7"/>
    <w:rsid w:val="0077535E"/>
    <w:rsid w:val="00775CCC"/>
    <w:rsid w:val="00776418"/>
    <w:rsid w:val="00777358"/>
    <w:rsid w:val="007777D8"/>
    <w:rsid w:val="00780179"/>
    <w:rsid w:val="007809A9"/>
    <w:rsid w:val="0078112C"/>
    <w:rsid w:val="00782076"/>
    <w:rsid w:val="00782D35"/>
    <w:rsid w:val="00783249"/>
    <w:rsid w:val="00784782"/>
    <w:rsid w:val="0078529D"/>
    <w:rsid w:val="00785B0B"/>
    <w:rsid w:val="00787F70"/>
    <w:rsid w:val="00790586"/>
    <w:rsid w:val="0079082A"/>
    <w:rsid w:val="00790A44"/>
    <w:rsid w:val="00791164"/>
    <w:rsid w:val="00791DF7"/>
    <w:rsid w:val="007934DA"/>
    <w:rsid w:val="00793A37"/>
    <w:rsid w:val="007948CE"/>
    <w:rsid w:val="00794EE0"/>
    <w:rsid w:val="00796F61"/>
    <w:rsid w:val="00797367"/>
    <w:rsid w:val="00797CFC"/>
    <w:rsid w:val="007A03C5"/>
    <w:rsid w:val="007A06C1"/>
    <w:rsid w:val="007A1D5C"/>
    <w:rsid w:val="007A23EE"/>
    <w:rsid w:val="007A2805"/>
    <w:rsid w:val="007A3330"/>
    <w:rsid w:val="007A3AA2"/>
    <w:rsid w:val="007A53E0"/>
    <w:rsid w:val="007A7971"/>
    <w:rsid w:val="007B05F7"/>
    <w:rsid w:val="007B237E"/>
    <w:rsid w:val="007B333E"/>
    <w:rsid w:val="007B69B1"/>
    <w:rsid w:val="007B6DD4"/>
    <w:rsid w:val="007C0875"/>
    <w:rsid w:val="007C095B"/>
    <w:rsid w:val="007C0C41"/>
    <w:rsid w:val="007C0C91"/>
    <w:rsid w:val="007C1BD3"/>
    <w:rsid w:val="007C1DB2"/>
    <w:rsid w:val="007C2DBC"/>
    <w:rsid w:val="007C5404"/>
    <w:rsid w:val="007C598A"/>
    <w:rsid w:val="007C6591"/>
    <w:rsid w:val="007C73E6"/>
    <w:rsid w:val="007D00F2"/>
    <w:rsid w:val="007D02C6"/>
    <w:rsid w:val="007D06B1"/>
    <w:rsid w:val="007D10D6"/>
    <w:rsid w:val="007D3A88"/>
    <w:rsid w:val="007D5E4B"/>
    <w:rsid w:val="007D6D54"/>
    <w:rsid w:val="007D7136"/>
    <w:rsid w:val="007D7458"/>
    <w:rsid w:val="007D7E18"/>
    <w:rsid w:val="007E1CB8"/>
    <w:rsid w:val="007E248E"/>
    <w:rsid w:val="007E32CA"/>
    <w:rsid w:val="007E3552"/>
    <w:rsid w:val="007E40B3"/>
    <w:rsid w:val="007E4809"/>
    <w:rsid w:val="007E4813"/>
    <w:rsid w:val="007E5912"/>
    <w:rsid w:val="007E5924"/>
    <w:rsid w:val="007E6185"/>
    <w:rsid w:val="007E6477"/>
    <w:rsid w:val="007E784A"/>
    <w:rsid w:val="007F0F70"/>
    <w:rsid w:val="007F11F6"/>
    <w:rsid w:val="007F20FD"/>
    <w:rsid w:val="007F29FA"/>
    <w:rsid w:val="007F2FDB"/>
    <w:rsid w:val="007F34D5"/>
    <w:rsid w:val="007F374D"/>
    <w:rsid w:val="007F4D2A"/>
    <w:rsid w:val="007F5EE2"/>
    <w:rsid w:val="007F6798"/>
    <w:rsid w:val="007F7409"/>
    <w:rsid w:val="007F75BE"/>
    <w:rsid w:val="00800D94"/>
    <w:rsid w:val="008014E0"/>
    <w:rsid w:val="008030B1"/>
    <w:rsid w:val="00803B83"/>
    <w:rsid w:val="00804130"/>
    <w:rsid w:val="008045D5"/>
    <w:rsid w:val="00805F50"/>
    <w:rsid w:val="00806AAD"/>
    <w:rsid w:val="00807D41"/>
    <w:rsid w:val="008100D7"/>
    <w:rsid w:val="008105AB"/>
    <w:rsid w:val="00810896"/>
    <w:rsid w:val="0081166E"/>
    <w:rsid w:val="0081171F"/>
    <w:rsid w:val="00812A75"/>
    <w:rsid w:val="00812CA7"/>
    <w:rsid w:val="00814370"/>
    <w:rsid w:val="00815346"/>
    <w:rsid w:val="00815E89"/>
    <w:rsid w:val="008178B4"/>
    <w:rsid w:val="0082193A"/>
    <w:rsid w:val="008229EA"/>
    <w:rsid w:val="00827A6B"/>
    <w:rsid w:val="0083001A"/>
    <w:rsid w:val="008312BF"/>
    <w:rsid w:val="008313DD"/>
    <w:rsid w:val="008340E2"/>
    <w:rsid w:val="00836075"/>
    <w:rsid w:val="00836527"/>
    <w:rsid w:val="00836CC3"/>
    <w:rsid w:val="00837019"/>
    <w:rsid w:val="00837242"/>
    <w:rsid w:val="00840035"/>
    <w:rsid w:val="008408C8"/>
    <w:rsid w:val="008412C4"/>
    <w:rsid w:val="008412EF"/>
    <w:rsid w:val="00841D9A"/>
    <w:rsid w:val="00843B1D"/>
    <w:rsid w:val="008454A6"/>
    <w:rsid w:val="008466D8"/>
    <w:rsid w:val="008525C3"/>
    <w:rsid w:val="008547DB"/>
    <w:rsid w:val="008554C7"/>
    <w:rsid w:val="00855CD2"/>
    <w:rsid w:val="008564EC"/>
    <w:rsid w:val="0085654A"/>
    <w:rsid w:val="0085737A"/>
    <w:rsid w:val="008603A0"/>
    <w:rsid w:val="00862106"/>
    <w:rsid w:val="00862AAF"/>
    <w:rsid w:val="00863379"/>
    <w:rsid w:val="00864036"/>
    <w:rsid w:val="0086615C"/>
    <w:rsid w:val="00866975"/>
    <w:rsid w:val="008672B7"/>
    <w:rsid w:val="00867491"/>
    <w:rsid w:val="00872DC2"/>
    <w:rsid w:val="00873C89"/>
    <w:rsid w:val="008742E2"/>
    <w:rsid w:val="00881A4C"/>
    <w:rsid w:val="00881D9E"/>
    <w:rsid w:val="008828D0"/>
    <w:rsid w:val="00884248"/>
    <w:rsid w:val="008842AE"/>
    <w:rsid w:val="00884463"/>
    <w:rsid w:val="00885BBE"/>
    <w:rsid w:val="00885C74"/>
    <w:rsid w:val="0088675E"/>
    <w:rsid w:val="008868E8"/>
    <w:rsid w:val="00886BCC"/>
    <w:rsid w:val="00886D4D"/>
    <w:rsid w:val="00891C2F"/>
    <w:rsid w:val="0089344F"/>
    <w:rsid w:val="008938B3"/>
    <w:rsid w:val="00894779"/>
    <w:rsid w:val="00894E2F"/>
    <w:rsid w:val="0089613C"/>
    <w:rsid w:val="00896BB8"/>
    <w:rsid w:val="00896C31"/>
    <w:rsid w:val="00896C7D"/>
    <w:rsid w:val="008A3594"/>
    <w:rsid w:val="008A3D22"/>
    <w:rsid w:val="008A459C"/>
    <w:rsid w:val="008A5041"/>
    <w:rsid w:val="008A5943"/>
    <w:rsid w:val="008A6B4D"/>
    <w:rsid w:val="008A6CD4"/>
    <w:rsid w:val="008A7CD5"/>
    <w:rsid w:val="008B07B0"/>
    <w:rsid w:val="008B1028"/>
    <w:rsid w:val="008B18F1"/>
    <w:rsid w:val="008B1B33"/>
    <w:rsid w:val="008B373D"/>
    <w:rsid w:val="008B403C"/>
    <w:rsid w:val="008B47C2"/>
    <w:rsid w:val="008B6935"/>
    <w:rsid w:val="008B7B81"/>
    <w:rsid w:val="008B7FA2"/>
    <w:rsid w:val="008C105E"/>
    <w:rsid w:val="008C2456"/>
    <w:rsid w:val="008C24B2"/>
    <w:rsid w:val="008C2992"/>
    <w:rsid w:val="008C2D88"/>
    <w:rsid w:val="008C3773"/>
    <w:rsid w:val="008C390E"/>
    <w:rsid w:val="008C3C4E"/>
    <w:rsid w:val="008C3F05"/>
    <w:rsid w:val="008C4083"/>
    <w:rsid w:val="008C5810"/>
    <w:rsid w:val="008C7074"/>
    <w:rsid w:val="008D24F9"/>
    <w:rsid w:val="008D34AE"/>
    <w:rsid w:val="008D35CE"/>
    <w:rsid w:val="008D3C5C"/>
    <w:rsid w:val="008D496F"/>
    <w:rsid w:val="008D5D2C"/>
    <w:rsid w:val="008D636C"/>
    <w:rsid w:val="008D7177"/>
    <w:rsid w:val="008E02DE"/>
    <w:rsid w:val="008E2783"/>
    <w:rsid w:val="008E2B74"/>
    <w:rsid w:val="008E2FB6"/>
    <w:rsid w:val="008E31C5"/>
    <w:rsid w:val="008E45E2"/>
    <w:rsid w:val="008E4992"/>
    <w:rsid w:val="008E5060"/>
    <w:rsid w:val="008E5F49"/>
    <w:rsid w:val="008E6B73"/>
    <w:rsid w:val="008F06AB"/>
    <w:rsid w:val="008F240A"/>
    <w:rsid w:val="008F3E4F"/>
    <w:rsid w:val="008F4B7B"/>
    <w:rsid w:val="008F5AF5"/>
    <w:rsid w:val="008F68CC"/>
    <w:rsid w:val="008F6F37"/>
    <w:rsid w:val="008F77CB"/>
    <w:rsid w:val="008F78FE"/>
    <w:rsid w:val="00900790"/>
    <w:rsid w:val="0090253E"/>
    <w:rsid w:val="00904616"/>
    <w:rsid w:val="009057ED"/>
    <w:rsid w:val="00907F5F"/>
    <w:rsid w:val="00910B46"/>
    <w:rsid w:val="00911617"/>
    <w:rsid w:val="00912206"/>
    <w:rsid w:val="0091238B"/>
    <w:rsid w:val="00912A12"/>
    <w:rsid w:val="00913FEB"/>
    <w:rsid w:val="00914216"/>
    <w:rsid w:val="00914C96"/>
    <w:rsid w:val="009150E0"/>
    <w:rsid w:val="00916ADB"/>
    <w:rsid w:val="00917168"/>
    <w:rsid w:val="00917EC6"/>
    <w:rsid w:val="0092079E"/>
    <w:rsid w:val="00920DC9"/>
    <w:rsid w:val="009213FA"/>
    <w:rsid w:val="009216FB"/>
    <w:rsid w:val="00921AC2"/>
    <w:rsid w:val="009230C4"/>
    <w:rsid w:val="00923CB8"/>
    <w:rsid w:val="00923CEA"/>
    <w:rsid w:val="00924ED7"/>
    <w:rsid w:val="00925A45"/>
    <w:rsid w:val="009260AD"/>
    <w:rsid w:val="009275ED"/>
    <w:rsid w:val="009332E4"/>
    <w:rsid w:val="00934CE1"/>
    <w:rsid w:val="00935F07"/>
    <w:rsid w:val="00935FE3"/>
    <w:rsid w:val="00936467"/>
    <w:rsid w:val="00936FAB"/>
    <w:rsid w:val="00940829"/>
    <w:rsid w:val="00940E11"/>
    <w:rsid w:val="00941189"/>
    <w:rsid w:val="00941A6C"/>
    <w:rsid w:val="00942CC0"/>
    <w:rsid w:val="00943566"/>
    <w:rsid w:val="00943C14"/>
    <w:rsid w:val="00943E2F"/>
    <w:rsid w:val="00943F0C"/>
    <w:rsid w:val="00945D2C"/>
    <w:rsid w:val="009506D4"/>
    <w:rsid w:val="00951D8A"/>
    <w:rsid w:val="0095417F"/>
    <w:rsid w:val="00954363"/>
    <w:rsid w:val="00954A00"/>
    <w:rsid w:val="00955A56"/>
    <w:rsid w:val="00955B52"/>
    <w:rsid w:val="009576E6"/>
    <w:rsid w:val="00957A5B"/>
    <w:rsid w:val="00957D2A"/>
    <w:rsid w:val="00960722"/>
    <w:rsid w:val="00960C31"/>
    <w:rsid w:val="00961144"/>
    <w:rsid w:val="0096194A"/>
    <w:rsid w:val="00962BDC"/>
    <w:rsid w:val="00963130"/>
    <w:rsid w:val="00963943"/>
    <w:rsid w:val="00964052"/>
    <w:rsid w:val="009644E3"/>
    <w:rsid w:val="00964E23"/>
    <w:rsid w:val="009663DF"/>
    <w:rsid w:val="009671CD"/>
    <w:rsid w:val="00967587"/>
    <w:rsid w:val="00972486"/>
    <w:rsid w:val="00973926"/>
    <w:rsid w:val="00976785"/>
    <w:rsid w:val="009814E7"/>
    <w:rsid w:val="00982CC5"/>
    <w:rsid w:val="00983155"/>
    <w:rsid w:val="00984D1B"/>
    <w:rsid w:val="0098686D"/>
    <w:rsid w:val="009868EF"/>
    <w:rsid w:val="0098776F"/>
    <w:rsid w:val="00990D69"/>
    <w:rsid w:val="0099142F"/>
    <w:rsid w:val="00993139"/>
    <w:rsid w:val="00995559"/>
    <w:rsid w:val="009964A6"/>
    <w:rsid w:val="00997192"/>
    <w:rsid w:val="009972D0"/>
    <w:rsid w:val="00997C35"/>
    <w:rsid w:val="009A05D4"/>
    <w:rsid w:val="009A0C5F"/>
    <w:rsid w:val="009A0D12"/>
    <w:rsid w:val="009A4FC0"/>
    <w:rsid w:val="009A6362"/>
    <w:rsid w:val="009A6E3F"/>
    <w:rsid w:val="009B079B"/>
    <w:rsid w:val="009B0FB6"/>
    <w:rsid w:val="009B197D"/>
    <w:rsid w:val="009B28C7"/>
    <w:rsid w:val="009B2E19"/>
    <w:rsid w:val="009B3AAC"/>
    <w:rsid w:val="009B7E7F"/>
    <w:rsid w:val="009C3B7B"/>
    <w:rsid w:val="009C59C5"/>
    <w:rsid w:val="009D01D7"/>
    <w:rsid w:val="009D0A9F"/>
    <w:rsid w:val="009D0F82"/>
    <w:rsid w:val="009D161A"/>
    <w:rsid w:val="009D2778"/>
    <w:rsid w:val="009D3469"/>
    <w:rsid w:val="009D348A"/>
    <w:rsid w:val="009D4226"/>
    <w:rsid w:val="009D4596"/>
    <w:rsid w:val="009D50FE"/>
    <w:rsid w:val="009D5217"/>
    <w:rsid w:val="009D6CFC"/>
    <w:rsid w:val="009D6CFD"/>
    <w:rsid w:val="009E0D01"/>
    <w:rsid w:val="009E1C26"/>
    <w:rsid w:val="009E30E6"/>
    <w:rsid w:val="009E31BA"/>
    <w:rsid w:val="009E3D0E"/>
    <w:rsid w:val="009E58C4"/>
    <w:rsid w:val="009E75CC"/>
    <w:rsid w:val="009E7787"/>
    <w:rsid w:val="009F1202"/>
    <w:rsid w:val="009F1751"/>
    <w:rsid w:val="009F216D"/>
    <w:rsid w:val="009F25D9"/>
    <w:rsid w:val="009F47D7"/>
    <w:rsid w:val="009F6B92"/>
    <w:rsid w:val="009F7C48"/>
    <w:rsid w:val="00A0069E"/>
    <w:rsid w:val="00A00BA0"/>
    <w:rsid w:val="00A028CA"/>
    <w:rsid w:val="00A066D3"/>
    <w:rsid w:val="00A07209"/>
    <w:rsid w:val="00A1378C"/>
    <w:rsid w:val="00A1416B"/>
    <w:rsid w:val="00A159DD"/>
    <w:rsid w:val="00A15B41"/>
    <w:rsid w:val="00A20597"/>
    <w:rsid w:val="00A20967"/>
    <w:rsid w:val="00A22830"/>
    <w:rsid w:val="00A241A3"/>
    <w:rsid w:val="00A24476"/>
    <w:rsid w:val="00A260EF"/>
    <w:rsid w:val="00A26BDD"/>
    <w:rsid w:val="00A26D7B"/>
    <w:rsid w:val="00A271B9"/>
    <w:rsid w:val="00A27E3B"/>
    <w:rsid w:val="00A3295A"/>
    <w:rsid w:val="00A333DE"/>
    <w:rsid w:val="00A33660"/>
    <w:rsid w:val="00A34794"/>
    <w:rsid w:val="00A34C53"/>
    <w:rsid w:val="00A34E13"/>
    <w:rsid w:val="00A371DA"/>
    <w:rsid w:val="00A42A3A"/>
    <w:rsid w:val="00A42E94"/>
    <w:rsid w:val="00A43176"/>
    <w:rsid w:val="00A43311"/>
    <w:rsid w:val="00A45BBF"/>
    <w:rsid w:val="00A45BF7"/>
    <w:rsid w:val="00A45FCB"/>
    <w:rsid w:val="00A464D8"/>
    <w:rsid w:val="00A46EBF"/>
    <w:rsid w:val="00A47B18"/>
    <w:rsid w:val="00A5153D"/>
    <w:rsid w:val="00A54691"/>
    <w:rsid w:val="00A54AAF"/>
    <w:rsid w:val="00A555AA"/>
    <w:rsid w:val="00A60401"/>
    <w:rsid w:val="00A61E03"/>
    <w:rsid w:val="00A62558"/>
    <w:rsid w:val="00A627F3"/>
    <w:rsid w:val="00A63E82"/>
    <w:rsid w:val="00A6493E"/>
    <w:rsid w:val="00A64CBC"/>
    <w:rsid w:val="00A652DD"/>
    <w:rsid w:val="00A66EB4"/>
    <w:rsid w:val="00A67FD3"/>
    <w:rsid w:val="00A71459"/>
    <w:rsid w:val="00A73DCD"/>
    <w:rsid w:val="00A74049"/>
    <w:rsid w:val="00A75367"/>
    <w:rsid w:val="00A756BE"/>
    <w:rsid w:val="00A760D2"/>
    <w:rsid w:val="00A7711E"/>
    <w:rsid w:val="00A801DF"/>
    <w:rsid w:val="00A8099C"/>
    <w:rsid w:val="00A8099D"/>
    <w:rsid w:val="00A82832"/>
    <w:rsid w:val="00A84188"/>
    <w:rsid w:val="00A847CE"/>
    <w:rsid w:val="00A84CD5"/>
    <w:rsid w:val="00A8568C"/>
    <w:rsid w:val="00A85AFB"/>
    <w:rsid w:val="00A866AD"/>
    <w:rsid w:val="00A90206"/>
    <w:rsid w:val="00A914B7"/>
    <w:rsid w:val="00A91E24"/>
    <w:rsid w:val="00A92355"/>
    <w:rsid w:val="00A94194"/>
    <w:rsid w:val="00A94C2E"/>
    <w:rsid w:val="00A94E2E"/>
    <w:rsid w:val="00A9535D"/>
    <w:rsid w:val="00A95D2E"/>
    <w:rsid w:val="00A96893"/>
    <w:rsid w:val="00A97352"/>
    <w:rsid w:val="00AA0724"/>
    <w:rsid w:val="00AA0B50"/>
    <w:rsid w:val="00AA0F9C"/>
    <w:rsid w:val="00AA1084"/>
    <w:rsid w:val="00AA1409"/>
    <w:rsid w:val="00AA1EF2"/>
    <w:rsid w:val="00AA233D"/>
    <w:rsid w:val="00AA2488"/>
    <w:rsid w:val="00AA44E4"/>
    <w:rsid w:val="00AA535B"/>
    <w:rsid w:val="00AA5603"/>
    <w:rsid w:val="00AA70CE"/>
    <w:rsid w:val="00AB091F"/>
    <w:rsid w:val="00AB3B5C"/>
    <w:rsid w:val="00AB4F6C"/>
    <w:rsid w:val="00AB50FC"/>
    <w:rsid w:val="00AB607A"/>
    <w:rsid w:val="00AC047C"/>
    <w:rsid w:val="00AC16C2"/>
    <w:rsid w:val="00AC1DED"/>
    <w:rsid w:val="00AC52EF"/>
    <w:rsid w:val="00AC5D39"/>
    <w:rsid w:val="00AC667A"/>
    <w:rsid w:val="00AC6DB1"/>
    <w:rsid w:val="00AD0882"/>
    <w:rsid w:val="00AD08E7"/>
    <w:rsid w:val="00AD2315"/>
    <w:rsid w:val="00AD2D1F"/>
    <w:rsid w:val="00AD311D"/>
    <w:rsid w:val="00AD3174"/>
    <w:rsid w:val="00AD3199"/>
    <w:rsid w:val="00AD326C"/>
    <w:rsid w:val="00AD389B"/>
    <w:rsid w:val="00AD5E8F"/>
    <w:rsid w:val="00AD61D9"/>
    <w:rsid w:val="00AE0FA4"/>
    <w:rsid w:val="00AE1813"/>
    <w:rsid w:val="00AE1AB0"/>
    <w:rsid w:val="00AE26F6"/>
    <w:rsid w:val="00AE73D4"/>
    <w:rsid w:val="00AE7A94"/>
    <w:rsid w:val="00AF055C"/>
    <w:rsid w:val="00AF1697"/>
    <w:rsid w:val="00AF233F"/>
    <w:rsid w:val="00AF25D7"/>
    <w:rsid w:val="00AF2B34"/>
    <w:rsid w:val="00AF3D4C"/>
    <w:rsid w:val="00AF5C72"/>
    <w:rsid w:val="00AF6344"/>
    <w:rsid w:val="00AF6670"/>
    <w:rsid w:val="00AF7378"/>
    <w:rsid w:val="00AF7628"/>
    <w:rsid w:val="00AF77D3"/>
    <w:rsid w:val="00B0044B"/>
    <w:rsid w:val="00B00C11"/>
    <w:rsid w:val="00B01688"/>
    <w:rsid w:val="00B01B0F"/>
    <w:rsid w:val="00B02710"/>
    <w:rsid w:val="00B02CB6"/>
    <w:rsid w:val="00B04F3C"/>
    <w:rsid w:val="00B05A7A"/>
    <w:rsid w:val="00B05B81"/>
    <w:rsid w:val="00B06511"/>
    <w:rsid w:val="00B06D65"/>
    <w:rsid w:val="00B070CD"/>
    <w:rsid w:val="00B072B2"/>
    <w:rsid w:val="00B11033"/>
    <w:rsid w:val="00B116FC"/>
    <w:rsid w:val="00B117C2"/>
    <w:rsid w:val="00B12626"/>
    <w:rsid w:val="00B13645"/>
    <w:rsid w:val="00B13F61"/>
    <w:rsid w:val="00B143E9"/>
    <w:rsid w:val="00B1491D"/>
    <w:rsid w:val="00B15FDC"/>
    <w:rsid w:val="00B160A1"/>
    <w:rsid w:val="00B17496"/>
    <w:rsid w:val="00B17C28"/>
    <w:rsid w:val="00B2237D"/>
    <w:rsid w:val="00B23539"/>
    <w:rsid w:val="00B245CE"/>
    <w:rsid w:val="00B2778D"/>
    <w:rsid w:val="00B30A56"/>
    <w:rsid w:val="00B31341"/>
    <w:rsid w:val="00B3137E"/>
    <w:rsid w:val="00B31868"/>
    <w:rsid w:val="00B318C8"/>
    <w:rsid w:val="00B339AD"/>
    <w:rsid w:val="00B34A3E"/>
    <w:rsid w:val="00B34C94"/>
    <w:rsid w:val="00B34D2F"/>
    <w:rsid w:val="00B356F1"/>
    <w:rsid w:val="00B37655"/>
    <w:rsid w:val="00B3770E"/>
    <w:rsid w:val="00B37BB0"/>
    <w:rsid w:val="00B37C1F"/>
    <w:rsid w:val="00B4052E"/>
    <w:rsid w:val="00B41DA9"/>
    <w:rsid w:val="00B41E47"/>
    <w:rsid w:val="00B41E55"/>
    <w:rsid w:val="00B41F74"/>
    <w:rsid w:val="00B428D3"/>
    <w:rsid w:val="00B429A3"/>
    <w:rsid w:val="00B443C6"/>
    <w:rsid w:val="00B45622"/>
    <w:rsid w:val="00B45860"/>
    <w:rsid w:val="00B46BED"/>
    <w:rsid w:val="00B46E3C"/>
    <w:rsid w:val="00B4784E"/>
    <w:rsid w:val="00B502B5"/>
    <w:rsid w:val="00B5098A"/>
    <w:rsid w:val="00B510B8"/>
    <w:rsid w:val="00B52928"/>
    <w:rsid w:val="00B53FE3"/>
    <w:rsid w:val="00B54267"/>
    <w:rsid w:val="00B54730"/>
    <w:rsid w:val="00B54BBA"/>
    <w:rsid w:val="00B55096"/>
    <w:rsid w:val="00B600C4"/>
    <w:rsid w:val="00B61BA5"/>
    <w:rsid w:val="00B623B9"/>
    <w:rsid w:val="00B62946"/>
    <w:rsid w:val="00B6342C"/>
    <w:rsid w:val="00B65C6E"/>
    <w:rsid w:val="00B67254"/>
    <w:rsid w:val="00B672F7"/>
    <w:rsid w:val="00B7265E"/>
    <w:rsid w:val="00B73238"/>
    <w:rsid w:val="00B73388"/>
    <w:rsid w:val="00B7401C"/>
    <w:rsid w:val="00B75236"/>
    <w:rsid w:val="00B75737"/>
    <w:rsid w:val="00B76156"/>
    <w:rsid w:val="00B7659D"/>
    <w:rsid w:val="00B7688D"/>
    <w:rsid w:val="00B77BB4"/>
    <w:rsid w:val="00B83A22"/>
    <w:rsid w:val="00B8571D"/>
    <w:rsid w:val="00B85F39"/>
    <w:rsid w:val="00B867C5"/>
    <w:rsid w:val="00B90AED"/>
    <w:rsid w:val="00B91CCD"/>
    <w:rsid w:val="00B91E13"/>
    <w:rsid w:val="00B92487"/>
    <w:rsid w:val="00B932FE"/>
    <w:rsid w:val="00B9488B"/>
    <w:rsid w:val="00B952B2"/>
    <w:rsid w:val="00B959A2"/>
    <w:rsid w:val="00B95D9E"/>
    <w:rsid w:val="00B97958"/>
    <w:rsid w:val="00BA2CE5"/>
    <w:rsid w:val="00BA3580"/>
    <w:rsid w:val="00BA4585"/>
    <w:rsid w:val="00BA48BC"/>
    <w:rsid w:val="00BA4AB4"/>
    <w:rsid w:val="00BA53E6"/>
    <w:rsid w:val="00BA597E"/>
    <w:rsid w:val="00BA7EF6"/>
    <w:rsid w:val="00BB217A"/>
    <w:rsid w:val="00BB2897"/>
    <w:rsid w:val="00BB308A"/>
    <w:rsid w:val="00BB4B84"/>
    <w:rsid w:val="00BB512B"/>
    <w:rsid w:val="00BB58EA"/>
    <w:rsid w:val="00BB66B3"/>
    <w:rsid w:val="00BB7465"/>
    <w:rsid w:val="00BC05FE"/>
    <w:rsid w:val="00BC2DA4"/>
    <w:rsid w:val="00BC325E"/>
    <w:rsid w:val="00BC368A"/>
    <w:rsid w:val="00BC407E"/>
    <w:rsid w:val="00BC4824"/>
    <w:rsid w:val="00BC7444"/>
    <w:rsid w:val="00BD1ABA"/>
    <w:rsid w:val="00BD2AF1"/>
    <w:rsid w:val="00BD35FC"/>
    <w:rsid w:val="00BD3F8B"/>
    <w:rsid w:val="00BD5FA9"/>
    <w:rsid w:val="00BD62DA"/>
    <w:rsid w:val="00BD64AA"/>
    <w:rsid w:val="00BE146A"/>
    <w:rsid w:val="00BE34B3"/>
    <w:rsid w:val="00BE368E"/>
    <w:rsid w:val="00BE6BBE"/>
    <w:rsid w:val="00BF275C"/>
    <w:rsid w:val="00BF4C0C"/>
    <w:rsid w:val="00BF586A"/>
    <w:rsid w:val="00BF7227"/>
    <w:rsid w:val="00BF7A0B"/>
    <w:rsid w:val="00C0188E"/>
    <w:rsid w:val="00C01E9D"/>
    <w:rsid w:val="00C02D27"/>
    <w:rsid w:val="00C03CDA"/>
    <w:rsid w:val="00C0431C"/>
    <w:rsid w:val="00C0523D"/>
    <w:rsid w:val="00C0533E"/>
    <w:rsid w:val="00C05E30"/>
    <w:rsid w:val="00C06AA7"/>
    <w:rsid w:val="00C10808"/>
    <w:rsid w:val="00C1197F"/>
    <w:rsid w:val="00C11B17"/>
    <w:rsid w:val="00C128E7"/>
    <w:rsid w:val="00C12930"/>
    <w:rsid w:val="00C130F2"/>
    <w:rsid w:val="00C13188"/>
    <w:rsid w:val="00C13695"/>
    <w:rsid w:val="00C13819"/>
    <w:rsid w:val="00C1662F"/>
    <w:rsid w:val="00C167B1"/>
    <w:rsid w:val="00C16DD5"/>
    <w:rsid w:val="00C17257"/>
    <w:rsid w:val="00C207C4"/>
    <w:rsid w:val="00C210D4"/>
    <w:rsid w:val="00C218CB"/>
    <w:rsid w:val="00C22032"/>
    <w:rsid w:val="00C22985"/>
    <w:rsid w:val="00C24992"/>
    <w:rsid w:val="00C250A5"/>
    <w:rsid w:val="00C26A79"/>
    <w:rsid w:val="00C309B1"/>
    <w:rsid w:val="00C320D8"/>
    <w:rsid w:val="00C32BD4"/>
    <w:rsid w:val="00C334AB"/>
    <w:rsid w:val="00C33C42"/>
    <w:rsid w:val="00C33DEE"/>
    <w:rsid w:val="00C33E2A"/>
    <w:rsid w:val="00C34881"/>
    <w:rsid w:val="00C3564A"/>
    <w:rsid w:val="00C37967"/>
    <w:rsid w:val="00C402C4"/>
    <w:rsid w:val="00C42DFF"/>
    <w:rsid w:val="00C43251"/>
    <w:rsid w:val="00C44D52"/>
    <w:rsid w:val="00C44E38"/>
    <w:rsid w:val="00C45254"/>
    <w:rsid w:val="00C45615"/>
    <w:rsid w:val="00C459F0"/>
    <w:rsid w:val="00C464C1"/>
    <w:rsid w:val="00C46511"/>
    <w:rsid w:val="00C47D42"/>
    <w:rsid w:val="00C5088A"/>
    <w:rsid w:val="00C50D30"/>
    <w:rsid w:val="00C546EC"/>
    <w:rsid w:val="00C54A08"/>
    <w:rsid w:val="00C55FC7"/>
    <w:rsid w:val="00C563DB"/>
    <w:rsid w:val="00C56BF7"/>
    <w:rsid w:val="00C56CBE"/>
    <w:rsid w:val="00C5742E"/>
    <w:rsid w:val="00C62FB6"/>
    <w:rsid w:val="00C63367"/>
    <w:rsid w:val="00C63A71"/>
    <w:rsid w:val="00C64DF1"/>
    <w:rsid w:val="00C65F99"/>
    <w:rsid w:val="00C6683C"/>
    <w:rsid w:val="00C67EE2"/>
    <w:rsid w:val="00C71E3A"/>
    <w:rsid w:val="00C737D8"/>
    <w:rsid w:val="00C74D7F"/>
    <w:rsid w:val="00C74F85"/>
    <w:rsid w:val="00C7571E"/>
    <w:rsid w:val="00C76FA3"/>
    <w:rsid w:val="00C836F7"/>
    <w:rsid w:val="00C84911"/>
    <w:rsid w:val="00C91E81"/>
    <w:rsid w:val="00C94391"/>
    <w:rsid w:val="00C95013"/>
    <w:rsid w:val="00C954BA"/>
    <w:rsid w:val="00C960E5"/>
    <w:rsid w:val="00C9624E"/>
    <w:rsid w:val="00C9655D"/>
    <w:rsid w:val="00C97EC8"/>
    <w:rsid w:val="00CA0C2B"/>
    <w:rsid w:val="00CA0CA9"/>
    <w:rsid w:val="00CA15C3"/>
    <w:rsid w:val="00CA2C9C"/>
    <w:rsid w:val="00CA42AC"/>
    <w:rsid w:val="00CA5D10"/>
    <w:rsid w:val="00CA64A9"/>
    <w:rsid w:val="00CA7F94"/>
    <w:rsid w:val="00CB0D50"/>
    <w:rsid w:val="00CB1F06"/>
    <w:rsid w:val="00CB2962"/>
    <w:rsid w:val="00CB4775"/>
    <w:rsid w:val="00CB6360"/>
    <w:rsid w:val="00CB74F0"/>
    <w:rsid w:val="00CB7C4A"/>
    <w:rsid w:val="00CC158C"/>
    <w:rsid w:val="00CC164B"/>
    <w:rsid w:val="00CC22D5"/>
    <w:rsid w:val="00CC3792"/>
    <w:rsid w:val="00CC40DD"/>
    <w:rsid w:val="00CC4134"/>
    <w:rsid w:val="00CC4BB6"/>
    <w:rsid w:val="00CC7210"/>
    <w:rsid w:val="00CD1382"/>
    <w:rsid w:val="00CD1E7A"/>
    <w:rsid w:val="00CD292C"/>
    <w:rsid w:val="00CD474D"/>
    <w:rsid w:val="00CD5998"/>
    <w:rsid w:val="00CD5BB5"/>
    <w:rsid w:val="00CD6243"/>
    <w:rsid w:val="00CE012A"/>
    <w:rsid w:val="00CE023A"/>
    <w:rsid w:val="00CE2664"/>
    <w:rsid w:val="00CE2CBA"/>
    <w:rsid w:val="00CE31E4"/>
    <w:rsid w:val="00CE36DB"/>
    <w:rsid w:val="00CE376F"/>
    <w:rsid w:val="00CE39A7"/>
    <w:rsid w:val="00CE4106"/>
    <w:rsid w:val="00CE4690"/>
    <w:rsid w:val="00CE480F"/>
    <w:rsid w:val="00CE49FC"/>
    <w:rsid w:val="00CE52CF"/>
    <w:rsid w:val="00CE55CC"/>
    <w:rsid w:val="00CE5697"/>
    <w:rsid w:val="00CE580E"/>
    <w:rsid w:val="00CE5B61"/>
    <w:rsid w:val="00CE5E91"/>
    <w:rsid w:val="00CE67AE"/>
    <w:rsid w:val="00CE6EF6"/>
    <w:rsid w:val="00CF0671"/>
    <w:rsid w:val="00CF1913"/>
    <w:rsid w:val="00CF728F"/>
    <w:rsid w:val="00D009BE"/>
    <w:rsid w:val="00D01B4B"/>
    <w:rsid w:val="00D02239"/>
    <w:rsid w:val="00D0288A"/>
    <w:rsid w:val="00D02C8D"/>
    <w:rsid w:val="00D04E0B"/>
    <w:rsid w:val="00D05126"/>
    <w:rsid w:val="00D05128"/>
    <w:rsid w:val="00D05CA7"/>
    <w:rsid w:val="00D05E1C"/>
    <w:rsid w:val="00D06D20"/>
    <w:rsid w:val="00D120BD"/>
    <w:rsid w:val="00D13941"/>
    <w:rsid w:val="00D13BE4"/>
    <w:rsid w:val="00D13CD8"/>
    <w:rsid w:val="00D1409F"/>
    <w:rsid w:val="00D164E9"/>
    <w:rsid w:val="00D1685C"/>
    <w:rsid w:val="00D169E2"/>
    <w:rsid w:val="00D16AF7"/>
    <w:rsid w:val="00D176D0"/>
    <w:rsid w:val="00D20951"/>
    <w:rsid w:val="00D213BA"/>
    <w:rsid w:val="00D22A99"/>
    <w:rsid w:val="00D22BD5"/>
    <w:rsid w:val="00D22DB1"/>
    <w:rsid w:val="00D243FE"/>
    <w:rsid w:val="00D24E38"/>
    <w:rsid w:val="00D261C5"/>
    <w:rsid w:val="00D26E57"/>
    <w:rsid w:val="00D27410"/>
    <w:rsid w:val="00D27EBD"/>
    <w:rsid w:val="00D303F8"/>
    <w:rsid w:val="00D305CE"/>
    <w:rsid w:val="00D308FC"/>
    <w:rsid w:val="00D31524"/>
    <w:rsid w:val="00D3262A"/>
    <w:rsid w:val="00D32772"/>
    <w:rsid w:val="00D329D7"/>
    <w:rsid w:val="00D32CD2"/>
    <w:rsid w:val="00D3391E"/>
    <w:rsid w:val="00D3426F"/>
    <w:rsid w:val="00D343B1"/>
    <w:rsid w:val="00D34C6D"/>
    <w:rsid w:val="00D3523A"/>
    <w:rsid w:val="00D362F9"/>
    <w:rsid w:val="00D363EA"/>
    <w:rsid w:val="00D40517"/>
    <w:rsid w:val="00D40649"/>
    <w:rsid w:val="00D41AA4"/>
    <w:rsid w:val="00D43E78"/>
    <w:rsid w:val="00D44284"/>
    <w:rsid w:val="00D476D0"/>
    <w:rsid w:val="00D500D7"/>
    <w:rsid w:val="00D5032A"/>
    <w:rsid w:val="00D50AF9"/>
    <w:rsid w:val="00D50F12"/>
    <w:rsid w:val="00D54BA3"/>
    <w:rsid w:val="00D551AB"/>
    <w:rsid w:val="00D55A67"/>
    <w:rsid w:val="00D55AC1"/>
    <w:rsid w:val="00D56686"/>
    <w:rsid w:val="00D63816"/>
    <w:rsid w:val="00D63967"/>
    <w:rsid w:val="00D63DF5"/>
    <w:rsid w:val="00D64208"/>
    <w:rsid w:val="00D66DB3"/>
    <w:rsid w:val="00D672D4"/>
    <w:rsid w:val="00D674C5"/>
    <w:rsid w:val="00D67BC8"/>
    <w:rsid w:val="00D70873"/>
    <w:rsid w:val="00D7091F"/>
    <w:rsid w:val="00D72B21"/>
    <w:rsid w:val="00D73297"/>
    <w:rsid w:val="00D73F6F"/>
    <w:rsid w:val="00D742AF"/>
    <w:rsid w:val="00D778B3"/>
    <w:rsid w:val="00D77EB3"/>
    <w:rsid w:val="00D80026"/>
    <w:rsid w:val="00D8019F"/>
    <w:rsid w:val="00D8070D"/>
    <w:rsid w:val="00D80849"/>
    <w:rsid w:val="00D819F4"/>
    <w:rsid w:val="00D820A5"/>
    <w:rsid w:val="00D834F2"/>
    <w:rsid w:val="00D83658"/>
    <w:rsid w:val="00D84AAE"/>
    <w:rsid w:val="00D86613"/>
    <w:rsid w:val="00D8684A"/>
    <w:rsid w:val="00D877CC"/>
    <w:rsid w:val="00D909E7"/>
    <w:rsid w:val="00D90CA1"/>
    <w:rsid w:val="00D91CB7"/>
    <w:rsid w:val="00D9233F"/>
    <w:rsid w:val="00D93956"/>
    <w:rsid w:val="00D93F9F"/>
    <w:rsid w:val="00D94B51"/>
    <w:rsid w:val="00D961CF"/>
    <w:rsid w:val="00D96AC9"/>
    <w:rsid w:val="00D974EA"/>
    <w:rsid w:val="00DA0C8E"/>
    <w:rsid w:val="00DA23C4"/>
    <w:rsid w:val="00DA27E0"/>
    <w:rsid w:val="00DA33FD"/>
    <w:rsid w:val="00DA3647"/>
    <w:rsid w:val="00DA3D99"/>
    <w:rsid w:val="00DA50BA"/>
    <w:rsid w:val="00DA6162"/>
    <w:rsid w:val="00DA681E"/>
    <w:rsid w:val="00DB25E2"/>
    <w:rsid w:val="00DB2A4E"/>
    <w:rsid w:val="00DB305E"/>
    <w:rsid w:val="00DB3E30"/>
    <w:rsid w:val="00DB3EA9"/>
    <w:rsid w:val="00DB4921"/>
    <w:rsid w:val="00DB673F"/>
    <w:rsid w:val="00DC0C79"/>
    <w:rsid w:val="00DC171A"/>
    <w:rsid w:val="00DC1856"/>
    <w:rsid w:val="00DC317D"/>
    <w:rsid w:val="00DC319D"/>
    <w:rsid w:val="00DC373E"/>
    <w:rsid w:val="00DC477D"/>
    <w:rsid w:val="00DC5679"/>
    <w:rsid w:val="00DC65E6"/>
    <w:rsid w:val="00DC67D7"/>
    <w:rsid w:val="00DC765C"/>
    <w:rsid w:val="00DC79A3"/>
    <w:rsid w:val="00DC7BB6"/>
    <w:rsid w:val="00DD1CE7"/>
    <w:rsid w:val="00DD2FEF"/>
    <w:rsid w:val="00DD31FA"/>
    <w:rsid w:val="00DD46F8"/>
    <w:rsid w:val="00DE0BC2"/>
    <w:rsid w:val="00DE3AB0"/>
    <w:rsid w:val="00DE4123"/>
    <w:rsid w:val="00DE7FA0"/>
    <w:rsid w:val="00DF06F7"/>
    <w:rsid w:val="00DF1298"/>
    <w:rsid w:val="00DF2513"/>
    <w:rsid w:val="00DF56B4"/>
    <w:rsid w:val="00DF5C4F"/>
    <w:rsid w:val="00DF63DF"/>
    <w:rsid w:val="00DF6FC1"/>
    <w:rsid w:val="00DF73D8"/>
    <w:rsid w:val="00E0160C"/>
    <w:rsid w:val="00E025B1"/>
    <w:rsid w:val="00E03430"/>
    <w:rsid w:val="00E03809"/>
    <w:rsid w:val="00E03CB9"/>
    <w:rsid w:val="00E04079"/>
    <w:rsid w:val="00E043B7"/>
    <w:rsid w:val="00E05183"/>
    <w:rsid w:val="00E061E1"/>
    <w:rsid w:val="00E06756"/>
    <w:rsid w:val="00E0683E"/>
    <w:rsid w:val="00E07C68"/>
    <w:rsid w:val="00E07DE5"/>
    <w:rsid w:val="00E11A0E"/>
    <w:rsid w:val="00E11EA2"/>
    <w:rsid w:val="00E11EE9"/>
    <w:rsid w:val="00E11F7E"/>
    <w:rsid w:val="00E12DFB"/>
    <w:rsid w:val="00E14CF7"/>
    <w:rsid w:val="00E15ECF"/>
    <w:rsid w:val="00E162B4"/>
    <w:rsid w:val="00E20545"/>
    <w:rsid w:val="00E219D5"/>
    <w:rsid w:val="00E221B8"/>
    <w:rsid w:val="00E225CE"/>
    <w:rsid w:val="00E2488C"/>
    <w:rsid w:val="00E24AEE"/>
    <w:rsid w:val="00E2710A"/>
    <w:rsid w:val="00E307C4"/>
    <w:rsid w:val="00E3108F"/>
    <w:rsid w:val="00E32AF9"/>
    <w:rsid w:val="00E32E85"/>
    <w:rsid w:val="00E34327"/>
    <w:rsid w:val="00E35B52"/>
    <w:rsid w:val="00E36681"/>
    <w:rsid w:val="00E40D8C"/>
    <w:rsid w:val="00E433B6"/>
    <w:rsid w:val="00E43FD5"/>
    <w:rsid w:val="00E44014"/>
    <w:rsid w:val="00E44135"/>
    <w:rsid w:val="00E441DF"/>
    <w:rsid w:val="00E44686"/>
    <w:rsid w:val="00E44B3A"/>
    <w:rsid w:val="00E46B49"/>
    <w:rsid w:val="00E46D62"/>
    <w:rsid w:val="00E518CF"/>
    <w:rsid w:val="00E51ECC"/>
    <w:rsid w:val="00E52247"/>
    <w:rsid w:val="00E5228D"/>
    <w:rsid w:val="00E52D60"/>
    <w:rsid w:val="00E53B9E"/>
    <w:rsid w:val="00E54E10"/>
    <w:rsid w:val="00E551A9"/>
    <w:rsid w:val="00E55A17"/>
    <w:rsid w:val="00E55EDE"/>
    <w:rsid w:val="00E56A6F"/>
    <w:rsid w:val="00E57B81"/>
    <w:rsid w:val="00E61391"/>
    <w:rsid w:val="00E626DB"/>
    <w:rsid w:val="00E62DEB"/>
    <w:rsid w:val="00E63165"/>
    <w:rsid w:val="00E63A3C"/>
    <w:rsid w:val="00E63B38"/>
    <w:rsid w:val="00E645DB"/>
    <w:rsid w:val="00E66C6A"/>
    <w:rsid w:val="00E66D4A"/>
    <w:rsid w:val="00E66EC3"/>
    <w:rsid w:val="00E6758A"/>
    <w:rsid w:val="00E67A1B"/>
    <w:rsid w:val="00E71B63"/>
    <w:rsid w:val="00E72D74"/>
    <w:rsid w:val="00E736A6"/>
    <w:rsid w:val="00E745C5"/>
    <w:rsid w:val="00E77AC6"/>
    <w:rsid w:val="00E80039"/>
    <w:rsid w:val="00E81BB9"/>
    <w:rsid w:val="00E81CC6"/>
    <w:rsid w:val="00E873B3"/>
    <w:rsid w:val="00E874DF"/>
    <w:rsid w:val="00E90B21"/>
    <w:rsid w:val="00E90BBE"/>
    <w:rsid w:val="00E920E5"/>
    <w:rsid w:val="00E94D3C"/>
    <w:rsid w:val="00E94E62"/>
    <w:rsid w:val="00E958B1"/>
    <w:rsid w:val="00E95B26"/>
    <w:rsid w:val="00E95E58"/>
    <w:rsid w:val="00EA00F0"/>
    <w:rsid w:val="00EA011C"/>
    <w:rsid w:val="00EA0DA1"/>
    <w:rsid w:val="00EA1449"/>
    <w:rsid w:val="00EA16D2"/>
    <w:rsid w:val="00EA16E3"/>
    <w:rsid w:val="00EA1FF6"/>
    <w:rsid w:val="00EA2C1B"/>
    <w:rsid w:val="00EA3A06"/>
    <w:rsid w:val="00EA400E"/>
    <w:rsid w:val="00EA50B2"/>
    <w:rsid w:val="00EA55D5"/>
    <w:rsid w:val="00EA58B8"/>
    <w:rsid w:val="00EA612D"/>
    <w:rsid w:val="00EA6178"/>
    <w:rsid w:val="00EB1134"/>
    <w:rsid w:val="00EB27F3"/>
    <w:rsid w:val="00EB317C"/>
    <w:rsid w:val="00EB421C"/>
    <w:rsid w:val="00EB4706"/>
    <w:rsid w:val="00EB514B"/>
    <w:rsid w:val="00EB597A"/>
    <w:rsid w:val="00EB5E6B"/>
    <w:rsid w:val="00EB6745"/>
    <w:rsid w:val="00EB7169"/>
    <w:rsid w:val="00EB7D4F"/>
    <w:rsid w:val="00EC0806"/>
    <w:rsid w:val="00EC0C65"/>
    <w:rsid w:val="00EC0E4F"/>
    <w:rsid w:val="00EC1D55"/>
    <w:rsid w:val="00EC399C"/>
    <w:rsid w:val="00ED250C"/>
    <w:rsid w:val="00ED3BDD"/>
    <w:rsid w:val="00ED6662"/>
    <w:rsid w:val="00ED76C8"/>
    <w:rsid w:val="00EE06D2"/>
    <w:rsid w:val="00EE1A78"/>
    <w:rsid w:val="00EE31C1"/>
    <w:rsid w:val="00EE7914"/>
    <w:rsid w:val="00EF1225"/>
    <w:rsid w:val="00EF1634"/>
    <w:rsid w:val="00EF2226"/>
    <w:rsid w:val="00EF2321"/>
    <w:rsid w:val="00EF3D2D"/>
    <w:rsid w:val="00EF62F9"/>
    <w:rsid w:val="00F0174E"/>
    <w:rsid w:val="00F02E3F"/>
    <w:rsid w:val="00F03771"/>
    <w:rsid w:val="00F03D58"/>
    <w:rsid w:val="00F04519"/>
    <w:rsid w:val="00F0484A"/>
    <w:rsid w:val="00F1126A"/>
    <w:rsid w:val="00F12D08"/>
    <w:rsid w:val="00F13B40"/>
    <w:rsid w:val="00F140F5"/>
    <w:rsid w:val="00F145C3"/>
    <w:rsid w:val="00F15A61"/>
    <w:rsid w:val="00F17C65"/>
    <w:rsid w:val="00F200A8"/>
    <w:rsid w:val="00F218AD"/>
    <w:rsid w:val="00F225D9"/>
    <w:rsid w:val="00F23A3A"/>
    <w:rsid w:val="00F24764"/>
    <w:rsid w:val="00F24CC3"/>
    <w:rsid w:val="00F25960"/>
    <w:rsid w:val="00F271C8"/>
    <w:rsid w:val="00F278B2"/>
    <w:rsid w:val="00F27E82"/>
    <w:rsid w:val="00F30F0C"/>
    <w:rsid w:val="00F31373"/>
    <w:rsid w:val="00F32F33"/>
    <w:rsid w:val="00F34AA8"/>
    <w:rsid w:val="00F366B6"/>
    <w:rsid w:val="00F376CF"/>
    <w:rsid w:val="00F37A76"/>
    <w:rsid w:val="00F437CE"/>
    <w:rsid w:val="00F43871"/>
    <w:rsid w:val="00F446E5"/>
    <w:rsid w:val="00F44898"/>
    <w:rsid w:val="00F45B64"/>
    <w:rsid w:val="00F504C7"/>
    <w:rsid w:val="00F5096D"/>
    <w:rsid w:val="00F51624"/>
    <w:rsid w:val="00F52BD4"/>
    <w:rsid w:val="00F5331D"/>
    <w:rsid w:val="00F54F02"/>
    <w:rsid w:val="00F554C1"/>
    <w:rsid w:val="00F57219"/>
    <w:rsid w:val="00F575AF"/>
    <w:rsid w:val="00F57652"/>
    <w:rsid w:val="00F576A3"/>
    <w:rsid w:val="00F6210B"/>
    <w:rsid w:val="00F62110"/>
    <w:rsid w:val="00F6463F"/>
    <w:rsid w:val="00F64D4E"/>
    <w:rsid w:val="00F65896"/>
    <w:rsid w:val="00F65E91"/>
    <w:rsid w:val="00F67456"/>
    <w:rsid w:val="00F678EF"/>
    <w:rsid w:val="00F7140C"/>
    <w:rsid w:val="00F71570"/>
    <w:rsid w:val="00F72225"/>
    <w:rsid w:val="00F726FB"/>
    <w:rsid w:val="00F74AF6"/>
    <w:rsid w:val="00F76A99"/>
    <w:rsid w:val="00F76F9C"/>
    <w:rsid w:val="00F77887"/>
    <w:rsid w:val="00F80F65"/>
    <w:rsid w:val="00F80F8E"/>
    <w:rsid w:val="00F811A2"/>
    <w:rsid w:val="00F825A3"/>
    <w:rsid w:val="00F83232"/>
    <w:rsid w:val="00F8464A"/>
    <w:rsid w:val="00F84A39"/>
    <w:rsid w:val="00F84C84"/>
    <w:rsid w:val="00F85084"/>
    <w:rsid w:val="00F87931"/>
    <w:rsid w:val="00F87D87"/>
    <w:rsid w:val="00F91395"/>
    <w:rsid w:val="00F91B1D"/>
    <w:rsid w:val="00F92466"/>
    <w:rsid w:val="00F93EB8"/>
    <w:rsid w:val="00F95536"/>
    <w:rsid w:val="00F95F8E"/>
    <w:rsid w:val="00F962C0"/>
    <w:rsid w:val="00F9637C"/>
    <w:rsid w:val="00F9779C"/>
    <w:rsid w:val="00FA1637"/>
    <w:rsid w:val="00FA1DF9"/>
    <w:rsid w:val="00FA2171"/>
    <w:rsid w:val="00FA389A"/>
    <w:rsid w:val="00FA3984"/>
    <w:rsid w:val="00FA39D6"/>
    <w:rsid w:val="00FA3E9F"/>
    <w:rsid w:val="00FA63EB"/>
    <w:rsid w:val="00FB250A"/>
    <w:rsid w:val="00FB28F9"/>
    <w:rsid w:val="00FB34D3"/>
    <w:rsid w:val="00FB6EBA"/>
    <w:rsid w:val="00FC0A75"/>
    <w:rsid w:val="00FC1006"/>
    <w:rsid w:val="00FC22CA"/>
    <w:rsid w:val="00FC2C5D"/>
    <w:rsid w:val="00FC312A"/>
    <w:rsid w:val="00FC3584"/>
    <w:rsid w:val="00FC62F1"/>
    <w:rsid w:val="00FC6908"/>
    <w:rsid w:val="00FD043C"/>
    <w:rsid w:val="00FD1887"/>
    <w:rsid w:val="00FD1C29"/>
    <w:rsid w:val="00FD29DB"/>
    <w:rsid w:val="00FD47F2"/>
    <w:rsid w:val="00FD49E7"/>
    <w:rsid w:val="00FD5D54"/>
    <w:rsid w:val="00FD6021"/>
    <w:rsid w:val="00FE3AAF"/>
    <w:rsid w:val="00FE4CE0"/>
    <w:rsid w:val="00FE50FA"/>
    <w:rsid w:val="00FE561C"/>
    <w:rsid w:val="00FE5839"/>
    <w:rsid w:val="00FE7C4F"/>
    <w:rsid w:val="00FE7E9B"/>
    <w:rsid w:val="00FF03BA"/>
    <w:rsid w:val="00FF2DAA"/>
    <w:rsid w:val="00FF3A46"/>
    <w:rsid w:val="00FF3D14"/>
    <w:rsid w:val="00FF5215"/>
    <w:rsid w:val="00FF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42569"/>
  <w15:chartTrackingRefBased/>
  <w15:docId w15:val="{C05319E8-DC60-4445-975C-A2A8717DB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40DD5"/>
    <w:rPr>
      <w:rFonts w:ascii="Calibri" w:hAnsi="Calibr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50EC"/>
    <w:pPr>
      <w:keepNext/>
      <w:keepLines/>
      <w:pBdr>
        <w:bottom w:val="single" w:sz="8" w:space="1" w:color="auto"/>
      </w:pBdr>
      <w:spacing w:before="240" w:after="240"/>
      <w:outlineLvl w:val="0"/>
    </w:pPr>
    <w:rPr>
      <w:rFonts w:ascii="Lato" w:eastAsiaTheme="majorEastAsia" w:hAnsi="Lato" w:cstheme="majorBidi"/>
      <w:spacing w:val="2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3124"/>
    <w:pPr>
      <w:keepNext/>
      <w:keepLines/>
      <w:pBdr>
        <w:bottom w:val="single" w:sz="8" w:space="1" w:color="auto"/>
      </w:pBdr>
      <w:spacing w:before="240" w:after="120"/>
      <w:outlineLvl w:val="1"/>
    </w:pPr>
    <w:rPr>
      <w:rFonts w:ascii="Lato" w:eastAsiaTheme="majorEastAsia" w:hAnsi="Lato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6C10"/>
    <w:pPr>
      <w:keepNext/>
      <w:keepLines/>
      <w:spacing w:before="120" w:after="0" w:line="240" w:lineRule="auto"/>
      <w:outlineLvl w:val="2"/>
    </w:pPr>
    <w:rPr>
      <w:rFonts w:ascii="Lato" w:eastAsiaTheme="majorEastAsia" w:hAnsi="Lato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525C3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b/>
      <w:iCs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6B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323BB"/>
    <w:pPr>
      <w:pBdr>
        <w:bottom w:val="single" w:sz="12" w:space="1" w:color="auto"/>
      </w:pBdr>
      <w:spacing w:after="360" w:line="240" w:lineRule="auto"/>
      <w:contextualSpacing/>
      <w:jc w:val="center"/>
    </w:pPr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23BB"/>
    <w:rPr>
      <w:rFonts w:ascii="Lato" w:eastAsiaTheme="majorEastAsia" w:hAnsi="Lato" w:cstheme="majorBidi"/>
      <w:caps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50EC"/>
    <w:rPr>
      <w:rFonts w:ascii="Lato" w:eastAsiaTheme="majorEastAsia" w:hAnsi="Lato" w:cstheme="majorBidi"/>
      <w:spacing w:val="24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32FE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932FE"/>
    <w:pPr>
      <w:spacing w:after="100"/>
    </w:pPr>
    <w:rPr>
      <w:sz w:val="22"/>
    </w:rPr>
  </w:style>
  <w:style w:type="character" w:styleId="Hyperlink">
    <w:name w:val="Hyperlink"/>
    <w:basedOn w:val="DefaultParagraphFont"/>
    <w:uiPriority w:val="99"/>
    <w:unhideWhenUsed/>
    <w:rsid w:val="00B932F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D3124"/>
    <w:rPr>
      <w:rFonts w:ascii="Lato" w:eastAsiaTheme="majorEastAsia" w:hAnsi="Lato" w:cstheme="majorBidi"/>
      <w:sz w:val="32"/>
      <w:szCs w:val="26"/>
    </w:rPr>
  </w:style>
  <w:style w:type="table" w:styleId="ListTable1Light">
    <w:name w:val="List Table 1 Light"/>
    <w:basedOn w:val="TableNormal"/>
    <w:uiPriority w:val="46"/>
    <w:rsid w:val="000747B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eGrid">
    <w:name w:val="Table Grid"/>
    <w:basedOn w:val="TableNormal"/>
    <w:uiPriority w:val="39"/>
    <w:rsid w:val="00F93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EB716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36C10"/>
    <w:rPr>
      <w:rFonts w:ascii="Lato" w:eastAsiaTheme="majorEastAsia" w:hAnsi="Lato" w:cstheme="majorBidi"/>
      <w:b/>
      <w:sz w:val="24"/>
      <w:szCs w:val="24"/>
    </w:rPr>
  </w:style>
  <w:style w:type="table" w:styleId="GridTable3">
    <w:name w:val="Grid Table 3"/>
    <w:basedOn w:val="TableNormal"/>
    <w:uiPriority w:val="48"/>
    <w:rsid w:val="00625B4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">
    <w:name w:val="Grid Table 2"/>
    <w:basedOn w:val="TableNormal"/>
    <w:uiPriority w:val="47"/>
    <w:rsid w:val="00625B4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AE7A94"/>
    <w:pPr>
      <w:spacing w:after="100"/>
      <w:ind w:left="220"/>
    </w:pPr>
    <w:rPr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462CAB"/>
    <w:pPr>
      <w:spacing w:after="100"/>
      <w:ind w:left="440"/>
    </w:pPr>
    <w:rPr>
      <w:sz w:val="22"/>
    </w:rPr>
  </w:style>
  <w:style w:type="paragraph" w:styleId="ListParagraph">
    <w:name w:val="List Paragraph"/>
    <w:basedOn w:val="Normal"/>
    <w:uiPriority w:val="34"/>
    <w:qFormat/>
    <w:rsid w:val="0030527D"/>
    <w:pPr>
      <w:ind w:left="720"/>
      <w:contextualSpacing/>
    </w:pPr>
    <w:rPr>
      <w:sz w:val="22"/>
    </w:rPr>
  </w:style>
  <w:style w:type="table" w:styleId="GridTable1Light">
    <w:name w:val="Grid Table 1 Light"/>
    <w:basedOn w:val="TableNormal"/>
    <w:uiPriority w:val="46"/>
    <w:rsid w:val="006C1477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WeaponHeadings">
    <w:name w:val="WeaponHeadings"/>
    <w:basedOn w:val="Heading3"/>
    <w:link w:val="WeaponHeadingsChar"/>
    <w:qFormat/>
    <w:rsid w:val="0075523F"/>
    <w:pPr>
      <w:spacing w:before="240"/>
    </w:pPr>
    <w:rPr>
      <w:rFonts w:ascii="Corbel" w:hAnsi="Corbel"/>
      <w:sz w:val="32"/>
    </w:rPr>
  </w:style>
  <w:style w:type="character" w:customStyle="1" w:styleId="WeaponHeadingsChar">
    <w:name w:val="WeaponHeadings Char"/>
    <w:basedOn w:val="Heading3Char"/>
    <w:link w:val="WeaponHeadings"/>
    <w:rsid w:val="0075523F"/>
    <w:rPr>
      <w:rFonts w:ascii="Corbel" w:eastAsiaTheme="majorEastAsia" w:hAnsi="Corbel" w:cstheme="majorBidi"/>
      <w:b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525C3"/>
    <w:rPr>
      <w:rFonts w:asciiTheme="majorHAnsi" w:eastAsiaTheme="majorEastAsia" w:hAnsiTheme="majorHAnsi" w:cstheme="majorBidi"/>
      <w:b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6B6"/>
    <w:rPr>
      <w:rFonts w:asciiTheme="majorHAnsi" w:eastAsiaTheme="majorEastAsia" w:hAnsiTheme="majorHAnsi" w:cstheme="majorBidi"/>
      <w:color w:val="2E74B5" w:themeColor="accent1" w:themeShade="BF"/>
    </w:rPr>
  </w:style>
  <w:style w:type="paragraph" w:customStyle="1" w:styleId="PsychicHeading">
    <w:name w:val="PsychicHeading"/>
    <w:basedOn w:val="Heading3"/>
    <w:link w:val="PsychicHeadingChar"/>
    <w:qFormat/>
    <w:rsid w:val="006B2925"/>
    <w:pPr>
      <w:pBdr>
        <w:bottom w:val="single" w:sz="8" w:space="1" w:color="auto"/>
      </w:pBdr>
      <w:spacing w:after="120"/>
      <w:jc w:val="center"/>
    </w:pPr>
    <w:rPr>
      <w:spacing w:val="24"/>
      <w:sz w:val="26"/>
    </w:rPr>
  </w:style>
  <w:style w:type="character" w:customStyle="1" w:styleId="PsychicHeadingChar">
    <w:name w:val="PsychicHeading Char"/>
    <w:basedOn w:val="WeaponHeadingsChar"/>
    <w:link w:val="PsychicHeading"/>
    <w:rsid w:val="006B2925"/>
    <w:rPr>
      <w:rFonts w:ascii="Lato" w:eastAsiaTheme="majorEastAsia" w:hAnsi="Lato" w:cstheme="majorBidi"/>
      <w:b/>
      <w:spacing w:val="24"/>
      <w:sz w:val="26"/>
      <w:szCs w:val="24"/>
    </w:rPr>
  </w:style>
  <w:style w:type="paragraph" w:customStyle="1" w:styleId="UniqueHeader">
    <w:name w:val="UniqueHeader"/>
    <w:basedOn w:val="Heading3"/>
    <w:link w:val="UniqueHeaderChar"/>
    <w:qFormat/>
    <w:rsid w:val="00FC312A"/>
    <w:pPr>
      <w:spacing w:before="360"/>
    </w:pPr>
    <w:rPr>
      <w:rFonts w:ascii="Corbel" w:hAnsi="Corbel"/>
      <w:sz w:val="32"/>
    </w:rPr>
  </w:style>
  <w:style w:type="character" w:customStyle="1" w:styleId="UniqueHeaderChar">
    <w:name w:val="UniqueHeader Char"/>
    <w:basedOn w:val="WeaponHeadingsChar"/>
    <w:link w:val="UniqueHeader"/>
    <w:rsid w:val="00FC312A"/>
    <w:rPr>
      <w:rFonts w:ascii="Corbel" w:eastAsiaTheme="majorEastAsia" w:hAnsi="Corbel" w:cstheme="majorBidi"/>
      <w:b/>
      <w:sz w:val="32"/>
      <w:szCs w:val="24"/>
    </w:rPr>
  </w:style>
  <w:style w:type="table" w:styleId="PlainTable5">
    <w:name w:val="Plain Table 5"/>
    <w:basedOn w:val="TableNormal"/>
    <w:uiPriority w:val="45"/>
    <w:rsid w:val="00797CF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customStyle="1" w:styleId="TraitHeader">
    <w:name w:val="Trait Header"/>
    <w:basedOn w:val="Normal"/>
    <w:link w:val="TraitHeaderChar"/>
    <w:qFormat/>
    <w:rsid w:val="00DE0BC2"/>
    <w:pPr>
      <w:spacing w:after="0" w:line="240" w:lineRule="auto"/>
      <w:jc w:val="center"/>
    </w:pPr>
    <w:rPr>
      <w:rFonts w:ascii="Lato" w:eastAsiaTheme="majorEastAsia" w:hAnsi="Lato" w:cstheme="majorBidi"/>
      <w:b/>
      <w:iCs/>
      <w:spacing w:val="24"/>
      <w:sz w:val="26"/>
    </w:rPr>
  </w:style>
  <w:style w:type="table" w:styleId="PlainTable3">
    <w:name w:val="Plain Table 3"/>
    <w:basedOn w:val="TableNormal"/>
    <w:uiPriority w:val="43"/>
    <w:rsid w:val="006563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TraitHeaderChar">
    <w:name w:val="Trait Header Char"/>
    <w:basedOn w:val="DefaultParagraphFont"/>
    <w:link w:val="TraitHeader"/>
    <w:rsid w:val="00DE0BC2"/>
    <w:rPr>
      <w:rFonts w:ascii="Lato" w:eastAsiaTheme="majorEastAsia" w:hAnsi="Lato" w:cstheme="majorBidi"/>
      <w:b/>
      <w:iCs/>
      <w:spacing w:val="24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en\Warhammer%2040k\Betrayal\Templa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E75F3F2-32B7-49C9-B8B3-455B20DA8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1</Pages>
  <Words>100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Schwalb</dc:creator>
  <cp:keywords/>
  <dc:description/>
  <cp:lastModifiedBy>Benjamin Schwalb</cp:lastModifiedBy>
  <cp:revision>11</cp:revision>
  <dcterms:created xsi:type="dcterms:W3CDTF">2016-04-10T13:27:00Z</dcterms:created>
  <dcterms:modified xsi:type="dcterms:W3CDTF">2016-06-28T17:15:00Z</dcterms:modified>
</cp:coreProperties>
</file>