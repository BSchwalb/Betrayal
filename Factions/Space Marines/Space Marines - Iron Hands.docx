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A6E" w:rsidRDefault="00585A6E" w:rsidP="00585A6E">
      <w:pPr>
        <w:pStyle w:val="Title"/>
      </w:pPr>
      <w:r>
        <w:t>Space MarineS – Iron Hands</w:t>
      </w:r>
    </w:p>
    <w:p w:rsidR="00585A6E" w:rsidRPr="007E1B42" w:rsidRDefault="00585A6E" w:rsidP="00585A6E">
      <w:pPr>
        <w:rPr>
          <w:i/>
        </w:rPr>
      </w:pPr>
      <w:r w:rsidRPr="00D20082">
        <w:rPr>
          <w:i/>
        </w:rPr>
        <w:t>Renowned for their pride, cold-hearted brutality and remorselessness in battle, the Iron Hands</w:t>
      </w:r>
      <w:r>
        <w:rPr>
          <w:i/>
        </w:rPr>
        <w:t xml:space="preserve"> a</w:t>
      </w:r>
      <w:r w:rsidRPr="00D20082">
        <w:rPr>
          <w:i/>
        </w:rPr>
        <w:t>re the hammer tha</w:t>
      </w:r>
      <w:r>
        <w:rPr>
          <w:i/>
        </w:rPr>
        <w:t>t had shattered countless enemies of the Imperium.</w:t>
      </w:r>
    </w:p>
    <w:p w:rsidR="00585A6E" w:rsidRPr="00A052E5" w:rsidRDefault="00585A6E" w:rsidP="00585A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85A6E" w:rsidRDefault="00585A6E" w:rsidP="00585A6E">
      <w:pPr>
        <w:pStyle w:val="Heading2"/>
      </w:pPr>
      <w:bookmarkStart w:id="0" w:name="_Toc441669630"/>
      <w:r>
        <w:t>Special Rules</w:t>
      </w:r>
      <w:bookmarkEnd w:id="0"/>
    </w:p>
    <w:p w:rsidR="00585A6E" w:rsidRDefault="00585A6E" w:rsidP="00585A6E">
      <w:pPr>
        <w:pStyle w:val="UniqueHeader"/>
      </w:pPr>
      <w:r>
        <w:t>The Flesh is Weak</w:t>
      </w:r>
    </w:p>
    <w:p w:rsidR="00585A6E" w:rsidRPr="00987A2C" w:rsidRDefault="00585A6E" w:rsidP="00585A6E">
      <w:r>
        <w:t>The Iron Hands make heavy use of mechanical augments to enhance their combat capabilities. Every Iron Hand can ch</w:t>
      </w:r>
      <w:r w:rsidRPr="00987A2C">
        <w:t>oose between an Augmented Eye, Mechanical Arms or Mechanical Legs.</w:t>
      </w:r>
      <w:r>
        <w:t xml:space="preserve"> As a side effect, Iron Hands have a malus of -</w:t>
      </w:r>
      <w:r w:rsidR="00374181">
        <w:t>1</w:t>
      </w:r>
      <w:r>
        <w:t xml:space="preserve"> HP.  </w:t>
      </w:r>
    </w:p>
    <w:p w:rsidR="00585A6E" w:rsidRPr="00987A2C" w:rsidRDefault="00585A6E" w:rsidP="00585A6E">
      <w:r w:rsidRPr="00987A2C">
        <w:t>Augmented Eyes</w:t>
      </w:r>
      <w:r>
        <w:rPr>
          <w:b/>
        </w:rPr>
        <w:t xml:space="preserve"> </w:t>
      </w:r>
      <w:r>
        <w:t>give +1 Critical for ranged combat.</w:t>
      </w:r>
      <w:r>
        <w:br/>
        <w:t>M</w:t>
      </w:r>
      <w:r w:rsidR="00C25045">
        <w:t>echanical Arms give +3</w:t>
      </w:r>
      <w:bookmarkStart w:id="1" w:name="_GoBack"/>
      <w:bookmarkEnd w:id="1"/>
      <w:r>
        <w:t xml:space="preserve"> Damage in melee combat.</w:t>
      </w:r>
      <w:r>
        <w:br/>
        <w:t xml:space="preserve">Mechanical Legs give +10cm on </w:t>
      </w:r>
      <w:r>
        <w:rPr>
          <w:i/>
        </w:rPr>
        <w:t>Run</w:t>
      </w:r>
      <w:r>
        <w:t xml:space="preserve"> actions.</w:t>
      </w:r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6E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4181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A6E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45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4E9F"/>
  <w15:chartTrackingRefBased/>
  <w15:docId w15:val="{36AC5AAF-D32A-4D15-A838-5DAF6D35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A6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154891-58AF-4E2F-8521-375E4C21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4</cp:revision>
  <dcterms:created xsi:type="dcterms:W3CDTF">2016-04-10T13:19:00Z</dcterms:created>
  <dcterms:modified xsi:type="dcterms:W3CDTF">2016-06-28T17:08:00Z</dcterms:modified>
</cp:coreProperties>
</file>