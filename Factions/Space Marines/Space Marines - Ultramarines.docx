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42" w:rsidRDefault="00022742" w:rsidP="00022742">
      <w:pPr>
        <w:pStyle w:val="Title"/>
      </w:pPr>
      <w:r>
        <w:t>Space MarineS – Ultramarines</w:t>
      </w:r>
    </w:p>
    <w:p w:rsidR="00022742" w:rsidRPr="007E1B42" w:rsidRDefault="00022742" w:rsidP="00022742">
      <w:pPr>
        <w:rPr>
          <w:i/>
        </w:rPr>
      </w:pPr>
      <w:r w:rsidRPr="007E1B42">
        <w:rPr>
          <w:i/>
        </w:rPr>
        <w:t xml:space="preserve">The Ultramarines are considered one of the strongest and most </w:t>
      </w:r>
      <w:proofErr w:type="spellStart"/>
      <w:r w:rsidRPr="007E1B42">
        <w:rPr>
          <w:i/>
        </w:rPr>
        <w:t>honoured</w:t>
      </w:r>
      <w:proofErr w:type="spellEnd"/>
      <w:r w:rsidRPr="007E1B42">
        <w:rPr>
          <w:i/>
        </w:rPr>
        <w:t xml:space="preserve"> of all the Space Marine Chapters in the Imperium of Man</w:t>
      </w:r>
      <w:r>
        <w:rPr>
          <w:i/>
        </w:rPr>
        <w:t>.</w:t>
      </w:r>
    </w:p>
    <w:p w:rsidR="00022742" w:rsidRPr="00A052E5" w:rsidRDefault="00022742" w:rsidP="0002274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22742" w:rsidRDefault="00022742" w:rsidP="00022742">
      <w:pPr>
        <w:pStyle w:val="Heading2"/>
      </w:pPr>
      <w:bookmarkStart w:id="0" w:name="_Toc441669630"/>
      <w:r>
        <w:t>Special Rules</w:t>
      </w:r>
      <w:bookmarkEnd w:id="0"/>
    </w:p>
    <w:p w:rsidR="00022742" w:rsidRDefault="00022742" w:rsidP="00022742">
      <w:pPr>
        <w:pStyle w:val="UniqueHeader"/>
      </w:pPr>
      <w:r>
        <w:t>Ranged Combat Experts</w:t>
      </w:r>
    </w:p>
    <w:p w:rsidR="00022742" w:rsidRDefault="00022742" w:rsidP="00022742">
      <w:r>
        <w:t>Ultramarines are great strategists, but lack the strength other Legions possess. All Ultramarines get a -3 malus on Combat Skill.</w:t>
      </w:r>
    </w:p>
    <w:p w:rsidR="00022742" w:rsidRDefault="00022742" w:rsidP="00022742">
      <w:pPr>
        <w:pStyle w:val="UniqueHeader"/>
      </w:pPr>
      <w:r>
        <w:t>United We March</w:t>
      </w:r>
    </w:p>
    <w:p w:rsidR="00022742" w:rsidRPr="006C1B04" w:rsidRDefault="00022742" w:rsidP="00022742">
      <w:r>
        <w:t>While two o</w:t>
      </w:r>
      <w:r w:rsidR="006C1B04">
        <w:t>r more Ultramarines are within 5</w:t>
      </w:r>
      <w:r>
        <w:t>cm of e</w:t>
      </w:r>
      <w:r w:rsidR="006C1B04">
        <w:t>ach other, they can choose to march</w:t>
      </w:r>
      <w:r>
        <w:t xml:space="preserve"> together</w:t>
      </w:r>
      <w:r w:rsidR="006C1B04">
        <w:t>.</w:t>
      </w:r>
      <w:r>
        <w:t xml:space="preserve"> The Ult</w:t>
      </w:r>
      <w:r w:rsidR="006C1B04">
        <w:t>ramarines need to stay within 5</w:t>
      </w:r>
      <w:r>
        <w:t xml:space="preserve">cm during the entire movement. </w:t>
      </w:r>
      <w:r w:rsidR="006C1B04">
        <w:t xml:space="preserve">Marching together gives them a +10cm bonus to </w:t>
      </w:r>
      <w:r w:rsidR="006C1B04">
        <w:rPr>
          <w:i/>
        </w:rPr>
        <w:t>Running</w:t>
      </w:r>
      <w:r w:rsidR="006C1B04">
        <w:t>.</w:t>
      </w:r>
      <w:r w:rsidR="002D2A37">
        <w:t xml:space="preserve"> This does not affect Assault Marines or Dreadnaughts.</w:t>
      </w:r>
      <w:bookmarkStart w:id="1" w:name="_GoBack"/>
      <w:bookmarkEnd w:id="1"/>
    </w:p>
    <w:p w:rsidR="00022742" w:rsidRDefault="00022742" w:rsidP="00022742">
      <w:pPr>
        <w:pStyle w:val="UniqueHeader"/>
      </w:pPr>
      <w:r>
        <w:t>United We Strike</w:t>
      </w:r>
    </w:p>
    <w:p w:rsidR="00022742" w:rsidRPr="001D66D1" w:rsidRDefault="00022742" w:rsidP="00022742">
      <w:r>
        <w:t xml:space="preserve">When an enemy is hit by an Ultramarine, every other Ultramarine who attacks from a different angle (at least 90° difference) may reroll every dice once during the </w:t>
      </w:r>
      <w:r>
        <w:rPr>
          <w:i/>
        </w:rPr>
        <w:t xml:space="preserve">To-Hit </w:t>
      </w:r>
      <w:r>
        <w:t>roll.</w:t>
      </w: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42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742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37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1B04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99CF"/>
  <w15:chartTrackingRefBased/>
  <w15:docId w15:val="{9C209C7C-16D3-43B5-9411-EBD5A640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2742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ACE450-4624-4D64-BC56-ABF48148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</cp:revision>
  <dcterms:created xsi:type="dcterms:W3CDTF">2016-04-10T13:27:00Z</dcterms:created>
  <dcterms:modified xsi:type="dcterms:W3CDTF">2016-04-12T07:49:00Z</dcterms:modified>
</cp:coreProperties>
</file>