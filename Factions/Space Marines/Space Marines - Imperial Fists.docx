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A8" w:rsidRDefault="00F973A8" w:rsidP="00F973A8">
      <w:pPr>
        <w:pStyle w:val="Title"/>
      </w:pPr>
      <w:r>
        <w:t>Space MarineS – Imperial Fists</w:t>
      </w:r>
    </w:p>
    <w:p w:rsidR="00F973A8" w:rsidRDefault="00F973A8" w:rsidP="00F973A8">
      <w:pPr>
        <w:rPr>
          <w:i/>
        </w:rPr>
      </w:pPr>
      <w:r>
        <w:rPr>
          <w:i/>
        </w:rPr>
        <w:t>The Imperial Fists are the masters of defense and fortification, their work impregnable, their Legionaries insurmountable.</w:t>
      </w:r>
    </w:p>
    <w:p w:rsidR="00F973A8" w:rsidRPr="00A052E5" w:rsidRDefault="00F973A8" w:rsidP="00F973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973A8" w:rsidRDefault="00F973A8" w:rsidP="00F973A8">
      <w:pPr>
        <w:pStyle w:val="Heading2"/>
      </w:pPr>
      <w:bookmarkStart w:id="0" w:name="_Toc441669630"/>
      <w:r>
        <w:t>Special Rules</w:t>
      </w:r>
      <w:bookmarkEnd w:id="0"/>
    </w:p>
    <w:p w:rsidR="00F973A8" w:rsidRDefault="00F973A8" w:rsidP="00F973A8">
      <w:pPr>
        <w:pStyle w:val="UniqueHeader"/>
      </w:pPr>
      <w:r>
        <w:t>Iron Will</w:t>
      </w:r>
    </w:p>
    <w:p w:rsidR="00F973A8" w:rsidRDefault="00F973A8" w:rsidP="00F973A8">
      <w:r>
        <w:t>An Imperial Fist does not surrender, not even to death. When taking a wound reducing them to 0 HP, roll a dice. On a &lt;10, they resist the wound.</w:t>
      </w:r>
    </w:p>
    <w:p w:rsidR="00F973A8" w:rsidRDefault="00F973A8" w:rsidP="00F973A8">
      <w:pPr>
        <w:pStyle w:val="UniqueHeader"/>
      </w:pPr>
      <w:r>
        <w:t>Breacher Shield</w:t>
      </w:r>
    </w:p>
    <w:p w:rsidR="00F973A8" w:rsidRDefault="00F973A8" w:rsidP="00F973A8">
      <w:r>
        <w:t>Every Imperial Fist may carry a special Siege Shield, providing massive defense. It counts as one-handed weapon, but Imperial Fists may still use Rifles with the Shield without any malus.</w:t>
      </w:r>
    </w:p>
    <w:p w:rsidR="00F973A8" w:rsidRPr="004F687A" w:rsidRDefault="00F973A8" w:rsidP="00F973A8">
      <w:r>
        <w:t>The shield deflects all ranged hits on a &lt;1</w:t>
      </w:r>
      <w:r w:rsidR="001B4A81">
        <w:t>5</w:t>
      </w:r>
      <w:r>
        <w:t xml:space="preserve">, but only from the front (180°). Due to its size, it also slows down the carrier. </w:t>
      </w:r>
      <w:r>
        <w:rPr>
          <w:i/>
        </w:rPr>
        <w:t xml:space="preserve">Running </w:t>
      </w:r>
      <w:r>
        <w:t xml:space="preserve">now has a 10cm range. </w:t>
      </w:r>
      <w:r w:rsidR="004F687A">
        <w:rPr>
          <w:i/>
        </w:rPr>
        <w:t xml:space="preserve">Penetration </w:t>
      </w:r>
      <w:r w:rsidR="004F687A">
        <w:t>reduces the roll to a &lt;5.</w:t>
      </w:r>
      <w:bookmarkStart w:id="1" w:name="_GoBack"/>
      <w:bookmarkEnd w:id="1"/>
    </w:p>
    <w:p w:rsidR="00E056C6" w:rsidRPr="00E8675A" w:rsidRDefault="00E056C6" w:rsidP="00E056C6">
      <w:pPr>
        <w:pStyle w:val="UniqueHeader"/>
      </w:pPr>
      <w:r>
        <w:t>Ranged Specialists</w:t>
      </w:r>
    </w:p>
    <w:p w:rsidR="006369AB" w:rsidRPr="00E04079" w:rsidRDefault="00E056C6" w:rsidP="00E04079">
      <w:r>
        <w:t>Trained to defend fortifications, Imperials Fists are specialized in ranged combat. They cannot make attacks in melee combat, and have their DF reduced by 3 on all units.</w:t>
      </w:r>
    </w:p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8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4A81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687A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56C6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3A8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A741"/>
  <w15:chartTrackingRefBased/>
  <w15:docId w15:val="{9626B07A-AEAA-47CD-89AD-22CAF97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3A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996066-15F8-4BBF-9E38-FFE600AD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</cp:revision>
  <dcterms:created xsi:type="dcterms:W3CDTF">2016-04-10T13:18:00Z</dcterms:created>
  <dcterms:modified xsi:type="dcterms:W3CDTF">2016-07-17T12:14:00Z</dcterms:modified>
</cp:coreProperties>
</file>