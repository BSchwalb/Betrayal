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9AB" w:rsidRDefault="007C7F30" w:rsidP="007C7F30">
      <w:pPr>
        <w:pStyle w:val="Title"/>
      </w:pPr>
      <w:r>
        <w:t>Eldar Codex</w:t>
      </w:r>
    </w:p>
    <w:p w:rsidR="00720087" w:rsidRDefault="00720087" w:rsidP="00720087">
      <w:pPr>
        <w:rPr>
          <w:i/>
        </w:rPr>
      </w:pPr>
      <w:r>
        <w:rPr>
          <w:i/>
        </w:rPr>
        <w:t>An ancient race, used to peace and prosperity. But even though they are peaceful at heart, they fight with a wrath and hatred that you would not expect. Their grace and agility in battle, combined with advanced technology, makes them considerable opponents.</w:t>
      </w:r>
    </w:p>
    <w:p w:rsidR="00DB104D" w:rsidRDefault="00DB104D" w:rsidP="00720087">
      <w:pPr>
        <w:rPr>
          <w:i/>
        </w:rPr>
      </w:pPr>
    </w:p>
    <w:p w:rsidR="00B13DAB" w:rsidRDefault="00B13DAB" w:rsidP="00720087">
      <w:pPr>
        <w:rPr>
          <w:i/>
        </w:rPr>
      </w:pPr>
    </w:p>
    <w:p w:rsidR="00B13DAB" w:rsidRDefault="00B13DAB" w:rsidP="00720087"/>
    <w:sdt>
      <w:sdtPr>
        <w:rPr>
          <w:rFonts w:ascii="Calibri" w:eastAsiaTheme="minorEastAsia" w:hAnsi="Calibri" w:cstheme="minorBidi"/>
          <w:spacing w:val="0"/>
          <w:sz w:val="22"/>
          <w:szCs w:val="22"/>
          <w:lang w:eastAsia="zh-CN"/>
        </w:rPr>
        <w:id w:val="16821639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429D3" w:rsidRDefault="001429D3">
          <w:pPr>
            <w:pStyle w:val="TOCHeading"/>
          </w:pPr>
          <w:r>
            <w:t>Contents</w:t>
          </w:r>
        </w:p>
        <w:p w:rsidR="00F90D7D" w:rsidRDefault="00F90D7D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48394702" w:history="1">
            <w:r w:rsidRPr="0049665D">
              <w:rPr>
                <w:rStyle w:val="Hyperlink"/>
                <w:noProof/>
              </w:rPr>
              <w:t>Special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_Toc448394702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0D7D" w:rsidRDefault="003312C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3" w:history="1">
            <w:r w:rsidR="00F90D7D" w:rsidRPr="0049665D">
              <w:rPr>
                <w:rStyle w:val="Hyperlink"/>
                <w:noProof/>
              </w:rPr>
              <w:t>Units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_Toc448394703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3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3312C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4" w:history="1">
            <w:r w:rsidR="00F90D7D" w:rsidRPr="0049665D">
              <w:rPr>
                <w:rStyle w:val="Hyperlink"/>
                <w:noProof/>
              </w:rPr>
              <w:t>Heroes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_Toc448394704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3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3312C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5" w:history="1">
            <w:r w:rsidR="00F90D7D" w:rsidRPr="0049665D">
              <w:rPr>
                <w:rStyle w:val="Hyperlink"/>
                <w:noProof/>
              </w:rPr>
              <w:t>Units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_Toc448394705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4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3312C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6" w:history="1">
            <w:r w:rsidR="00F90D7D" w:rsidRPr="0049665D">
              <w:rPr>
                <w:rStyle w:val="Hyperlink"/>
                <w:noProof/>
              </w:rPr>
              <w:t>Heroes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_Toc448394706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5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3312C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7" w:history="1">
            <w:r w:rsidR="00F90D7D" w:rsidRPr="0049665D">
              <w:rPr>
                <w:rStyle w:val="Hyperlink"/>
                <w:noProof/>
              </w:rPr>
              <w:t>Weapons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_Toc448394707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6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3312C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8" w:history="1">
            <w:r w:rsidR="00F90D7D" w:rsidRPr="0049665D">
              <w:rPr>
                <w:rStyle w:val="Hyperlink"/>
                <w:noProof/>
              </w:rPr>
              <w:t>Equipment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_Toc448394708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7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3312C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09" w:history="1">
            <w:r w:rsidR="00F90D7D" w:rsidRPr="0049665D">
              <w:rPr>
                <w:rStyle w:val="Hyperlink"/>
                <w:noProof/>
              </w:rPr>
              <w:t>Glyphs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_Toc448394709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8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3312C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0" w:history="1">
            <w:r w:rsidR="00F90D7D" w:rsidRPr="0049665D">
              <w:rPr>
                <w:rStyle w:val="Hyperlink"/>
                <w:noProof/>
              </w:rPr>
              <w:t>Paths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_Toc448394710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9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3312C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1" w:history="1">
            <w:r w:rsidR="00F90D7D" w:rsidRPr="0049665D">
              <w:rPr>
                <w:rStyle w:val="Hyperlink"/>
                <w:noProof/>
              </w:rPr>
              <w:t>Artifacts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_Toc448394711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11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F90D7D" w:rsidRDefault="003312C0">
          <w:pPr>
            <w:pStyle w:val="TOC1"/>
            <w:tabs>
              <w:tab w:val="right" w:leader="dot" w:pos="10196"/>
            </w:tabs>
            <w:rPr>
              <w:rFonts w:asciiTheme="minorHAnsi" w:hAnsiTheme="minorHAnsi"/>
              <w:noProof/>
              <w:lang w:val="de-AT"/>
            </w:rPr>
          </w:pPr>
          <w:hyperlink w:anchor="_Toc448394712" w:history="1">
            <w:r w:rsidR="00F90D7D" w:rsidRPr="0049665D">
              <w:rPr>
                <w:rStyle w:val="Hyperlink"/>
                <w:noProof/>
              </w:rPr>
              <w:t>Spells</w:t>
            </w:r>
            <w:r w:rsidR="00F90D7D">
              <w:rPr>
                <w:noProof/>
                <w:webHidden/>
              </w:rPr>
              <w:tab/>
            </w:r>
            <w:r w:rsidR="00F90D7D">
              <w:rPr>
                <w:noProof/>
                <w:webHidden/>
              </w:rPr>
              <w:fldChar w:fldCharType="begin"/>
            </w:r>
            <w:r w:rsidR="00F90D7D">
              <w:rPr>
                <w:noProof/>
                <w:webHidden/>
              </w:rPr>
              <w:instrText xml:space="preserve"> PAGEREF _Toc448394712 \h </w:instrText>
            </w:r>
            <w:r w:rsidR="00F90D7D">
              <w:rPr>
                <w:noProof/>
                <w:webHidden/>
              </w:rPr>
            </w:r>
            <w:r w:rsidR="00F90D7D">
              <w:rPr>
                <w:noProof/>
                <w:webHidden/>
              </w:rPr>
              <w:fldChar w:fldCharType="separate"/>
            </w:r>
            <w:r w:rsidR="00F90D7D">
              <w:rPr>
                <w:noProof/>
                <w:webHidden/>
              </w:rPr>
              <w:t>12</w:t>
            </w:r>
            <w:r w:rsidR="00F90D7D">
              <w:rPr>
                <w:noProof/>
                <w:webHidden/>
              </w:rPr>
              <w:fldChar w:fldCharType="end"/>
            </w:r>
          </w:hyperlink>
        </w:p>
        <w:p w:rsidR="001429D3" w:rsidRDefault="00F90D7D">
          <w:r>
            <w:fldChar w:fldCharType="end"/>
          </w:r>
        </w:p>
      </w:sdtContent>
    </w:sdt>
    <w:p w:rsidR="00DB104D" w:rsidRDefault="00DB104D">
      <w:r>
        <w:br w:type="page"/>
      </w:r>
    </w:p>
    <w:p w:rsidR="00DB104D" w:rsidRDefault="00DB104D" w:rsidP="00DB104D">
      <w:pPr>
        <w:pStyle w:val="Heading1"/>
      </w:pPr>
      <w:bookmarkStart w:id="0" w:name="_Toc448394702"/>
      <w:r>
        <w:lastRenderedPageBreak/>
        <w:t>Special Rules</w:t>
      </w:r>
      <w:bookmarkEnd w:id="0"/>
    </w:p>
    <w:p w:rsidR="0082158B" w:rsidRDefault="0082158B" w:rsidP="0082158B">
      <w:pPr>
        <w:pStyle w:val="Heading3"/>
      </w:pPr>
      <w:r>
        <w:t>Guidance</w:t>
      </w:r>
    </w:p>
    <w:p w:rsidR="0082158B" w:rsidRPr="0082158B" w:rsidRDefault="0082158B" w:rsidP="0082158B">
      <w:r>
        <w:t>Every Eldar Squad must have at least one Seer or Autarch.</w:t>
      </w:r>
    </w:p>
    <w:p w:rsidR="00DB104D" w:rsidRDefault="00015F8A" w:rsidP="00015F8A">
      <w:pPr>
        <w:pStyle w:val="Heading3"/>
      </w:pPr>
      <w:r>
        <w:t>Focus</w:t>
      </w:r>
    </w:p>
    <w:p w:rsidR="00015F8A" w:rsidRDefault="00015F8A" w:rsidP="00015F8A">
      <w:r>
        <w:t>All Seers</w:t>
      </w:r>
      <w:r w:rsidR="005C3259">
        <w:t xml:space="preserve"> and</w:t>
      </w:r>
      <w:r w:rsidR="00EC465B">
        <w:t xml:space="preserve"> Autarchs</w:t>
      </w:r>
      <w:r>
        <w:t xml:space="preserve"> gain Focus every round. This Focus can be used to cast spell</w:t>
      </w:r>
      <w:r w:rsidR="006564F9">
        <w:t>s or activate glyphs on units.</w:t>
      </w:r>
      <w:r>
        <w:t xml:space="preserve"> </w:t>
      </w:r>
    </w:p>
    <w:p w:rsidR="00015F8A" w:rsidRDefault="00015F8A" w:rsidP="00015F8A">
      <w:pPr>
        <w:pStyle w:val="Heading3"/>
      </w:pPr>
      <w:r>
        <w:t>Glyphs</w:t>
      </w:r>
    </w:p>
    <w:p w:rsidR="00015F8A" w:rsidRDefault="00015F8A" w:rsidP="00015F8A">
      <w:r>
        <w:t xml:space="preserve">Most units can use Glyphs. These give unique bonuses that can be activated for the cost of </w:t>
      </w:r>
      <w:r w:rsidR="00876DB6">
        <w:t xml:space="preserve">one </w:t>
      </w:r>
      <w:r>
        <w:t>Focus.</w:t>
      </w:r>
    </w:p>
    <w:p w:rsidR="00015F8A" w:rsidRDefault="00015F8A" w:rsidP="00015F8A">
      <w:pPr>
        <w:pStyle w:val="Heading3"/>
      </w:pPr>
      <w:r>
        <w:t>Agility</w:t>
      </w:r>
    </w:p>
    <w:p w:rsidR="00015F8A" w:rsidRPr="005446DE" w:rsidRDefault="00015F8A" w:rsidP="00015F8A">
      <w:r>
        <w:t xml:space="preserve">Fighting in a more graceful manner, Eldar have an additional action: </w:t>
      </w:r>
      <w:r>
        <w:rPr>
          <w:i/>
        </w:rPr>
        <w:t xml:space="preserve">Move </w:t>
      </w:r>
      <w:r>
        <w:t>10cm</w:t>
      </w:r>
      <w:r>
        <w:rPr>
          <w:i/>
        </w:rPr>
        <w:t xml:space="preserve"> </w:t>
      </w:r>
      <w:r>
        <w:t>for 1AP. This can be done before and/or after other actions.</w:t>
      </w:r>
      <w:r w:rsidR="005446DE">
        <w:t xml:space="preserve"> </w:t>
      </w:r>
      <w:r w:rsidR="005446DE">
        <w:rPr>
          <w:i/>
        </w:rPr>
        <w:t xml:space="preserve">Fast </w:t>
      </w:r>
      <w:r w:rsidR="005446DE">
        <w:t xml:space="preserve">gives </w:t>
      </w:r>
      <w:r w:rsidR="005446DE">
        <w:rPr>
          <w:i/>
        </w:rPr>
        <w:t xml:space="preserve">Move </w:t>
      </w:r>
      <w:r w:rsidR="005446DE">
        <w:t>+5cm range.</w:t>
      </w:r>
    </w:p>
    <w:p w:rsidR="00921FD2" w:rsidRDefault="00921FD2" w:rsidP="00921FD2">
      <w:pPr>
        <w:pStyle w:val="Heading3"/>
      </w:pPr>
      <w:r>
        <w:t>Spells</w:t>
      </w:r>
    </w:p>
    <w:p w:rsidR="00AA3117" w:rsidRPr="00AA3117" w:rsidRDefault="00921FD2" w:rsidP="00AA3117">
      <w:r>
        <w:t>More skilled in the ways of the warp, Eldar Seers may cast Spells without rolling</w:t>
      </w:r>
      <w:r w:rsidR="00B06F7A">
        <w:t xml:space="preserve"> for Power</w:t>
      </w:r>
      <w:r>
        <w:t xml:space="preserve"> Charges or </w:t>
      </w:r>
      <w:r w:rsidR="00B06F7A">
        <w:rPr>
          <w:i/>
        </w:rPr>
        <w:t xml:space="preserve">Cast </w:t>
      </w:r>
      <w:r w:rsidR="00B06F7A">
        <w:t>rolls.</w:t>
      </w:r>
      <w:r w:rsidR="00EC465B">
        <w:t xml:space="preserve"> They may simply spend as much Focus as the Spell costs and activate it.</w:t>
      </w:r>
      <w:r w:rsidR="00E74735">
        <w:t xml:space="preserve"> Only Seers can cast Spells.</w:t>
      </w:r>
    </w:p>
    <w:p w:rsidR="00DB7BE9" w:rsidRDefault="00DB7BE9" w:rsidP="00921FD2"/>
    <w:p w:rsidR="00DB7BE9" w:rsidRDefault="00DB7BE9" w:rsidP="00DB7BE9">
      <w:pPr>
        <w:pStyle w:val="Heading3"/>
      </w:pPr>
      <w:r>
        <w:t>D-Cannon</w:t>
      </w:r>
    </w:p>
    <w:p w:rsidR="00DB7BE9" w:rsidRPr="00DB7BE9" w:rsidRDefault="00DB7BE9" w:rsidP="00DB7BE9">
      <w:r>
        <w:t xml:space="preserve">These unique Eldar weapons open a temporary rift between our realm and the warp. All hits </w:t>
      </w:r>
      <w:r w:rsidR="00373160">
        <w:t>are an automatic kill. All rules and r</w:t>
      </w:r>
      <w:r w:rsidR="009C2E9E">
        <w:t xml:space="preserve">olls to prevent it are ignored, including all kinds of revivals. </w:t>
      </w:r>
      <w:r w:rsidR="00787FE7">
        <w:t>(Not respawning of course)</w:t>
      </w:r>
    </w:p>
    <w:p w:rsidR="00015F8A" w:rsidRDefault="00015F8A">
      <w:r>
        <w:br w:type="page"/>
      </w:r>
    </w:p>
    <w:p w:rsidR="00015F8A" w:rsidRDefault="00015F8A" w:rsidP="00015F8A">
      <w:pPr>
        <w:pStyle w:val="Heading1"/>
      </w:pPr>
      <w:bookmarkStart w:id="1" w:name="_Toc448394703"/>
      <w:r>
        <w:lastRenderedPageBreak/>
        <w:t>Units</w:t>
      </w:r>
      <w:bookmarkEnd w:id="1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ED28E2" w:rsidTr="00ED2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ED28E2" w:rsidRDefault="00ED28E2" w:rsidP="00156888">
            <w:r>
              <w:t>Name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87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ED28E2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ED28E2" w:rsidRPr="002B152B" w:rsidRDefault="00ED28E2" w:rsidP="001568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0E7E62" w:rsidRDefault="009E78CD" w:rsidP="00156888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Guardian</w:t>
            </w:r>
          </w:p>
        </w:tc>
        <w:tc>
          <w:tcPr>
            <w:tcW w:w="736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6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787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ED28E2" w:rsidRPr="000E7E62" w:rsidRDefault="009E78CD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40P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0E7E62" w:rsidRDefault="006E48C5" w:rsidP="003F2CCB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Avenger</w:t>
            </w:r>
          </w:p>
        </w:tc>
        <w:tc>
          <w:tcPr>
            <w:tcW w:w="736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4</w:t>
            </w:r>
          </w:p>
        </w:tc>
        <w:tc>
          <w:tcPr>
            <w:tcW w:w="738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6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6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7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787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1203" w:type="dxa"/>
            <w:vAlign w:val="center"/>
          </w:tcPr>
          <w:p w:rsidR="00ED28E2" w:rsidRPr="000E7E62" w:rsidRDefault="006E48C5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0E7E62" w:rsidRDefault="006E48C5" w:rsidP="00156888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Ranger</w:t>
            </w:r>
          </w:p>
        </w:tc>
        <w:tc>
          <w:tcPr>
            <w:tcW w:w="736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14</w:t>
            </w:r>
          </w:p>
        </w:tc>
        <w:tc>
          <w:tcPr>
            <w:tcW w:w="736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787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ED28E2" w:rsidRPr="000E7E62" w:rsidRDefault="00267B13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60P</w:t>
            </w:r>
          </w:p>
        </w:tc>
      </w:tr>
      <w:tr w:rsidR="00ED28E2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0E7E62" w:rsidRDefault="003B61A3" w:rsidP="00156888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Fire Dragon</w:t>
            </w:r>
          </w:p>
        </w:tc>
        <w:tc>
          <w:tcPr>
            <w:tcW w:w="736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6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787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ED28E2" w:rsidRPr="000E7E62" w:rsidRDefault="00506E37" w:rsidP="001568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60P</w:t>
            </w:r>
          </w:p>
        </w:tc>
      </w:tr>
      <w:tr w:rsidR="00ED28E2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D28E2" w:rsidRPr="000E7E62" w:rsidRDefault="003B61A3" w:rsidP="003B61A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Hawk</w:t>
            </w:r>
          </w:p>
        </w:tc>
        <w:tc>
          <w:tcPr>
            <w:tcW w:w="736" w:type="dxa"/>
            <w:vAlign w:val="center"/>
          </w:tcPr>
          <w:p w:rsidR="00ED28E2" w:rsidRPr="000E7E62" w:rsidRDefault="00506E37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6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787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ED28E2" w:rsidRPr="000E7E62" w:rsidRDefault="000D1239" w:rsidP="001568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60P</w:t>
            </w:r>
          </w:p>
        </w:tc>
      </w:tr>
      <w:tr w:rsidR="003B61A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0E7E62" w:rsidRDefault="003B61A3" w:rsidP="003B61A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Scorpion</w:t>
            </w:r>
          </w:p>
        </w:tc>
        <w:tc>
          <w:tcPr>
            <w:tcW w:w="736" w:type="dxa"/>
            <w:vAlign w:val="center"/>
          </w:tcPr>
          <w:p w:rsidR="003B61A3" w:rsidRPr="000E7E62" w:rsidRDefault="00506E37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3B61A3" w:rsidRPr="000E7E62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8</w:t>
            </w:r>
          </w:p>
        </w:tc>
        <w:tc>
          <w:tcPr>
            <w:tcW w:w="736" w:type="dxa"/>
            <w:vAlign w:val="center"/>
          </w:tcPr>
          <w:p w:rsidR="003B61A3" w:rsidRPr="000E7E62" w:rsidRDefault="000D1239" w:rsidP="00851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  <w:r w:rsidR="00851D50" w:rsidRPr="000E7E62">
              <w:rPr>
                <w:sz w:val="24"/>
                <w:szCs w:val="24"/>
              </w:rPr>
              <w:t>2</w:t>
            </w:r>
          </w:p>
        </w:tc>
        <w:tc>
          <w:tcPr>
            <w:tcW w:w="736" w:type="dxa"/>
            <w:vAlign w:val="center"/>
          </w:tcPr>
          <w:p w:rsidR="003B61A3" w:rsidRPr="000E7E62" w:rsidRDefault="00E87561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10</w:t>
            </w:r>
          </w:p>
        </w:tc>
        <w:tc>
          <w:tcPr>
            <w:tcW w:w="737" w:type="dxa"/>
            <w:vAlign w:val="center"/>
          </w:tcPr>
          <w:p w:rsidR="003B61A3" w:rsidRPr="000E7E62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787" w:type="dxa"/>
            <w:vAlign w:val="center"/>
          </w:tcPr>
          <w:p w:rsidR="003B61A3" w:rsidRPr="000E7E62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3B61A3" w:rsidRPr="000E7E62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  <w:vAlign w:val="center"/>
          </w:tcPr>
          <w:p w:rsidR="003B61A3" w:rsidRPr="000E7E62" w:rsidRDefault="000D1239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60P</w:t>
            </w:r>
          </w:p>
        </w:tc>
      </w:tr>
      <w:tr w:rsidR="003B61A3" w:rsidTr="00ED2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3B61A3" w:rsidRPr="000E7E62" w:rsidRDefault="003B61A3" w:rsidP="003B61A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Reaper</w:t>
            </w:r>
          </w:p>
        </w:tc>
        <w:tc>
          <w:tcPr>
            <w:tcW w:w="736" w:type="dxa"/>
            <w:vAlign w:val="center"/>
          </w:tcPr>
          <w:p w:rsidR="003B61A3" w:rsidRPr="000E7E62" w:rsidRDefault="00506E37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3B61A3" w:rsidRPr="000E7E62" w:rsidRDefault="00F80114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15</w:t>
            </w:r>
          </w:p>
        </w:tc>
        <w:tc>
          <w:tcPr>
            <w:tcW w:w="736" w:type="dxa"/>
            <w:vAlign w:val="center"/>
          </w:tcPr>
          <w:p w:rsidR="003B61A3" w:rsidRPr="000E7E62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3B61A3" w:rsidRPr="000E7E62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  <w:vAlign w:val="center"/>
          </w:tcPr>
          <w:p w:rsidR="003B61A3" w:rsidRPr="000E7E62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787" w:type="dxa"/>
            <w:vAlign w:val="center"/>
          </w:tcPr>
          <w:p w:rsidR="003B61A3" w:rsidRPr="000E7E62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3B61A3" w:rsidRPr="000E7E62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:rsidR="003B61A3" w:rsidRPr="000E7E62" w:rsidRDefault="000D1239" w:rsidP="003B6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80P</w:t>
            </w:r>
          </w:p>
        </w:tc>
      </w:tr>
      <w:tr w:rsidR="00E83AF3" w:rsidTr="00ED28E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E83AF3" w:rsidRPr="000E7E62" w:rsidRDefault="00E83AF3" w:rsidP="003B61A3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Warp Spider</w:t>
            </w:r>
          </w:p>
        </w:tc>
        <w:tc>
          <w:tcPr>
            <w:tcW w:w="736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12</w:t>
            </w:r>
          </w:p>
        </w:tc>
        <w:tc>
          <w:tcPr>
            <w:tcW w:w="736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787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1203" w:type="dxa"/>
            <w:vAlign w:val="center"/>
          </w:tcPr>
          <w:p w:rsidR="00E83AF3" w:rsidRPr="000E7E62" w:rsidRDefault="00E83AF3" w:rsidP="003B61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80P</w:t>
            </w:r>
          </w:p>
        </w:tc>
      </w:tr>
      <w:tr w:rsidR="003B61A3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3B61A3" w:rsidRPr="000E7E62" w:rsidRDefault="003B61A3" w:rsidP="00690DB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Wraithguard</w:t>
            </w:r>
            <w:proofErr w:type="spellEnd"/>
          </w:p>
        </w:tc>
        <w:tc>
          <w:tcPr>
            <w:tcW w:w="736" w:type="dxa"/>
          </w:tcPr>
          <w:p w:rsidR="003B61A3" w:rsidRPr="000E7E62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</w:t>
            </w:r>
          </w:p>
        </w:tc>
        <w:tc>
          <w:tcPr>
            <w:tcW w:w="738" w:type="dxa"/>
          </w:tcPr>
          <w:p w:rsidR="003B61A3" w:rsidRPr="000E7E62" w:rsidRDefault="000B1374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12</w:t>
            </w:r>
          </w:p>
        </w:tc>
        <w:tc>
          <w:tcPr>
            <w:tcW w:w="736" w:type="dxa"/>
          </w:tcPr>
          <w:p w:rsidR="003B61A3" w:rsidRPr="000E7E62" w:rsidRDefault="003B61A3" w:rsidP="000B13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  <w:r w:rsidR="000B1374" w:rsidRPr="000E7E62">
              <w:rPr>
                <w:sz w:val="24"/>
                <w:szCs w:val="24"/>
              </w:rPr>
              <w:t>2</w:t>
            </w:r>
          </w:p>
        </w:tc>
        <w:tc>
          <w:tcPr>
            <w:tcW w:w="736" w:type="dxa"/>
          </w:tcPr>
          <w:p w:rsidR="003B61A3" w:rsidRPr="000E7E62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8</w:t>
            </w:r>
          </w:p>
        </w:tc>
        <w:tc>
          <w:tcPr>
            <w:tcW w:w="737" w:type="dxa"/>
          </w:tcPr>
          <w:p w:rsidR="003B61A3" w:rsidRPr="000E7E62" w:rsidRDefault="000E2D4A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87" w:type="dxa"/>
          </w:tcPr>
          <w:p w:rsidR="003B61A3" w:rsidRPr="000E7E62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66" w:type="dxa"/>
          </w:tcPr>
          <w:p w:rsidR="003B61A3" w:rsidRPr="000E7E62" w:rsidRDefault="003B61A3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1203" w:type="dxa"/>
          </w:tcPr>
          <w:p w:rsidR="003B61A3" w:rsidRPr="000E7E62" w:rsidRDefault="00DB7BE9" w:rsidP="00690D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2</w:t>
            </w:r>
            <w:r w:rsidR="003B61A3" w:rsidRPr="000E7E62">
              <w:rPr>
                <w:b/>
                <w:sz w:val="24"/>
                <w:szCs w:val="24"/>
              </w:rPr>
              <w:t>00P</w:t>
            </w:r>
          </w:p>
        </w:tc>
      </w:tr>
      <w:tr w:rsidR="00B2607F" w:rsidRPr="002B152B" w:rsidTr="003B61A3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B2607F" w:rsidRPr="000E7E62" w:rsidRDefault="00B2607F" w:rsidP="00690DB9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Autarch</w:t>
            </w:r>
          </w:p>
        </w:tc>
        <w:tc>
          <w:tcPr>
            <w:tcW w:w="736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4</w:t>
            </w:r>
          </w:p>
        </w:tc>
        <w:tc>
          <w:tcPr>
            <w:tcW w:w="738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12</w:t>
            </w:r>
          </w:p>
        </w:tc>
        <w:tc>
          <w:tcPr>
            <w:tcW w:w="736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12</w:t>
            </w:r>
          </w:p>
        </w:tc>
        <w:tc>
          <w:tcPr>
            <w:tcW w:w="736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12</w:t>
            </w:r>
          </w:p>
        </w:tc>
        <w:tc>
          <w:tcPr>
            <w:tcW w:w="737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2</w:t>
            </w:r>
          </w:p>
        </w:tc>
        <w:tc>
          <w:tcPr>
            <w:tcW w:w="787" w:type="dxa"/>
          </w:tcPr>
          <w:p w:rsidR="00B2607F" w:rsidRPr="000E7E62" w:rsidRDefault="00AC61A0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66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1</w:t>
            </w:r>
          </w:p>
        </w:tc>
        <w:tc>
          <w:tcPr>
            <w:tcW w:w="1203" w:type="dxa"/>
          </w:tcPr>
          <w:p w:rsidR="00B2607F" w:rsidRPr="000E7E62" w:rsidRDefault="00B2607F" w:rsidP="00690D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100P</w:t>
            </w:r>
          </w:p>
        </w:tc>
      </w:tr>
      <w:tr w:rsidR="00AD17C0" w:rsidRPr="002B152B" w:rsidTr="003B6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AD17C0" w:rsidRPr="000E7E62" w:rsidRDefault="00AD17C0" w:rsidP="00AD17C0">
            <w:pPr>
              <w:rPr>
                <w:rFonts w:asciiTheme="minorHAnsi" w:hAnsiTheme="minorHAnsi"/>
                <w:b w:val="0"/>
                <w:sz w:val="24"/>
                <w:szCs w:val="24"/>
              </w:rPr>
            </w:pPr>
            <w:proofErr w:type="spellStart"/>
            <w:r w:rsidRPr="000E7E62">
              <w:rPr>
                <w:rFonts w:asciiTheme="minorHAnsi" w:hAnsiTheme="minorHAnsi"/>
                <w:b w:val="0"/>
                <w:sz w:val="24"/>
                <w:szCs w:val="24"/>
              </w:rPr>
              <w:t>Farseer</w:t>
            </w:r>
            <w:proofErr w:type="spellEnd"/>
          </w:p>
        </w:tc>
        <w:tc>
          <w:tcPr>
            <w:tcW w:w="736" w:type="dxa"/>
          </w:tcPr>
          <w:p w:rsidR="00AD17C0" w:rsidRPr="000E7E62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AD17C0" w:rsidRPr="000E7E62" w:rsidRDefault="00EC2B16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AD17C0" w:rsidRPr="000E7E62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36" w:type="dxa"/>
          </w:tcPr>
          <w:p w:rsidR="00AD17C0" w:rsidRPr="000E7E62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5*</w:t>
            </w:r>
          </w:p>
        </w:tc>
        <w:tc>
          <w:tcPr>
            <w:tcW w:w="737" w:type="dxa"/>
          </w:tcPr>
          <w:p w:rsidR="00AD17C0" w:rsidRPr="000E7E62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787" w:type="dxa"/>
          </w:tcPr>
          <w:p w:rsidR="00AD17C0" w:rsidRPr="000E7E62" w:rsidRDefault="00731AB7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3</w:t>
            </w:r>
          </w:p>
        </w:tc>
        <w:tc>
          <w:tcPr>
            <w:tcW w:w="766" w:type="dxa"/>
          </w:tcPr>
          <w:p w:rsidR="00AD17C0" w:rsidRPr="000E7E62" w:rsidRDefault="00AD17C0" w:rsidP="00AD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7E62">
              <w:rPr>
                <w:sz w:val="24"/>
                <w:szCs w:val="24"/>
              </w:rPr>
              <w:t>-</w:t>
            </w:r>
          </w:p>
        </w:tc>
        <w:tc>
          <w:tcPr>
            <w:tcW w:w="1203" w:type="dxa"/>
          </w:tcPr>
          <w:p w:rsidR="00AD17C0" w:rsidRPr="000E7E62" w:rsidRDefault="00731AB7" w:rsidP="00D767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E7E62">
              <w:rPr>
                <w:b/>
                <w:sz w:val="24"/>
                <w:szCs w:val="24"/>
              </w:rPr>
              <w:t>1</w:t>
            </w:r>
            <w:r w:rsidR="00924E55" w:rsidRPr="000E7E62">
              <w:rPr>
                <w:b/>
                <w:sz w:val="24"/>
                <w:szCs w:val="24"/>
              </w:rPr>
              <w:t>0</w:t>
            </w:r>
            <w:r w:rsidR="00D7673A" w:rsidRPr="000E7E62">
              <w:rPr>
                <w:b/>
                <w:sz w:val="24"/>
                <w:szCs w:val="24"/>
              </w:rPr>
              <w:t>0</w:t>
            </w:r>
            <w:r w:rsidR="00AD17C0" w:rsidRPr="000E7E62">
              <w:rPr>
                <w:b/>
                <w:sz w:val="24"/>
                <w:szCs w:val="24"/>
              </w:rPr>
              <w:t>P</w:t>
            </w:r>
          </w:p>
        </w:tc>
      </w:tr>
    </w:tbl>
    <w:p w:rsidR="00015F8A" w:rsidRDefault="00015F8A" w:rsidP="00015F8A"/>
    <w:p w:rsidR="00015F8A" w:rsidRDefault="00015F8A" w:rsidP="00015F8A">
      <w:pPr>
        <w:pStyle w:val="Heading1"/>
      </w:pPr>
      <w:bookmarkStart w:id="2" w:name="_Toc448394704"/>
      <w:r>
        <w:t>Heroes</w:t>
      </w:r>
      <w:bookmarkEnd w:id="2"/>
    </w:p>
    <w:tbl>
      <w:tblPr>
        <w:tblStyle w:val="ListTable1Light"/>
        <w:tblW w:w="10249" w:type="dxa"/>
        <w:tblLook w:val="04A0" w:firstRow="1" w:lastRow="0" w:firstColumn="1" w:lastColumn="0" w:noHBand="0" w:noVBand="1"/>
      </w:tblPr>
      <w:tblGrid>
        <w:gridCol w:w="3810"/>
        <w:gridCol w:w="736"/>
        <w:gridCol w:w="738"/>
        <w:gridCol w:w="736"/>
        <w:gridCol w:w="736"/>
        <w:gridCol w:w="737"/>
        <w:gridCol w:w="787"/>
        <w:gridCol w:w="766"/>
        <w:gridCol w:w="1203"/>
      </w:tblGrid>
      <w:tr w:rsidR="00F9419A" w:rsidTr="00114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</w:tcPr>
          <w:p w:rsidR="00F9419A" w:rsidRDefault="00F9419A" w:rsidP="00114400">
            <w:r>
              <w:t>Name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HP</w:t>
            </w:r>
          </w:p>
        </w:tc>
        <w:tc>
          <w:tcPr>
            <w:tcW w:w="738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MM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</w:t>
            </w:r>
          </w:p>
        </w:tc>
        <w:tc>
          <w:tcPr>
            <w:tcW w:w="73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DF</w:t>
            </w:r>
          </w:p>
        </w:tc>
        <w:tc>
          <w:tcPr>
            <w:tcW w:w="737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Crit</w:t>
            </w:r>
            <w:proofErr w:type="spellEnd"/>
          </w:p>
        </w:tc>
        <w:tc>
          <w:tcPr>
            <w:tcW w:w="787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Focus</w:t>
            </w:r>
          </w:p>
        </w:tc>
        <w:tc>
          <w:tcPr>
            <w:tcW w:w="766" w:type="dxa"/>
          </w:tcPr>
          <w:p w:rsidR="00F9419A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Gear</w:t>
            </w:r>
          </w:p>
        </w:tc>
        <w:tc>
          <w:tcPr>
            <w:tcW w:w="1203" w:type="dxa"/>
          </w:tcPr>
          <w:p w:rsidR="00F9419A" w:rsidRPr="002B152B" w:rsidRDefault="00F9419A" w:rsidP="001144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52B">
              <w:t>Cost</w:t>
            </w:r>
          </w:p>
        </w:tc>
      </w:tr>
      <w:tr w:rsidR="00F9419A" w:rsidTr="0011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0E7E62" w:rsidRDefault="00F9419A" w:rsidP="00114400">
            <w:pPr>
              <w:rPr>
                <w:rFonts w:asciiTheme="minorHAnsi" w:hAnsiTheme="minorHAnsi"/>
                <w:b w:val="0"/>
                <w:sz w:val="20"/>
              </w:rPr>
            </w:pPr>
            <w:proofErr w:type="spellStart"/>
            <w:r w:rsidRPr="000E7E62">
              <w:rPr>
                <w:rFonts w:asciiTheme="minorHAnsi" w:hAnsiTheme="minorHAnsi"/>
                <w:b w:val="0"/>
                <w:sz w:val="20"/>
              </w:rPr>
              <w:t>Athane</w:t>
            </w:r>
            <w:proofErr w:type="spellEnd"/>
            <w:r w:rsidRPr="000E7E62">
              <w:rPr>
                <w:rFonts w:asciiTheme="minorHAnsi" w:hAnsiTheme="minorHAnsi"/>
                <w:b w:val="0"/>
                <w:sz w:val="20"/>
              </w:rPr>
              <w:t xml:space="preserve"> </w:t>
            </w:r>
            <w:proofErr w:type="spellStart"/>
            <w:r w:rsidRPr="000E7E62">
              <w:rPr>
                <w:rFonts w:asciiTheme="minorHAnsi" w:hAnsiTheme="minorHAnsi"/>
                <w:b w:val="0"/>
                <w:sz w:val="20"/>
              </w:rPr>
              <w:t>Illunivar</w:t>
            </w:r>
            <w:proofErr w:type="spellEnd"/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38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8*</w:t>
            </w:r>
          </w:p>
        </w:tc>
        <w:tc>
          <w:tcPr>
            <w:tcW w:w="737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87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66" w:type="dxa"/>
            <w:vAlign w:val="center"/>
          </w:tcPr>
          <w:p w:rsidR="00F9419A" w:rsidRDefault="004441C2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F9419A" w:rsidRPr="002B152B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F9419A" w:rsidTr="0011440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0E7E62" w:rsidRDefault="004441C2" w:rsidP="00114400">
            <w:pPr>
              <w:rPr>
                <w:rFonts w:asciiTheme="minorHAnsi" w:hAnsiTheme="minorHAnsi"/>
                <w:b w:val="0"/>
                <w:sz w:val="20"/>
              </w:rPr>
            </w:pPr>
            <w:proofErr w:type="spellStart"/>
            <w:r w:rsidRPr="000E7E62">
              <w:rPr>
                <w:rFonts w:asciiTheme="minorHAnsi" w:hAnsiTheme="minorHAnsi"/>
                <w:b w:val="0"/>
                <w:sz w:val="20"/>
              </w:rPr>
              <w:t>Nyathuren</w:t>
            </w:r>
            <w:proofErr w:type="spellEnd"/>
            <w:r w:rsidRPr="000E7E62">
              <w:rPr>
                <w:rFonts w:asciiTheme="minorHAnsi" w:hAnsiTheme="minorHAnsi"/>
                <w:b w:val="0"/>
                <w:sz w:val="20"/>
              </w:rPr>
              <w:t xml:space="preserve"> Kith-</w:t>
            </w:r>
            <w:proofErr w:type="spellStart"/>
            <w:r w:rsidRPr="000E7E62">
              <w:rPr>
                <w:rFonts w:asciiTheme="minorHAnsi" w:hAnsiTheme="minorHAnsi"/>
                <w:b w:val="0"/>
                <w:sz w:val="20"/>
              </w:rPr>
              <w:t>menras</w:t>
            </w:r>
            <w:proofErr w:type="spellEnd"/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38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6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5*</w:t>
            </w:r>
          </w:p>
        </w:tc>
        <w:tc>
          <w:tcPr>
            <w:tcW w:w="737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87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6" w:type="dxa"/>
            <w:vAlign w:val="center"/>
          </w:tcPr>
          <w:p w:rsidR="00F9419A" w:rsidRDefault="004441C2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03" w:type="dxa"/>
            <w:vAlign w:val="center"/>
          </w:tcPr>
          <w:p w:rsidR="00F9419A" w:rsidRPr="002B152B" w:rsidRDefault="00F9419A" w:rsidP="001144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150P</w:t>
            </w:r>
          </w:p>
        </w:tc>
      </w:tr>
      <w:tr w:rsidR="00F9419A" w:rsidTr="001144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0" w:type="dxa"/>
            <w:vAlign w:val="center"/>
          </w:tcPr>
          <w:p w:rsidR="00F9419A" w:rsidRPr="000E7E62" w:rsidRDefault="00F9419A" w:rsidP="00114400">
            <w:pPr>
              <w:rPr>
                <w:rFonts w:asciiTheme="minorHAnsi" w:hAnsiTheme="minorHAnsi"/>
                <w:b w:val="0"/>
                <w:sz w:val="20"/>
              </w:rPr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8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7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6" w:type="dxa"/>
            <w:vAlign w:val="center"/>
          </w:tcPr>
          <w:p w:rsidR="00F9419A" w:rsidRDefault="00F9419A" w:rsidP="001144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3" w:type="dxa"/>
            <w:vAlign w:val="center"/>
          </w:tcPr>
          <w:p w:rsidR="00F9419A" w:rsidRPr="002B152B" w:rsidRDefault="00F9419A" w:rsidP="00F94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F9419A" w:rsidRDefault="00F9419A"/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3" w:name="_Toc448394705"/>
      <w:r>
        <w:lastRenderedPageBreak/>
        <w:t>Units</w:t>
      </w:r>
      <w:bookmarkEnd w:id="3"/>
    </w:p>
    <w:p w:rsidR="00947EF2" w:rsidRPr="00947EF2" w:rsidRDefault="00947EF2" w:rsidP="00947EF2">
      <w:r>
        <w:t>Units cannot change their weapons to anything other than described.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662030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662030" w:rsidRDefault="00662030" w:rsidP="00F136CC">
            <w:pPr>
              <w:pStyle w:val="Heading2"/>
              <w:outlineLvl w:val="1"/>
            </w:pPr>
            <w:r>
              <w:t>Guardian</w:t>
            </w:r>
          </w:p>
          <w:p w:rsidR="00F764E6" w:rsidRDefault="00F764E6" w:rsidP="00F136CC">
            <w:pPr>
              <w:pStyle w:val="Heading3"/>
              <w:outlineLvl w:val="2"/>
            </w:pPr>
            <w:r>
              <w:t>Equipment</w:t>
            </w:r>
          </w:p>
          <w:p w:rsidR="007818D2" w:rsidRDefault="007818D2" w:rsidP="00F136CC">
            <w:r>
              <w:t xml:space="preserve">Guardians carry a </w:t>
            </w:r>
            <w:r>
              <w:rPr>
                <w:i/>
              </w:rPr>
              <w:t>Shuriken Catapult</w:t>
            </w:r>
            <w:r>
              <w:t>.</w:t>
            </w:r>
          </w:p>
          <w:p w:rsidR="007818D2" w:rsidRDefault="007818D2" w:rsidP="00F136CC"/>
          <w:p w:rsidR="001C0ED5" w:rsidRPr="001C0ED5" w:rsidRDefault="001C0ED5" w:rsidP="00F136CC">
            <w:pPr>
              <w:pStyle w:val="Heading3"/>
              <w:outlineLvl w:val="2"/>
            </w:pP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E83AF3" w:rsidRDefault="00E83AF3" w:rsidP="00F136CC">
            <w:pPr>
              <w:pStyle w:val="Heading2"/>
              <w:outlineLvl w:val="1"/>
            </w:pPr>
            <w:r>
              <w:t>Scorpion</w:t>
            </w:r>
          </w:p>
          <w:p w:rsidR="00E83AF3" w:rsidRDefault="0069242F" w:rsidP="00F136CC">
            <w:pPr>
              <w:pStyle w:val="Heading3"/>
              <w:outlineLvl w:val="2"/>
            </w:pPr>
            <w:r>
              <w:t>Equipment</w:t>
            </w:r>
          </w:p>
          <w:p w:rsidR="0069242F" w:rsidRDefault="0069242F" w:rsidP="00F136CC">
            <w:r>
              <w:t xml:space="preserve">Scorpions carry a </w:t>
            </w:r>
            <w:r>
              <w:rPr>
                <w:i/>
              </w:rPr>
              <w:t xml:space="preserve">Shuriken Pistol </w:t>
            </w:r>
            <w:r>
              <w:t xml:space="preserve">and a </w:t>
            </w:r>
            <w:r>
              <w:rPr>
                <w:i/>
              </w:rPr>
              <w:t>Scorpion Stinger</w:t>
            </w:r>
            <w:r>
              <w:t>.</w:t>
            </w:r>
          </w:p>
          <w:p w:rsidR="0069242F" w:rsidRPr="0069242F" w:rsidRDefault="0069242F" w:rsidP="00F136CC"/>
        </w:tc>
      </w:tr>
      <w:tr w:rsidR="001C0ED5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Ranger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Rangers carry a </w:t>
            </w:r>
            <w:r w:rsidRPr="00CE13C7">
              <w:rPr>
                <w:i/>
              </w:rPr>
              <w:t>Long Rifle</w:t>
            </w:r>
            <w:r>
              <w:t>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Avenger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Avengers carry a </w:t>
            </w:r>
            <w:r>
              <w:rPr>
                <w:i/>
              </w:rPr>
              <w:t>Shuriken Catapult.</w:t>
            </w:r>
            <w:r w:rsidR="00744D3C">
              <w:rPr>
                <w:i/>
              </w:rPr>
              <w:t xml:space="preserve"> </w:t>
            </w:r>
            <w:r>
              <w:t xml:space="preserve">They may choose to wield a </w:t>
            </w:r>
            <w:proofErr w:type="spellStart"/>
            <w:r w:rsidRPr="00744D3C">
              <w:rPr>
                <w:i/>
              </w:rPr>
              <w:t>Brightlance</w:t>
            </w:r>
            <w:proofErr w:type="spellEnd"/>
            <w:r>
              <w:t xml:space="preserve"> or a </w:t>
            </w:r>
            <w:r w:rsidRPr="00744D3C">
              <w:rPr>
                <w:i/>
              </w:rPr>
              <w:t>Pulse Laser</w:t>
            </w:r>
            <w:r>
              <w:t xml:space="preserve"> instead.</w:t>
            </w:r>
          </w:p>
        </w:tc>
      </w:tr>
      <w:tr w:rsidR="001C0ED5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Hawk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Pr="0037021C" w:rsidRDefault="001C0ED5" w:rsidP="00F136CC">
            <w:r>
              <w:t xml:space="preserve">Hawks carry a </w:t>
            </w:r>
            <w:r w:rsidR="00AF1340">
              <w:rPr>
                <w:i/>
              </w:rPr>
              <w:t xml:space="preserve">Cloud Sweeper </w:t>
            </w:r>
            <w:r w:rsidR="00AF1340">
              <w:t xml:space="preserve">or a </w:t>
            </w:r>
            <w:proofErr w:type="spellStart"/>
            <w:r w:rsidR="00AF1340">
              <w:rPr>
                <w:i/>
              </w:rPr>
              <w:t>Sunrifle</w:t>
            </w:r>
            <w:proofErr w:type="spellEnd"/>
            <w:r w:rsidR="00AF1340">
              <w:rPr>
                <w:i/>
              </w:rPr>
              <w:t xml:space="preserve"> </w:t>
            </w:r>
            <w:r w:rsidR="007223F6">
              <w:t xml:space="preserve">and </w:t>
            </w:r>
            <w:r w:rsidR="007223F6">
              <w:rPr>
                <w:i/>
              </w:rPr>
              <w:t xml:space="preserve">Hawk Wings, </w:t>
            </w:r>
            <w:r w:rsidR="007223F6">
              <w:t xml:space="preserve">giving them </w:t>
            </w:r>
            <w:r w:rsidR="007223F6">
              <w:rPr>
                <w:i/>
              </w:rPr>
              <w:t>Fast</w:t>
            </w:r>
            <w:r>
              <w:t xml:space="preserve">. 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Fire Dragons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Fire Dragons carry a </w:t>
            </w:r>
            <w:r w:rsidRPr="00D22ACC">
              <w:rPr>
                <w:i/>
              </w:rPr>
              <w:t>Flamer</w:t>
            </w:r>
            <w:r>
              <w:t>.</w:t>
            </w:r>
          </w:p>
          <w:p w:rsidR="001C0ED5" w:rsidRDefault="001C0ED5" w:rsidP="00F136CC"/>
        </w:tc>
      </w:tr>
      <w:tr w:rsidR="001C0ED5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1C0ED5" w:rsidP="00F136CC">
            <w:pPr>
              <w:pStyle w:val="Heading2"/>
              <w:outlineLvl w:val="1"/>
            </w:pPr>
            <w:r>
              <w:t>Reaper</w:t>
            </w:r>
          </w:p>
          <w:p w:rsidR="001C0ED5" w:rsidRDefault="001C0ED5" w:rsidP="00F136CC">
            <w:pPr>
              <w:pStyle w:val="Heading3"/>
              <w:outlineLvl w:val="2"/>
            </w:pPr>
            <w:r>
              <w:t>Equipment</w:t>
            </w:r>
          </w:p>
          <w:p w:rsidR="001C0ED5" w:rsidRDefault="001C0ED5" w:rsidP="00F136CC">
            <w:r>
              <w:t xml:space="preserve">Reapers carry a </w:t>
            </w:r>
            <w:r>
              <w:rPr>
                <w:i/>
              </w:rPr>
              <w:t>Reaper Launcher</w:t>
            </w:r>
            <w:r>
              <w:t>.</w:t>
            </w:r>
          </w:p>
          <w:p w:rsidR="001C0ED5" w:rsidRPr="001C0ED5" w:rsidRDefault="001C0ED5" w:rsidP="00F136CC">
            <w:r>
              <w:t xml:space="preserve">They may choose to wield a </w:t>
            </w:r>
            <w:r>
              <w:rPr>
                <w:i/>
              </w:rPr>
              <w:t>Tempest Launcher</w:t>
            </w:r>
            <w:r>
              <w:t xml:space="preserve"> instead.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1C0ED5" w:rsidRDefault="0043284A" w:rsidP="00F136CC">
            <w:pPr>
              <w:pStyle w:val="Heading2"/>
              <w:outlineLvl w:val="1"/>
            </w:pPr>
            <w:r>
              <w:t>Warp Spider</w:t>
            </w:r>
          </w:p>
          <w:p w:rsidR="0043284A" w:rsidRDefault="0043284A" w:rsidP="00F136CC">
            <w:pPr>
              <w:pStyle w:val="Heading3"/>
              <w:outlineLvl w:val="2"/>
            </w:pPr>
            <w:r>
              <w:t>Equipment</w:t>
            </w:r>
          </w:p>
          <w:p w:rsidR="0043284A" w:rsidRDefault="0043284A" w:rsidP="00F136CC">
            <w:r>
              <w:t xml:space="preserve">Warp Spider carry a </w:t>
            </w:r>
            <w:r>
              <w:rPr>
                <w:i/>
              </w:rPr>
              <w:t xml:space="preserve">Death Spinner </w:t>
            </w:r>
            <w:r>
              <w:t xml:space="preserve">and a </w:t>
            </w:r>
            <w:proofErr w:type="spellStart"/>
            <w:r>
              <w:rPr>
                <w:i/>
              </w:rPr>
              <w:t>Jumpfield</w:t>
            </w:r>
            <w:proofErr w:type="spellEnd"/>
            <w:r>
              <w:rPr>
                <w:i/>
              </w:rPr>
              <w:t xml:space="preserve"> Generator</w:t>
            </w:r>
            <w:r>
              <w:t>.</w:t>
            </w:r>
          </w:p>
          <w:p w:rsidR="0043284A" w:rsidRPr="0043284A" w:rsidRDefault="0043284A" w:rsidP="00F136CC">
            <w:r>
              <w:t xml:space="preserve">To use the </w:t>
            </w:r>
            <w:proofErr w:type="spellStart"/>
            <w:r>
              <w:t>Jumpfield</w:t>
            </w:r>
            <w:proofErr w:type="spellEnd"/>
            <w:r>
              <w:t xml:space="preserve"> Generator, Wa</w:t>
            </w:r>
            <w:r w:rsidR="000E66ED">
              <w:t>rp Spiders must spend 2AP in one</w:t>
            </w:r>
            <w:r>
              <w:t xml:space="preserve"> </w:t>
            </w:r>
            <w:r w:rsidR="000E66ED">
              <w:t>Round</w:t>
            </w:r>
            <w:r>
              <w:t xml:space="preserve">. Then, </w:t>
            </w:r>
            <w:r w:rsidR="000E66ED">
              <w:t xml:space="preserve">in the next Round, </w:t>
            </w:r>
            <w:r>
              <w:t>they may spend 1AP to teleport anywhere within 30cm, as long as any unit has line of sight to that point.</w:t>
            </w:r>
          </w:p>
        </w:tc>
      </w:tr>
      <w:tr w:rsidR="0037021C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37021C" w:rsidP="00F136CC">
            <w:pPr>
              <w:pStyle w:val="Heading2"/>
              <w:outlineLvl w:val="1"/>
            </w:pPr>
            <w:proofErr w:type="spellStart"/>
            <w:r>
              <w:t>Wraithguard</w:t>
            </w:r>
            <w:proofErr w:type="spellEnd"/>
          </w:p>
          <w:p w:rsidR="0037021C" w:rsidRDefault="0037021C" w:rsidP="00F136CC">
            <w:pPr>
              <w:pStyle w:val="Heading3"/>
              <w:outlineLvl w:val="2"/>
            </w:pPr>
            <w:r>
              <w:t>Equipment</w:t>
            </w:r>
          </w:p>
          <w:p w:rsidR="004A0165" w:rsidRPr="004A0165" w:rsidRDefault="00974B61" w:rsidP="00F136CC">
            <w:r>
              <w:t xml:space="preserve">Wraithguards carry either a </w:t>
            </w:r>
            <w:proofErr w:type="spellStart"/>
            <w:r>
              <w:rPr>
                <w:i/>
              </w:rPr>
              <w:t>Wraithcannon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or two </w:t>
            </w:r>
            <w:proofErr w:type="spellStart"/>
            <w:r>
              <w:rPr>
                <w:i/>
              </w:rPr>
              <w:t>Wraithblades</w:t>
            </w:r>
            <w:proofErr w:type="spellEnd"/>
            <w:r>
              <w:t>.</w:t>
            </w:r>
            <w:r w:rsidR="004A0165">
              <w:t xml:space="preserve"> Wraithguards are </w:t>
            </w:r>
            <w:r w:rsidR="004A0165">
              <w:rPr>
                <w:i/>
              </w:rPr>
              <w:t>Armored</w:t>
            </w:r>
            <w:r w:rsidR="00B77BEE">
              <w:rPr>
                <w:i/>
              </w:rPr>
              <w:t xml:space="preserve"> </w:t>
            </w:r>
            <w:r w:rsidR="00B77BEE">
              <w:t>and may use Heavy Weapons with no movement restriction</w:t>
            </w:r>
            <w:r w:rsidR="004A0165">
              <w:t>.</w:t>
            </w:r>
            <w:r w:rsidR="00F141ED">
              <w:t xml:space="preserve"> All Glyphs on the </w:t>
            </w:r>
            <w:proofErr w:type="spellStart"/>
            <w:r w:rsidR="00F141ED">
              <w:t>Wraithguard</w:t>
            </w:r>
            <w:proofErr w:type="spellEnd"/>
            <w:r w:rsidR="00F141ED">
              <w:t xml:space="preserve"> cost 2 Focus to activate.</w:t>
            </w:r>
          </w:p>
          <w:p w:rsidR="0037021C" w:rsidRPr="0037021C" w:rsidRDefault="0037021C" w:rsidP="00F136CC"/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37021C" w:rsidRDefault="00727D66" w:rsidP="00F136CC">
            <w:pPr>
              <w:pStyle w:val="Heading2"/>
              <w:outlineLvl w:val="1"/>
            </w:pPr>
            <w:r>
              <w:t>Autarch</w:t>
            </w:r>
          </w:p>
          <w:p w:rsidR="00727D66" w:rsidRDefault="00727D66" w:rsidP="00F136CC">
            <w:pPr>
              <w:pStyle w:val="Heading3"/>
              <w:outlineLvl w:val="2"/>
            </w:pPr>
            <w:r>
              <w:t>Equipment</w:t>
            </w:r>
          </w:p>
          <w:p w:rsidR="00727D66" w:rsidRPr="00727D66" w:rsidRDefault="00727D66" w:rsidP="00F136CC">
            <w:r>
              <w:t xml:space="preserve">An Autarch carries a </w:t>
            </w:r>
            <w:proofErr w:type="spellStart"/>
            <w:r w:rsidRPr="00727D66">
              <w:rPr>
                <w:i/>
              </w:rPr>
              <w:t>Powersword</w:t>
            </w:r>
            <w:proofErr w:type="spellEnd"/>
            <w:r w:rsidRPr="00727D66">
              <w:rPr>
                <w:i/>
              </w:rPr>
              <w:t xml:space="preserve"> </w:t>
            </w:r>
            <w:r>
              <w:t xml:space="preserve">and a </w:t>
            </w:r>
            <w:r w:rsidRPr="00727D66">
              <w:rPr>
                <w:i/>
              </w:rPr>
              <w:t>Fusion Pistol</w:t>
            </w:r>
            <w:r>
              <w:t>.</w:t>
            </w:r>
          </w:p>
        </w:tc>
      </w:tr>
      <w:tr w:rsidR="0037021C" w:rsidTr="00F136CC"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F136CC" w:rsidRDefault="00F136CC" w:rsidP="00F136CC">
            <w:pPr>
              <w:pStyle w:val="Heading2"/>
              <w:outlineLvl w:val="1"/>
            </w:pPr>
            <w:proofErr w:type="spellStart"/>
            <w:r>
              <w:t>Farseer</w:t>
            </w:r>
            <w:proofErr w:type="spellEnd"/>
          </w:p>
          <w:p w:rsidR="00F136CC" w:rsidRDefault="00F136CC" w:rsidP="00F136CC">
            <w:pPr>
              <w:pStyle w:val="Heading3"/>
              <w:outlineLvl w:val="2"/>
            </w:pPr>
            <w:r>
              <w:t xml:space="preserve">Equipment </w:t>
            </w:r>
          </w:p>
          <w:p w:rsidR="00790EC3" w:rsidRPr="00790EC3" w:rsidRDefault="00F136CC" w:rsidP="00F136CC">
            <w:proofErr w:type="spellStart"/>
            <w:r>
              <w:t>Farseers</w:t>
            </w:r>
            <w:proofErr w:type="spellEnd"/>
            <w:r>
              <w:t xml:space="preserve"> carry a </w:t>
            </w:r>
            <w:r>
              <w:rPr>
                <w:i/>
              </w:rPr>
              <w:t>Staff of Guidance</w:t>
            </w:r>
            <w:r>
              <w:t>. It counts as weapon, cannot be used in combat though.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:rsidR="00727D66" w:rsidRPr="00727D66" w:rsidRDefault="00727D66" w:rsidP="00F136CC"/>
        </w:tc>
      </w:tr>
    </w:tbl>
    <w:p w:rsidR="00015F8A" w:rsidRDefault="008E5F0D" w:rsidP="008E5F0D">
      <w:pPr>
        <w:pStyle w:val="Heading1"/>
      </w:pPr>
      <w:bookmarkStart w:id="4" w:name="_Toc448394706"/>
      <w:r>
        <w:lastRenderedPageBreak/>
        <w:t>Heroes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B73386" w:rsidTr="00B73386">
        <w:tc>
          <w:tcPr>
            <w:tcW w:w="5098" w:type="dxa"/>
          </w:tcPr>
          <w:p w:rsidR="00B73386" w:rsidRDefault="00B73386" w:rsidP="00B73386">
            <w:pPr>
              <w:pStyle w:val="Heading2"/>
              <w:outlineLvl w:val="1"/>
            </w:pPr>
            <w:proofErr w:type="spellStart"/>
            <w:r>
              <w:t>Athane</w:t>
            </w:r>
            <w:proofErr w:type="spellEnd"/>
            <w:r>
              <w:t xml:space="preserve"> </w:t>
            </w:r>
            <w:proofErr w:type="spellStart"/>
            <w:r>
              <w:t>Illunivar</w:t>
            </w:r>
            <w:proofErr w:type="spellEnd"/>
          </w:p>
          <w:p w:rsidR="00B73386" w:rsidRDefault="00B73386" w:rsidP="00B73386">
            <w:pPr>
              <w:pStyle w:val="Heading3"/>
              <w:outlineLvl w:val="2"/>
            </w:pPr>
            <w:r>
              <w:t>Equipment</w:t>
            </w:r>
          </w:p>
          <w:p w:rsidR="00B73386" w:rsidRDefault="00B73386" w:rsidP="00B73386">
            <w:proofErr w:type="spellStart"/>
            <w:r>
              <w:t>Athane</w:t>
            </w:r>
            <w:proofErr w:type="spellEnd"/>
            <w:r>
              <w:t xml:space="preserve"> </w:t>
            </w:r>
            <w:proofErr w:type="spellStart"/>
            <w:r>
              <w:t>Illunivar</w:t>
            </w:r>
            <w:proofErr w:type="spellEnd"/>
            <w:r>
              <w:t xml:space="preserve"> carries a Shuriken Catapult and has </w:t>
            </w:r>
            <w:r w:rsidRPr="00592882">
              <w:rPr>
                <w:i/>
              </w:rPr>
              <w:t>Hawk Wings</w:t>
            </w:r>
            <w:r>
              <w:t xml:space="preserve">, giving him </w:t>
            </w:r>
            <w:r>
              <w:rPr>
                <w:i/>
              </w:rPr>
              <w:t>Fast</w:t>
            </w:r>
            <w:r>
              <w:t>.</w:t>
            </w:r>
          </w:p>
          <w:p w:rsidR="002000ED" w:rsidRDefault="002000ED" w:rsidP="002000ED">
            <w:pPr>
              <w:pStyle w:val="Heading3"/>
              <w:outlineLvl w:val="2"/>
            </w:pPr>
            <w:r>
              <w:t>Trait</w:t>
            </w:r>
          </w:p>
          <w:p w:rsidR="002000ED" w:rsidRDefault="002000ED" w:rsidP="002000ED">
            <w:proofErr w:type="spellStart"/>
            <w:r>
              <w:t>Athane</w:t>
            </w:r>
            <w:proofErr w:type="spellEnd"/>
            <w:r>
              <w:t xml:space="preserve"> is usually found leading a host of Guardians in defense of a </w:t>
            </w:r>
            <w:proofErr w:type="spellStart"/>
            <w:r>
              <w:t>Craftworld</w:t>
            </w:r>
            <w:proofErr w:type="spellEnd"/>
            <w:r>
              <w:t>. All Guardians get +1 HP.</w:t>
            </w:r>
          </w:p>
          <w:p w:rsidR="002000ED" w:rsidRDefault="002000ED" w:rsidP="002000ED">
            <w:pPr>
              <w:pStyle w:val="Heading3"/>
              <w:outlineLvl w:val="2"/>
            </w:pPr>
            <w:r>
              <w:t>Synergy</w:t>
            </w:r>
          </w:p>
          <w:p w:rsidR="002000ED" w:rsidRPr="002000ED" w:rsidRDefault="002000ED" w:rsidP="002000ED">
            <w:r>
              <w:t xml:space="preserve">When </w:t>
            </w:r>
            <w:proofErr w:type="spellStart"/>
            <w:r>
              <w:t>Athane</w:t>
            </w:r>
            <w:proofErr w:type="spellEnd"/>
            <w:r>
              <w:t xml:space="preserve"> is accompanied by 4 or more Guardians, all Guardians get </w:t>
            </w:r>
            <w:proofErr w:type="gramStart"/>
            <w:r>
              <w:rPr>
                <w:i/>
              </w:rPr>
              <w:t>Armored(</w:t>
            </w:r>
            <w:proofErr w:type="gramEnd"/>
            <w:r>
              <w:rPr>
                <w:i/>
              </w:rPr>
              <w:t>5)</w:t>
            </w:r>
            <w:r>
              <w:t>.</w:t>
            </w:r>
          </w:p>
        </w:tc>
        <w:tc>
          <w:tcPr>
            <w:tcW w:w="5098" w:type="dxa"/>
          </w:tcPr>
          <w:p w:rsidR="00B73386" w:rsidRDefault="00A743F8" w:rsidP="00A743F8">
            <w:pPr>
              <w:pStyle w:val="Heading2"/>
              <w:outlineLvl w:val="1"/>
            </w:pPr>
            <w:proofErr w:type="spellStart"/>
            <w:r>
              <w:t>Nyathuren</w:t>
            </w:r>
            <w:proofErr w:type="spellEnd"/>
            <w:r>
              <w:t xml:space="preserve"> Kith-</w:t>
            </w:r>
            <w:proofErr w:type="spellStart"/>
            <w:r>
              <w:t>menras</w:t>
            </w:r>
            <w:proofErr w:type="spellEnd"/>
          </w:p>
          <w:p w:rsidR="00A743F8" w:rsidRDefault="00A743F8" w:rsidP="00A743F8">
            <w:pPr>
              <w:pStyle w:val="Heading3"/>
              <w:outlineLvl w:val="2"/>
            </w:pPr>
            <w:r>
              <w:t>Equipment</w:t>
            </w:r>
          </w:p>
          <w:p w:rsidR="00A743F8" w:rsidRDefault="00A743F8" w:rsidP="00A743F8">
            <w:proofErr w:type="spellStart"/>
            <w:r>
              <w:t>Nyathuren</w:t>
            </w:r>
            <w:proofErr w:type="spellEnd"/>
            <w:r>
              <w:t xml:space="preserve"> Kith-</w:t>
            </w:r>
            <w:proofErr w:type="spellStart"/>
            <w:r>
              <w:t>menras</w:t>
            </w:r>
            <w:proofErr w:type="spellEnd"/>
            <w:r>
              <w:t xml:space="preserve"> carries a </w:t>
            </w:r>
            <w:r w:rsidRPr="00A743F8">
              <w:rPr>
                <w:i/>
              </w:rPr>
              <w:t>Staff of Guidance</w:t>
            </w:r>
            <w:r>
              <w:rPr>
                <w:i/>
              </w:rPr>
              <w:t>.</w:t>
            </w:r>
            <w:r>
              <w:t xml:space="preserve"> It counts as weapon, but cannot be used in combat.</w:t>
            </w:r>
            <w:r w:rsidR="0004552F">
              <w:t xml:space="preserve"> She is</w:t>
            </w:r>
            <w:r w:rsidR="00482986">
              <w:t xml:space="preserve"> able to use Spells like a Seer, but cannot activate Glyphs on another unit.</w:t>
            </w:r>
          </w:p>
          <w:p w:rsidR="00562F71" w:rsidRDefault="00562F71" w:rsidP="00562F71">
            <w:pPr>
              <w:pStyle w:val="Heading3"/>
              <w:outlineLvl w:val="2"/>
            </w:pPr>
            <w:r>
              <w:t>Trait</w:t>
            </w:r>
          </w:p>
          <w:p w:rsidR="00562F71" w:rsidRDefault="009E3EED" w:rsidP="00562F71">
            <w:r>
              <w:t>Extensive knowledge gives Kith-</w:t>
            </w:r>
            <w:proofErr w:type="spellStart"/>
            <w:r>
              <w:t>menras</w:t>
            </w:r>
            <w:proofErr w:type="spellEnd"/>
            <w:r>
              <w:t xml:space="preserve"> the advantage in combat. All units in her Squad get +1 Critical and </w:t>
            </w:r>
            <w:r>
              <w:rPr>
                <w:i/>
              </w:rPr>
              <w:t>Weak Spots</w:t>
            </w:r>
            <w:r>
              <w:t>.</w:t>
            </w:r>
          </w:p>
          <w:p w:rsidR="00C26115" w:rsidRDefault="00824B5B" w:rsidP="00824B5B">
            <w:pPr>
              <w:pStyle w:val="Heading3"/>
              <w:outlineLvl w:val="2"/>
            </w:pPr>
            <w:r>
              <w:t>Synergy</w:t>
            </w:r>
          </w:p>
          <w:p w:rsidR="00824B5B" w:rsidRPr="00824B5B" w:rsidRDefault="0004552F" w:rsidP="00824B5B">
            <w:r>
              <w:t>Kith-</w:t>
            </w:r>
            <w:proofErr w:type="spellStart"/>
            <w:r>
              <w:t>menras</w:t>
            </w:r>
            <w:proofErr w:type="spellEnd"/>
            <w:r>
              <w:t xml:space="preserve"> works best alone. She can be used as Leader instead of a Autarch or </w:t>
            </w:r>
            <w:proofErr w:type="spellStart"/>
            <w:r>
              <w:t>Farseer</w:t>
            </w:r>
            <w:proofErr w:type="spellEnd"/>
            <w:r>
              <w:t xml:space="preserve">. As long as there are no Autarchs or </w:t>
            </w:r>
            <w:proofErr w:type="spellStart"/>
            <w:r>
              <w:t>Farseers</w:t>
            </w:r>
            <w:proofErr w:type="spellEnd"/>
            <w:r>
              <w:t xml:space="preserve"> in her Squad, </w:t>
            </w:r>
            <w:proofErr w:type="gramStart"/>
            <w:r>
              <w:t>She</w:t>
            </w:r>
            <w:proofErr w:type="gramEnd"/>
            <w:r>
              <w:t xml:space="preserve"> gets +2 Focus.</w:t>
            </w:r>
          </w:p>
        </w:tc>
      </w:tr>
      <w:tr w:rsidR="00B73386" w:rsidTr="00B73386">
        <w:tc>
          <w:tcPr>
            <w:tcW w:w="5098" w:type="dxa"/>
          </w:tcPr>
          <w:p w:rsidR="00B73386" w:rsidRDefault="00B73386"/>
        </w:tc>
        <w:tc>
          <w:tcPr>
            <w:tcW w:w="5098" w:type="dxa"/>
          </w:tcPr>
          <w:p w:rsidR="00B73386" w:rsidRDefault="00B73386"/>
        </w:tc>
      </w:tr>
      <w:tr w:rsidR="00B73386" w:rsidTr="00B73386">
        <w:tc>
          <w:tcPr>
            <w:tcW w:w="5098" w:type="dxa"/>
          </w:tcPr>
          <w:p w:rsidR="00B73386" w:rsidRDefault="00B73386"/>
        </w:tc>
        <w:tc>
          <w:tcPr>
            <w:tcW w:w="5098" w:type="dxa"/>
          </w:tcPr>
          <w:p w:rsidR="00B73386" w:rsidRDefault="00B73386"/>
        </w:tc>
      </w:tr>
    </w:tbl>
    <w:p w:rsidR="008E5F0D" w:rsidRDefault="008E5F0D">
      <w:r>
        <w:br w:type="page"/>
      </w:r>
    </w:p>
    <w:p w:rsidR="008E5F0D" w:rsidRDefault="008E5F0D" w:rsidP="008E5F0D">
      <w:pPr>
        <w:pStyle w:val="Heading1"/>
      </w:pPr>
      <w:bookmarkStart w:id="5" w:name="_Toc448394707"/>
      <w:r>
        <w:lastRenderedPageBreak/>
        <w:t>Weapons</w:t>
      </w:r>
      <w:bookmarkEnd w:id="5"/>
    </w:p>
    <w:p w:rsidR="00F131DE" w:rsidRPr="009E75CC" w:rsidRDefault="00F131DE" w:rsidP="00F131DE">
      <w:r>
        <w:t xml:space="preserve">All weapons are </w:t>
      </w:r>
      <w:r w:rsidR="00807D5D">
        <w:rPr>
          <w:i/>
        </w:rPr>
        <w:t>Projectile</w:t>
      </w:r>
      <w:r>
        <w:rPr>
          <w:i/>
        </w:rPr>
        <w:t xml:space="preserve"> </w:t>
      </w:r>
      <w:r>
        <w:t>weapons unless otherwise stated.</w:t>
      </w:r>
      <w:r w:rsidR="00CC25C1">
        <w:t xml:space="preserve"> All weapons are free.</w:t>
      </w:r>
    </w:p>
    <w:tbl>
      <w:tblPr>
        <w:tblStyle w:val="ListTable1Light"/>
        <w:tblW w:w="10283" w:type="dxa"/>
        <w:tblLook w:val="04A0" w:firstRow="1" w:lastRow="0" w:firstColumn="1" w:lastColumn="0" w:noHBand="0" w:noVBand="1"/>
      </w:tblPr>
      <w:tblGrid>
        <w:gridCol w:w="2795"/>
        <w:gridCol w:w="1140"/>
        <w:gridCol w:w="1437"/>
        <w:gridCol w:w="1172"/>
        <w:gridCol w:w="3739"/>
      </w:tblGrid>
      <w:tr w:rsidR="00DB11F6" w:rsidRPr="00E54E10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Melee Weapon </w:t>
            </w:r>
          </w:p>
        </w:tc>
        <w:tc>
          <w:tcPr>
            <w:tcW w:w="114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3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172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3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Scorpion Stinger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72" w:type="dxa"/>
          </w:tcPr>
          <w:p w:rsidR="00DB11F6" w:rsidRPr="00DE51E9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DB11F6" w:rsidRPr="008A5943" w:rsidRDefault="00A77E01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DB11F6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DB11F6" w:rsidRPr="00941A6C" w:rsidRDefault="00C92157" w:rsidP="00DB7CC9">
            <w:pPr>
              <w:rPr>
                <w:b w:val="0"/>
              </w:rPr>
            </w:pPr>
            <w:r>
              <w:rPr>
                <w:b w:val="0"/>
              </w:rPr>
              <w:t>Power Sword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72" w:type="dxa"/>
          </w:tcPr>
          <w:p w:rsidR="00DB11F6" w:rsidRDefault="00C9215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DB11F6" w:rsidRPr="008A5943" w:rsidRDefault="00C9215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756CB3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756CB3" w:rsidRPr="00756CB3" w:rsidRDefault="00756CB3" w:rsidP="00DB7CC9">
            <w:pPr>
              <w:rPr>
                <w:b w:val="0"/>
              </w:rPr>
            </w:pPr>
            <w:r w:rsidRPr="00756CB3">
              <w:rPr>
                <w:b w:val="0"/>
              </w:rPr>
              <w:t>Power</w:t>
            </w:r>
            <w:r>
              <w:rPr>
                <w:b w:val="0"/>
              </w:rPr>
              <w:t xml:space="preserve"> Spear</w:t>
            </w:r>
            <w:r w:rsidR="000D680B">
              <w:rPr>
                <w:b w:val="0"/>
              </w:rPr>
              <w:t xml:space="preserve"> (1</w:t>
            </w:r>
            <w:r w:rsidR="00961B0E">
              <w:rPr>
                <w:b w:val="0"/>
              </w:rPr>
              <w:t>H)</w:t>
            </w:r>
          </w:p>
        </w:tc>
        <w:tc>
          <w:tcPr>
            <w:tcW w:w="1140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756CB3" w:rsidRDefault="00756CB3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39" w:type="dxa"/>
          </w:tcPr>
          <w:p w:rsidR="00756CB3" w:rsidRDefault="00384809" w:rsidP="00384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Lethal Weapon</w:t>
            </w:r>
          </w:p>
        </w:tc>
      </w:tr>
      <w:tr w:rsidR="00C92157" w:rsidTr="00DB11F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  <w:r>
              <w:rPr>
                <w:b w:val="0"/>
              </w:rPr>
              <w:t>Wraith Blade</w:t>
            </w:r>
            <w:r w:rsidR="00961B0E">
              <w:rPr>
                <w:b w:val="0"/>
              </w:rPr>
              <w:t xml:space="preserve"> (1H)</w:t>
            </w: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Melee</w:t>
            </w: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39" w:type="dxa"/>
          </w:tcPr>
          <w:p w:rsidR="00C92157" w:rsidRPr="008A5943" w:rsidRDefault="00C92157" w:rsidP="00C92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C92157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5" w:type="dxa"/>
          </w:tcPr>
          <w:p w:rsidR="00C92157" w:rsidRPr="00941A6C" w:rsidRDefault="00C92157" w:rsidP="00C92157">
            <w:pPr>
              <w:rPr>
                <w:b w:val="0"/>
              </w:rPr>
            </w:pPr>
          </w:p>
        </w:tc>
        <w:tc>
          <w:tcPr>
            <w:tcW w:w="1140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2" w:type="dxa"/>
          </w:tcPr>
          <w:p w:rsidR="00C92157" w:rsidRDefault="00C92157" w:rsidP="00C921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39" w:type="dxa"/>
          </w:tcPr>
          <w:p w:rsidR="00C92157" w:rsidRPr="005D52C3" w:rsidRDefault="00C92157" w:rsidP="00C92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3C111F" w:rsidRDefault="00F131DE" w:rsidP="00F131DE"/>
    <w:tbl>
      <w:tblPr>
        <w:tblStyle w:val="ListTable1Light"/>
        <w:tblW w:w="10310" w:type="dxa"/>
        <w:tblLook w:val="04A0" w:firstRow="1" w:lastRow="0" w:firstColumn="1" w:lastColumn="0" w:noHBand="0" w:noVBand="1"/>
      </w:tblPr>
      <w:tblGrid>
        <w:gridCol w:w="2668"/>
        <w:gridCol w:w="1175"/>
        <w:gridCol w:w="1480"/>
        <w:gridCol w:w="1217"/>
        <w:gridCol w:w="3770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 xml:space="preserve">Pistol </w:t>
            </w:r>
          </w:p>
        </w:tc>
        <w:tc>
          <w:tcPr>
            <w:tcW w:w="11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8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Shuriken Pistol</w:t>
            </w: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7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126BB7" w:rsidP="00DB7CC9">
            <w:pPr>
              <w:rPr>
                <w:b w:val="0"/>
              </w:rPr>
            </w:pPr>
            <w:r>
              <w:rPr>
                <w:b w:val="0"/>
              </w:rPr>
              <w:t>Fusion Pistol</w:t>
            </w:r>
          </w:p>
        </w:tc>
        <w:tc>
          <w:tcPr>
            <w:tcW w:w="1175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80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7" w:type="dxa"/>
          </w:tcPr>
          <w:p w:rsidR="00DB11F6" w:rsidRPr="006429F6" w:rsidRDefault="00126BB7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70" w:type="dxa"/>
          </w:tcPr>
          <w:p w:rsidR="00DB11F6" w:rsidRPr="006429F6" w:rsidRDefault="00126BB7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8" w:type="dxa"/>
          </w:tcPr>
          <w:p w:rsidR="00DB11F6" w:rsidRPr="00941A6C" w:rsidRDefault="00DB11F6" w:rsidP="00DB7CC9">
            <w:pPr>
              <w:rPr>
                <w:b w:val="0"/>
              </w:rPr>
            </w:pPr>
          </w:p>
        </w:tc>
        <w:tc>
          <w:tcPr>
            <w:tcW w:w="1175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0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70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7F4D2A" w:rsidRDefault="00F131DE" w:rsidP="00F131DE"/>
    <w:tbl>
      <w:tblPr>
        <w:tblStyle w:val="ListTable1Light"/>
        <w:tblW w:w="10296" w:type="dxa"/>
        <w:tblLook w:val="04A0" w:firstRow="1" w:lastRow="0" w:firstColumn="1" w:lastColumn="0" w:noHBand="0" w:noVBand="1"/>
      </w:tblPr>
      <w:tblGrid>
        <w:gridCol w:w="2665"/>
        <w:gridCol w:w="1173"/>
        <w:gridCol w:w="1479"/>
        <w:gridCol w:w="1216"/>
        <w:gridCol w:w="3763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Rifle</w:t>
            </w:r>
          </w:p>
        </w:tc>
        <w:tc>
          <w:tcPr>
            <w:tcW w:w="117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6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63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8B7C0C">
            <w:pPr>
              <w:rPr>
                <w:b w:val="0"/>
              </w:rPr>
            </w:pPr>
            <w:r>
              <w:rPr>
                <w:b w:val="0"/>
              </w:rPr>
              <w:t>Shuriken Catapult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Brightlance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Pulse Laser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Flamer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3" w:type="dxa"/>
          </w:tcPr>
          <w:p w:rsidR="00DB11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Cone, Heat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Long Rifle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Weak Spots, Scope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Cloudsweeper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Sunlance</w:t>
            </w:r>
            <w:proofErr w:type="spellEnd"/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  <w:tr w:rsidR="00DB11F6" w:rsidRPr="003F547F" w:rsidTr="00DB11F6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Death Spinner</w:t>
            </w:r>
          </w:p>
        </w:tc>
        <w:tc>
          <w:tcPr>
            <w:tcW w:w="1173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 X</w:t>
            </w:r>
          </w:p>
        </w:tc>
        <w:tc>
          <w:tcPr>
            <w:tcW w:w="1479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16" w:type="dxa"/>
          </w:tcPr>
          <w:p w:rsidR="00DB11F6" w:rsidRPr="006429F6" w:rsidRDefault="00DB11F6" w:rsidP="00D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763" w:type="dxa"/>
          </w:tcPr>
          <w:p w:rsidR="00DB11F6" w:rsidRPr="006429F6" w:rsidRDefault="00DB11F6" w:rsidP="00DB7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Cone X, Light Weapon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5" w:type="dxa"/>
          </w:tcPr>
          <w:p w:rsidR="00DB11F6" w:rsidRPr="00941A6C" w:rsidRDefault="00DB11F6" w:rsidP="00DB7CC9">
            <w:pPr>
              <w:rPr>
                <w:b w:val="0"/>
              </w:rPr>
            </w:pPr>
            <w:r>
              <w:rPr>
                <w:b w:val="0"/>
              </w:rPr>
              <w:t>Spinneret Rifle</w:t>
            </w:r>
          </w:p>
        </w:tc>
        <w:tc>
          <w:tcPr>
            <w:tcW w:w="1173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9" w:type="dxa"/>
          </w:tcPr>
          <w:p w:rsidR="00DB11F6" w:rsidRDefault="00DB11F6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16" w:type="dxa"/>
          </w:tcPr>
          <w:p w:rsidR="00DB11F6" w:rsidRDefault="00AF5F19" w:rsidP="00D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63" w:type="dxa"/>
          </w:tcPr>
          <w:p w:rsidR="00DB11F6" w:rsidRDefault="00DB11F6" w:rsidP="00DB7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Penetration, Energy</w:t>
            </w:r>
          </w:p>
        </w:tc>
      </w:tr>
    </w:tbl>
    <w:p w:rsidR="00F131DE" w:rsidRPr="00294832" w:rsidRDefault="00F131DE" w:rsidP="00F131DE"/>
    <w:tbl>
      <w:tblPr>
        <w:tblStyle w:val="ListTable1Light"/>
        <w:tblW w:w="10336" w:type="dxa"/>
        <w:tblLook w:val="04A0" w:firstRow="1" w:lastRow="0" w:firstColumn="1" w:lastColumn="0" w:noHBand="0" w:noVBand="1"/>
      </w:tblPr>
      <w:tblGrid>
        <w:gridCol w:w="2765"/>
        <w:gridCol w:w="1170"/>
        <w:gridCol w:w="1475"/>
        <w:gridCol w:w="1217"/>
        <w:gridCol w:w="3709"/>
      </w:tblGrid>
      <w:tr w:rsidR="00DB11F6" w:rsidTr="00DB1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E54E10" w:rsidRDefault="00DB11F6" w:rsidP="00DB7CC9">
            <w:pPr>
              <w:rPr>
                <w:sz w:val="24"/>
              </w:rPr>
            </w:pPr>
            <w:r w:rsidRPr="00E54E10">
              <w:rPr>
                <w:sz w:val="24"/>
              </w:rPr>
              <w:t>Heavy Weapon</w:t>
            </w:r>
          </w:p>
        </w:tc>
        <w:tc>
          <w:tcPr>
            <w:tcW w:w="1170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Range</w:t>
            </w:r>
          </w:p>
        </w:tc>
        <w:tc>
          <w:tcPr>
            <w:tcW w:w="1475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Damage</w:t>
            </w:r>
          </w:p>
        </w:tc>
        <w:tc>
          <w:tcPr>
            <w:tcW w:w="1217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Attacks</w:t>
            </w:r>
          </w:p>
        </w:tc>
        <w:tc>
          <w:tcPr>
            <w:tcW w:w="3709" w:type="dxa"/>
          </w:tcPr>
          <w:p w:rsidR="00DB11F6" w:rsidRPr="00E54E10" w:rsidRDefault="00DB11F6" w:rsidP="00DB7C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54E10">
              <w:rPr>
                <w:sz w:val="24"/>
              </w:rPr>
              <w:t>Rules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Reaper Launcher</w:t>
            </w:r>
          </w:p>
        </w:tc>
        <w:tc>
          <w:tcPr>
            <w:tcW w:w="1170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Default="00DB11F6" w:rsidP="005768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17" w:type="dxa"/>
          </w:tcPr>
          <w:p w:rsidR="00DB11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709" w:type="dxa"/>
          </w:tcPr>
          <w:p w:rsidR="00DB11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Penetration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r>
              <w:rPr>
                <w:b w:val="0"/>
              </w:rPr>
              <w:t>Tempest Launcher</w:t>
            </w: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AoE</w:t>
            </w:r>
            <w:proofErr w:type="spellEnd"/>
            <w:r>
              <w:rPr>
                <w:i/>
              </w:rPr>
              <w:t xml:space="preserve"> M</w:t>
            </w: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Wraithcannon</w:t>
            </w:r>
            <w:proofErr w:type="spellEnd"/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45cm</w:t>
            </w: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17" w:type="dxa"/>
          </w:tcPr>
          <w:p w:rsidR="00DB11F6" w:rsidRPr="006429F6" w:rsidRDefault="005D56C0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D-Cannon, Energy</w:t>
            </w:r>
          </w:p>
        </w:tc>
      </w:tr>
      <w:tr w:rsidR="00DB11F6" w:rsidRPr="003F547F" w:rsidTr="00DB11F6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DB11F6" w:rsidRPr="003F547F" w:rsidTr="00DB1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DB11F6" w:rsidRPr="00941A6C" w:rsidRDefault="00DB11F6" w:rsidP="004F1851">
            <w:pPr>
              <w:rPr>
                <w:b w:val="0"/>
              </w:rPr>
            </w:pPr>
          </w:p>
        </w:tc>
        <w:tc>
          <w:tcPr>
            <w:tcW w:w="1170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5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DB11F6" w:rsidRPr="006429F6" w:rsidRDefault="00DB11F6" w:rsidP="004F1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09" w:type="dxa"/>
          </w:tcPr>
          <w:p w:rsidR="00DB11F6" w:rsidRPr="006429F6" w:rsidRDefault="00DB11F6" w:rsidP="004F18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</w:p>
        </w:tc>
      </w:tr>
    </w:tbl>
    <w:p w:rsidR="00F131DE" w:rsidRPr="00F131DE" w:rsidRDefault="00F131DE" w:rsidP="00F131DE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F131DE" w:rsidRPr="00F131DE" w:rsidRDefault="00F131DE" w:rsidP="00F131DE"/>
    <w:p w:rsidR="008C6656" w:rsidRDefault="008C6656">
      <w:r>
        <w:br w:type="page"/>
      </w:r>
    </w:p>
    <w:p w:rsidR="008C6656" w:rsidRDefault="008C6656" w:rsidP="008C6656">
      <w:pPr>
        <w:pStyle w:val="Heading1"/>
      </w:pPr>
      <w:bookmarkStart w:id="6" w:name="_Toc448394708"/>
      <w:r>
        <w:lastRenderedPageBreak/>
        <w:t>Equipment</w:t>
      </w:r>
      <w:bookmarkEnd w:id="6"/>
    </w:p>
    <w:p w:rsidR="00D57544" w:rsidRDefault="00D57544">
      <w:r>
        <w:t>All non-limited Equipment may only be equipped once per character.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F1427" w:rsidTr="005F1427">
        <w:tc>
          <w:tcPr>
            <w:tcW w:w="5098" w:type="dxa"/>
          </w:tcPr>
          <w:p w:rsidR="005F1427" w:rsidRDefault="005F1427" w:rsidP="005F1427">
            <w:pPr>
              <w:pStyle w:val="Heading2"/>
              <w:outlineLvl w:val="1"/>
            </w:pPr>
            <w:r>
              <w:t>Limited Equipment</w:t>
            </w:r>
          </w:p>
          <w:p w:rsidR="005F1427" w:rsidRDefault="00B231CB" w:rsidP="00B231CB">
            <w:pPr>
              <w:pStyle w:val="Heading3"/>
              <w:tabs>
                <w:tab w:val="left" w:pos="4284"/>
              </w:tabs>
              <w:outlineLvl w:val="2"/>
            </w:pPr>
            <w:r>
              <w:t>Plasma Grenade</w:t>
            </w:r>
            <w:r>
              <w:tab/>
              <w:t>5P</w:t>
            </w:r>
          </w:p>
          <w:p w:rsidR="00B231CB" w:rsidRDefault="00B231CB" w:rsidP="00B231CB">
            <w:pPr>
              <w:tabs>
                <w:tab w:val="left" w:pos="4284"/>
              </w:tabs>
              <w:ind w:right="422"/>
              <w:jc w:val="both"/>
            </w:pPr>
            <w:r>
              <w:t xml:space="preserve">Simple explosive grenades with 20cm range, 11 damage and 1 attack. Has </w:t>
            </w:r>
            <w:r w:rsidRPr="00D243FE">
              <w:rPr>
                <w:i/>
              </w:rPr>
              <w:t>Area of Effect M</w:t>
            </w:r>
            <w:r>
              <w:t xml:space="preserve"> and is </w:t>
            </w:r>
            <w:r w:rsidRPr="00D243FE">
              <w:rPr>
                <w:i/>
              </w:rPr>
              <w:t>Limited</w:t>
            </w:r>
            <w:r>
              <w:rPr>
                <w:i/>
              </w:rPr>
              <w:t xml:space="preserve"> </w:t>
            </w:r>
            <w:r w:rsidRPr="00A8099C">
              <w:t>and</w:t>
            </w:r>
            <w:r>
              <w:rPr>
                <w:i/>
              </w:rPr>
              <w:t xml:space="preserve"> </w:t>
            </w:r>
            <w:r>
              <w:t xml:space="preserve">counts as </w:t>
            </w:r>
            <w:r>
              <w:rPr>
                <w:i/>
              </w:rPr>
              <w:t>Projectile</w:t>
            </w:r>
            <w:r>
              <w:t xml:space="preserve">. Costs 1 Action Point to use. </w:t>
            </w:r>
          </w:p>
          <w:p w:rsidR="00B231CB" w:rsidRDefault="00B231CB" w:rsidP="007E0469">
            <w:pPr>
              <w:pStyle w:val="Heading3"/>
              <w:tabs>
                <w:tab w:val="left" w:pos="4284"/>
              </w:tabs>
              <w:outlineLvl w:val="2"/>
            </w:pPr>
            <w:r>
              <w:t>Haywire Grenade</w:t>
            </w:r>
            <w:r>
              <w:tab/>
              <w:t>5P</w:t>
            </w:r>
          </w:p>
          <w:p w:rsidR="00B231CB" w:rsidRPr="00B231CB" w:rsidRDefault="00B231CB" w:rsidP="00257523">
            <w:pPr>
              <w:tabs>
                <w:tab w:val="left" w:pos="4284"/>
              </w:tabs>
              <w:ind w:right="422"/>
              <w:jc w:val="both"/>
            </w:pPr>
            <w:r>
              <w:t xml:space="preserve">A tactical grenade emitting a high-powered EMP to stun nearby enemies. Every enemy hit is </w:t>
            </w:r>
            <w:r w:rsidRPr="00EA6178">
              <w:rPr>
                <w:i/>
              </w:rPr>
              <w:t>Stunned</w:t>
            </w:r>
            <w:r>
              <w:t xml:space="preserve">. </w:t>
            </w:r>
            <w:r w:rsidRPr="00247895">
              <w:t>Has</w:t>
            </w:r>
            <w:r>
              <w:t xml:space="preserve"> a 20cm range, </w:t>
            </w:r>
            <w:r w:rsidRPr="0082193A">
              <w:rPr>
                <w:i/>
              </w:rPr>
              <w:t>Area of Effect M</w:t>
            </w:r>
            <w:r>
              <w:t xml:space="preserve"> and is </w:t>
            </w:r>
            <w:r w:rsidRPr="00CD474D">
              <w:rPr>
                <w:i/>
              </w:rPr>
              <w:t>Limited</w:t>
            </w:r>
            <w:r>
              <w:t>. Costs 1 Action Point to use.</w:t>
            </w:r>
            <w:r w:rsidR="00257523" w:rsidRPr="00B231CB">
              <w:t xml:space="preserve"> </w:t>
            </w:r>
          </w:p>
        </w:tc>
        <w:tc>
          <w:tcPr>
            <w:tcW w:w="5098" w:type="dxa"/>
          </w:tcPr>
          <w:p w:rsidR="005F1427" w:rsidRDefault="005F1427" w:rsidP="00241E4F">
            <w:pPr>
              <w:pStyle w:val="Heading2"/>
              <w:tabs>
                <w:tab w:val="left" w:pos="4166"/>
              </w:tabs>
              <w:outlineLvl w:val="1"/>
            </w:pPr>
            <w:r>
              <w:t>Equipment</w:t>
            </w:r>
          </w:p>
          <w:p w:rsidR="00241E4F" w:rsidRDefault="00241E4F" w:rsidP="00241E4F">
            <w:pPr>
              <w:pStyle w:val="Heading3"/>
              <w:tabs>
                <w:tab w:val="left" w:pos="4166"/>
              </w:tabs>
              <w:outlineLvl w:val="2"/>
            </w:pPr>
            <w:proofErr w:type="spellStart"/>
            <w:r>
              <w:t>LightWeb</w:t>
            </w:r>
            <w:proofErr w:type="spellEnd"/>
            <w:r>
              <w:tab/>
              <w:t>10P</w:t>
            </w:r>
          </w:p>
          <w:p w:rsidR="00241E4F" w:rsidRPr="00241E4F" w:rsidRDefault="00241E4F" w:rsidP="00241E4F">
            <w:r>
              <w:t xml:space="preserve">Over the </w:t>
            </w:r>
            <w:proofErr w:type="spellStart"/>
            <w:r>
              <w:t>LightWeb</w:t>
            </w:r>
            <w:proofErr w:type="spellEnd"/>
            <w:r>
              <w:t>, units can communicate and share combat data in a more effective way, giving all users</w:t>
            </w:r>
            <w:r w:rsidR="000549C8">
              <w:t xml:space="preserve"> of the </w:t>
            </w:r>
            <w:proofErr w:type="spellStart"/>
            <w:r w:rsidR="000549C8">
              <w:t>LightWeb</w:t>
            </w:r>
            <w:proofErr w:type="spellEnd"/>
            <w:r w:rsidR="000549C8">
              <w:t xml:space="preserve"> +2 MM per user within 20cm. </w:t>
            </w:r>
          </w:p>
        </w:tc>
      </w:tr>
    </w:tbl>
    <w:p w:rsidR="008C6656" w:rsidRDefault="008C6656">
      <w:r>
        <w:br w:type="page"/>
      </w:r>
    </w:p>
    <w:p w:rsidR="00DC6856" w:rsidRDefault="00DC6856" w:rsidP="00675ED3">
      <w:pPr>
        <w:pStyle w:val="Heading1"/>
      </w:pPr>
      <w:bookmarkStart w:id="7" w:name="_Toc448394709"/>
      <w:r>
        <w:lastRenderedPageBreak/>
        <w:t>Glyphs</w:t>
      </w:r>
      <w:bookmarkEnd w:id="7"/>
    </w:p>
    <w:p w:rsidR="00C146A5" w:rsidRDefault="00C146A5" w:rsidP="00C146A5">
      <w:r>
        <w:t xml:space="preserve">All units may inscribe any number of glyphs onto themselves. Every rune may be activated once per round, for the cost of </w:t>
      </w:r>
      <w:r w:rsidR="008339F7">
        <w:t xml:space="preserve">one </w:t>
      </w:r>
      <w:r>
        <w:t>Focus.</w:t>
      </w:r>
    </w:p>
    <w:p w:rsidR="00C146A5" w:rsidRDefault="00C146A5" w:rsidP="00C146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C146A5" w:rsidTr="00C146A5">
        <w:tc>
          <w:tcPr>
            <w:tcW w:w="5098" w:type="dxa"/>
          </w:tcPr>
          <w:p w:rsidR="00C146A5" w:rsidRDefault="00C146A5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Speed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A66123">
            <w:pPr>
              <w:tabs>
                <w:tab w:val="left" w:pos="3851"/>
              </w:tabs>
            </w:pPr>
            <w:r>
              <w:t xml:space="preserve">When activated, grants +10cm on </w:t>
            </w:r>
            <w:r>
              <w:rPr>
                <w:i/>
              </w:rPr>
              <w:t xml:space="preserve">Move </w:t>
            </w:r>
            <w:r>
              <w:t>actions.</w:t>
            </w:r>
          </w:p>
        </w:tc>
        <w:tc>
          <w:tcPr>
            <w:tcW w:w="5098" w:type="dxa"/>
          </w:tcPr>
          <w:p w:rsidR="00C146A5" w:rsidRDefault="00C146A5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Sight</w:t>
            </w:r>
            <w:r>
              <w:tab/>
            </w:r>
            <w:r w:rsidR="00D06722">
              <w:t>10 Points</w:t>
            </w:r>
          </w:p>
          <w:p w:rsidR="00C146A5" w:rsidRPr="00C146A5" w:rsidRDefault="00C146A5" w:rsidP="00C146A5">
            <w:r>
              <w:t>When activated, grants +10 Ma</w:t>
            </w:r>
            <w:r w:rsidR="00E111F3">
              <w:t>rksmanship for one ranged assault</w:t>
            </w:r>
            <w:r>
              <w:t>.</w:t>
            </w:r>
          </w:p>
        </w:tc>
      </w:tr>
      <w:tr w:rsidR="00A66123" w:rsidTr="00C146A5">
        <w:tc>
          <w:tcPr>
            <w:tcW w:w="5098" w:type="dxa"/>
          </w:tcPr>
          <w:p w:rsidR="00A66123" w:rsidRDefault="00A66123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Wrath</w:t>
            </w:r>
            <w:r>
              <w:tab/>
              <w:t>20 Points</w:t>
            </w:r>
          </w:p>
          <w:p w:rsidR="00A66123" w:rsidRPr="00A66123" w:rsidRDefault="00A66123" w:rsidP="0010122A">
            <w:r>
              <w:t>When activated, grants one free ranged or melee a</w:t>
            </w:r>
            <w:r w:rsidR="0010122A">
              <w:t>ssault</w:t>
            </w:r>
            <w:r>
              <w:t>.</w:t>
            </w:r>
          </w:p>
        </w:tc>
        <w:tc>
          <w:tcPr>
            <w:tcW w:w="5098" w:type="dxa"/>
          </w:tcPr>
          <w:p w:rsidR="00A66123" w:rsidRDefault="00B75874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Preparation</w:t>
            </w:r>
            <w:r>
              <w:tab/>
              <w:t>10 Points</w:t>
            </w:r>
          </w:p>
          <w:p w:rsidR="00B75874" w:rsidRPr="00B75874" w:rsidRDefault="00B75874" w:rsidP="007401A9">
            <w:r>
              <w:t>When activa</w:t>
            </w:r>
            <w:r w:rsidR="007401A9">
              <w:t>ted, grants any 3 rerolls in</w:t>
            </w:r>
            <w:r w:rsidR="00BB2B50">
              <w:t xml:space="preserve"> this</w:t>
            </w:r>
            <w:r>
              <w:t xml:space="preserve"> round.</w:t>
            </w:r>
          </w:p>
        </w:tc>
      </w:tr>
      <w:tr w:rsidR="00A66123" w:rsidTr="00C146A5">
        <w:tc>
          <w:tcPr>
            <w:tcW w:w="5098" w:type="dxa"/>
          </w:tcPr>
          <w:p w:rsidR="00A66123" w:rsidRDefault="002D74D9" w:rsidP="00A66123">
            <w:pPr>
              <w:pStyle w:val="Heading3"/>
              <w:tabs>
                <w:tab w:val="left" w:pos="3851"/>
              </w:tabs>
              <w:outlineLvl w:val="2"/>
            </w:pPr>
            <w:r>
              <w:t>Glyph of Shadows</w:t>
            </w:r>
            <w:r>
              <w:tab/>
              <w:t>10 Points</w:t>
            </w:r>
          </w:p>
          <w:p w:rsidR="002D74D9" w:rsidRPr="002D74D9" w:rsidRDefault="002D74D9" w:rsidP="002D74D9">
            <w:r>
              <w:t xml:space="preserve">When activated, this unit slips into the shadows. It gets </w:t>
            </w:r>
            <w:proofErr w:type="gramStart"/>
            <w:r>
              <w:rPr>
                <w:i/>
              </w:rPr>
              <w:t>Dodge(</w:t>
            </w:r>
            <w:proofErr w:type="gramEnd"/>
            <w:r>
              <w:rPr>
                <w:i/>
              </w:rPr>
              <w:t xml:space="preserve">10) </w:t>
            </w:r>
            <w:r w:rsidR="00130B89">
              <w:t>for one round.</w:t>
            </w:r>
          </w:p>
        </w:tc>
        <w:tc>
          <w:tcPr>
            <w:tcW w:w="5098" w:type="dxa"/>
          </w:tcPr>
          <w:p w:rsidR="00A66123" w:rsidRDefault="00E42395" w:rsidP="00C146A5">
            <w:pPr>
              <w:pStyle w:val="Heading3"/>
              <w:tabs>
                <w:tab w:val="left" w:pos="3856"/>
              </w:tabs>
              <w:outlineLvl w:val="2"/>
            </w:pPr>
            <w:r>
              <w:t>Glyph of the Warrior</w:t>
            </w:r>
            <w:r>
              <w:tab/>
              <w:t>10 Points</w:t>
            </w:r>
          </w:p>
          <w:p w:rsidR="00E42395" w:rsidRPr="00E42395" w:rsidRDefault="00E42395" w:rsidP="00E42395">
            <w:r>
              <w:t xml:space="preserve">When activated, grants </w:t>
            </w:r>
            <w:r w:rsidR="00845697">
              <w:t>+10 CB for one melee assault.</w:t>
            </w:r>
          </w:p>
        </w:tc>
      </w:tr>
    </w:tbl>
    <w:p w:rsidR="00C146A5" w:rsidRPr="00C146A5" w:rsidRDefault="00C146A5" w:rsidP="00C146A5"/>
    <w:p w:rsidR="00DC6856" w:rsidRDefault="00DC6856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4D1807" w:rsidRDefault="00675ED3" w:rsidP="004D1807">
      <w:pPr>
        <w:pStyle w:val="Heading1"/>
      </w:pPr>
      <w:bookmarkStart w:id="8" w:name="_Toc448394710"/>
      <w:r>
        <w:lastRenderedPageBreak/>
        <w:t>Paths</w:t>
      </w:r>
      <w:bookmarkEnd w:id="8"/>
    </w:p>
    <w:p w:rsidR="004D1807" w:rsidRDefault="004D1807" w:rsidP="004D1807">
      <w:r>
        <w:t xml:space="preserve">All Autarchs may </w:t>
      </w:r>
      <w:r w:rsidR="00030DCB">
        <w:t>choose two paths to follow. These Paths grant special bonuses for the Autarch and the Squad. Additionally, it may grant access to special weapons and equipment.</w:t>
      </w:r>
    </w:p>
    <w:p w:rsidR="0030087C" w:rsidRDefault="0030087C" w:rsidP="0030087C">
      <w:pPr>
        <w:pStyle w:val="Heading3"/>
      </w:pPr>
    </w:p>
    <w:p w:rsidR="0030087C" w:rsidRDefault="0030087C" w:rsidP="00F66440">
      <w:pPr>
        <w:pStyle w:val="Heading2"/>
      </w:pPr>
      <w:r>
        <w:t>Path of the Warrior</w:t>
      </w:r>
    </w:p>
    <w:p w:rsidR="0030087C" w:rsidRDefault="00F473AE" w:rsidP="0030087C">
      <w:r>
        <w:t>Training in the art of combat, the Autarch hones his skills in battle</w:t>
      </w:r>
      <w:r w:rsidR="008E69CF">
        <w:t>.</w:t>
      </w:r>
    </w:p>
    <w:p w:rsidR="0094104F" w:rsidRDefault="0094104F" w:rsidP="0030087C">
      <w:r>
        <w:t xml:space="preserve">Going down the Path of the Warrior gives the Autarch a bonus of +3 to MM, CB and DF. </w:t>
      </w:r>
      <w:r>
        <w:br/>
        <w:t>All their melee and ranged assaults gain +1 attack.</w:t>
      </w:r>
    </w:p>
    <w:p w:rsidR="0060195B" w:rsidRDefault="00A27D19" w:rsidP="0030087C">
      <w:r>
        <w:t>The Autarch may now swap his Power Sword</w:t>
      </w:r>
      <w:r w:rsidR="0060195B">
        <w:t xml:space="preserve"> for a Power Spear.</w:t>
      </w:r>
    </w:p>
    <w:p w:rsidR="00F66440" w:rsidRDefault="00F66440" w:rsidP="0030087C"/>
    <w:p w:rsidR="003729C7" w:rsidRDefault="003729C7" w:rsidP="00F66440">
      <w:pPr>
        <w:pStyle w:val="Heading2"/>
      </w:pPr>
      <w:r>
        <w:t>Path of Command</w:t>
      </w:r>
    </w:p>
    <w:p w:rsidR="003729C7" w:rsidRDefault="003729C7" w:rsidP="003729C7">
      <w:r>
        <w:t>Training in the art of leadership, the Autarch learns to lead their armies into battle.</w:t>
      </w:r>
    </w:p>
    <w:p w:rsidR="00645C4C" w:rsidRDefault="00645C4C" w:rsidP="003729C7">
      <w:r>
        <w:t xml:space="preserve">Going down the Path of Command gives the Autarch +2 Focus. </w:t>
      </w:r>
      <w:r w:rsidR="00B95070">
        <w:t>Every unit may choose one free glyph while assembling the Squad.</w:t>
      </w:r>
    </w:p>
    <w:p w:rsidR="00F66440" w:rsidRDefault="00F66440" w:rsidP="003729C7"/>
    <w:p w:rsidR="003729C7" w:rsidRDefault="003729C7" w:rsidP="00F66440">
      <w:pPr>
        <w:pStyle w:val="Heading2"/>
      </w:pPr>
      <w:r>
        <w:t>Path of the Healer</w:t>
      </w:r>
    </w:p>
    <w:p w:rsidR="003729C7" w:rsidRDefault="003729C7" w:rsidP="003729C7">
      <w:r>
        <w:t>Focusing on restoration and protection, the Autarch keeps his allies alive for as long as possible.</w:t>
      </w:r>
    </w:p>
    <w:p w:rsidR="000E0A6D" w:rsidRDefault="00175306" w:rsidP="003729C7">
      <w:r>
        <w:t>Going down the Path of the Healer gives the Autarch +1 HP. He may now heal one wound for an ally</w:t>
      </w:r>
      <w:r w:rsidR="0099592E">
        <w:t xml:space="preserve"> within 5cm for 1 AP.</w:t>
      </w:r>
      <w:r w:rsidR="00710281">
        <w:t xml:space="preserve"> This does not work on Wraithguards.</w:t>
      </w:r>
      <w:r>
        <w:t xml:space="preserve"> </w:t>
      </w:r>
    </w:p>
    <w:p w:rsidR="00F66440" w:rsidRDefault="00F66440" w:rsidP="003729C7"/>
    <w:p w:rsidR="004A157C" w:rsidRDefault="004A157C" w:rsidP="00F66440">
      <w:pPr>
        <w:pStyle w:val="Heading2"/>
      </w:pPr>
      <w:r>
        <w:t>Path of the Seer</w:t>
      </w:r>
    </w:p>
    <w:p w:rsidR="004A157C" w:rsidRDefault="00173FA4" w:rsidP="004A157C">
      <w:r>
        <w:t>Learning to master</w:t>
      </w:r>
      <w:r w:rsidR="004A157C">
        <w:t xml:space="preserve"> their psychic</w:t>
      </w:r>
      <w:r>
        <w:t xml:space="preserve"> potential, the Autarch learns to unleash the power of the warp in battle.</w:t>
      </w:r>
    </w:p>
    <w:p w:rsidR="000E0A6D" w:rsidRDefault="00E97DD2" w:rsidP="004A157C">
      <w:r>
        <w:t>Going down the Path of the Seer gives the</w:t>
      </w:r>
      <w:r w:rsidR="00235B80">
        <w:t xml:space="preserve"> Autarch</w:t>
      </w:r>
      <w:r w:rsidR="00C2665B">
        <w:t xml:space="preserve"> the ability to cast up to one spell per round.</w:t>
      </w:r>
      <w:r w:rsidR="00235B80">
        <w:t xml:space="preserve"> </w:t>
      </w:r>
    </w:p>
    <w:p w:rsidR="00F66440" w:rsidRDefault="00F66440" w:rsidP="004A157C"/>
    <w:p w:rsidR="00173FA4" w:rsidRDefault="00173FA4" w:rsidP="00F66440">
      <w:pPr>
        <w:pStyle w:val="Heading2"/>
      </w:pPr>
      <w:r>
        <w:t>Path of Shaping</w:t>
      </w:r>
    </w:p>
    <w:p w:rsidR="00173FA4" w:rsidRDefault="00173FA4" w:rsidP="00173FA4">
      <w:r>
        <w:t>Focusing on building an</w:t>
      </w:r>
      <w:r w:rsidR="00794915">
        <w:t>d</w:t>
      </w:r>
      <w:r>
        <w:t xml:space="preserve"> creating, the Autarch learns to craft both trinkets and weapons for war.</w:t>
      </w:r>
    </w:p>
    <w:p w:rsidR="000E0A6D" w:rsidRDefault="00E92C46" w:rsidP="00173FA4">
      <w:r>
        <w:t xml:space="preserve">Going down the Path of Shaping lets the Autarch apply handcrafted enhancements to all weapons in the Squad, giving them +2 Damage. </w:t>
      </w:r>
      <w:r w:rsidR="00D03D0E">
        <w:t xml:space="preserve">Units within 10cm of the Autarch also receive </w:t>
      </w:r>
      <w:proofErr w:type="gramStart"/>
      <w:r w:rsidR="00D03D0E">
        <w:rPr>
          <w:i/>
        </w:rPr>
        <w:t>Armored(</w:t>
      </w:r>
      <w:proofErr w:type="gramEnd"/>
      <w:r w:rsidR="00D03D0E">
        <w:rPr>
          <w:i/>
        </w:rPr>
        <w:t xml:space="preserve">5) </w:t>
      </w:r>
      <w:r w:rsidR="00D03D0E">
        <w:t xml:space="preserve">if they have no </w:t>
      </w:r>
      <w:r w:rsidR="00D03D0E">
        <w:rPr>
          <w:i/>
        </w:rPr>
        <w:t xml:space="preserve">Armored </w:t>
      </w:r>
      <w:r w:rsidR="00D03D0E">
        <w:t>yet.</w:t>
      </w:r>
    </w:p>
    <w:p w:rsidR="00F66440" w:rsidRPr="00D03D0E" w:rsidRDefault="00F66440" w:rsidP="00173FA4"/>
    <w:p w:rsidR="005842D3" w:rsidRDefault="005842D3" w:rsidP="00F66440">
      <w:pPr>
        <w:pStyle w:val="Heading2"/>
      </w:pPr>
      <w:r>
        <w:lastRenderedPageBreak/>
        <w:t>Path of the Mariner</w:t>
      </w:r>
    </w:p>
    <w:p w:rsidR="005842D3" w:rsidRDefault="005842D3" w:rsidP="005842D3">
      <w:r>
        <w:t>Following the call to the stars, the Autarch makes his starship their starship their second home.</w:t>
      </w:r>
    </w:p>
    <w:p w:rsidR="00A21190" w:rsidRDefault="00A21190" w:rsidP="005842D3">
      <w:r>
        <w:t>Going down the Path of the Mariner gives the Autarch the ability to call in support from his fleet. Once per round, the Autarch may either:</w:t>
      </w:r>
    </w:p>
    <w:p w:rsidR="00A21190" w:rsidRDefault="00A21190" w:rsidP="00A21190">
      <w:pPr>
        <w:pStyle w:val="ListParagraph"/>
        <w:numPr>
          <w:ilvl w:val="0"/>
          <w:numId w:val="1"/>
        </w:numPr>
      </w:pPr>
      <w:r>
        <w:t xml:space="preserve">Call down a </w:t>
      </w:r>
      <w:proofErr w:type="spellStart"/>
      <w:r>
        <w:t>Sunlance</w:t>
      </w:r>
      <w:proofErr w:type="spellEnd"/>
      <w:r>
        <w:t xml:space="preserve"> to target any plac</w:t>
      </w:r>
      <w:r w:rsidR="00A37364">
        <w:t>e on the battlefield with 15D, 2</w:t>
      </w:r>
      <w:r>
        <w:t xml:space="preserve">A and </w:t>
      </w:r>
      <w:proofErr w:type="spellStart"/>
      <w:r>
        <w:t>AoE</w:t>
      </w:r>
      <w:proofErr w:type="spellEnd"/>
      <w:r>
        <w:t xml:space="preserve"> S.</w:t>
      </w:r>
    </w:p>
    <w:p w:rsidR="001C7FCA" w:rsidRDefault="00A37364" w:rsidP="000E0A6D">
      <w:pPr>
        <w:pStyle w:val="ListParagraph"/>
        <w:numPr>
          <w:ilvl w:val="0"/>
          <w:numId w:val="1"/>
        </w:numPr>
      </w:pPr>
      <w:r>
        <w:t xml:space="preserve">Call down a delayed </w:t>
      </w:r>
      <w:proofErr w:type="spellStart"/>
      <w:r>
        <w:t>Scatterstrike</w:t>
      </w:r>
      <w:proofErr w:type="spellEnd"/>
      <w:r>
        <w:t xml:space="preserve"> targeted at any place with 10D, 4A and </w:t>
      </w:r>
      <w:proofErr w:type="spellStart"/>
      <w:r>
        <w:t>AoE</w:t>
      </w:r>
      <w:proofErr w:type="spellEnd"/>
      <w:r>
        <w:t xml:space="preserve"> M. The strike is marked in the round it is called in, but only lands and deals damage in the next. If you are player 2, it lands after player 1’s </w:t>
      </w:r>
      <w:proofErr w:type="gramStart"/>
      <w:r>
        <w:t>turn</w:t>
      </w:r>
      <w:proofErr w:type="gramEnd"/>
      <w:r>
        <w:t>.</w:t>
      </w:r>
    </w:p>
    <w:p w:rsidR="00F66440" w:rsidRDefault="00F66440">
      <w:r>
        <w:br w:type="page"/>
      </w:r>
    </w:p>
    <w:p w:rsidR="00775E6A" w:rsidRDefault="00775E6A" w:rsidP="00775E6A">
      <w:pPr>
        <w:pStyle w:val="Heading1"/>
      </w:pPr>
      <w:bookmarkStart w:id="9" w:name="_Toc448394711"/>
      <w:r>
        <w:lastRenderedPageBreak/>
        <w:t>Artifacts</w:t>
      </w:r>
      <w:bookmarkEnd w:id="9"/>
    </w:p>
    <w:p w:rsidR="00775E6A" w:rsidRDefault="00894FE1" w:rsidP="00775E6A">
      <w:r>
        <w:t xml:space="preserve">Artifacts may be bought by Seers and Autarchs to aid them in battle. </w:t>
      </w:r>
      <w:r w:rsidR="00E45809">
        <w:t>Both may buy and equip weapons as they please, but may only carry up to two weapons, and only either 2x 1H or 1x 2H.</w:t>
      </w:r>
      <w:r w:rsidR="00761A8F">
        <w:t xml:space="preserve"> Every Artifact may only be bought once per game.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E45809" w:rsidTr="00E45809">
        <w:tc>
          <w:tcPr>
            <w:tcW w:w="5098" w:type="dxa"/>
          </w:tcPr>
          <w:p w:rsidR="00E45809" w:rsidRDefault="00673F16" w:rsidP="00C932D3">
            <w:pPr>
              <w:pStyle w:val="Heading3"/>
              <w:tabs>
                <w:tab w:val="left" w:pos="4276"/>
              </w:tabs>
              <w:outlineLvl w:val="2"/>
            </w:pPr>
            <w:r>
              <w:t xml:space="preserve">Blade of the </w:t>
            </w:r>
            <w:r w:rsidR="00F6789F">
              <w:t>F</w:t>
            </w:r>
            <w:r>
              <w:t>alling Moon</w:t>
            </w:r>
            <w:r>
              <w:tab/>
              <w:t>40P</w:t>
            </w:r>
          </w:p>
          <w:p w:rsidR="003337F4" w:rsidRDefault="00C932D3" w:rsidP="00C932D3">
            <w:r>
              <w:t xml:space="preserve">A 1H crescent blade, masterfully crafted and deadly in battle. </w:t>
            </w:r>
          </w:p>
          <w:p w:rsidR="003337F4" w:rsidRDefault="003337F4" w:rsidP="00C932D3"/>
          <w:tbl>
            <w:tblPr>
              <w:tblStyle w:val="ListTable1Light"/>
              <w:tblW w:w="0" w:type="auto"/>
              <w:tblLook w:val="04A0" w:firstRow="1" w:lastRow="0" w:firstColumn="1" w:lastColumn="0" w:noHBand="0" w:noVBand="1"/>
            </w:tblPr>
            <w:tblGrid>
              <w:gridCol w:w="795"/>
              <w:gridCol w:w="966"/>
              <w:gridCol w:w="896"/>
              <w:gridCol w:w="2225"/>
            </w:tblGrid>
            <w:tr w:rsidR="003337F4" w:rsidTr="00333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3337F4" w:rsidRDefault="003337F4" w:rsidP="003337F4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951" w:type="dxa"/>
                </w:tcPr>
                <w:p w:rsidR="003337F4" w:rsidRDefault="003337F4" w:rsidP="00333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Damage</w:t>
                  </w:r>
                </w:p>
              </w:tc>
              <w:tc>
                <w:tcPr>
                  <w:tcW w:w="850" w:type="dxa"/>
                </w:tcPr>
                <w:p w:rsidR="003337F4" w:rsidRDefault="003337F4" w:rsidP="00333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Attacks</w:t>
                  </w:r>
                </w:p>
              </w:tc>
              <w:tc>
                <w:tcPr>
                  <w:tcW w:w="2301" w:type="dxa"/>
                </w:tcPr>
                <w:p w:rsidR="003337F4" w:rsidRDefault="003337F4" w:rsidP="00C932D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Rules</w:t>
                  </w:r>
                </w:p>
              </w:tc>
            </w:tr>
            <w:tr w:rsidR="003337F4" w:rsidTr="00333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3337F4" w:rsidRDefault="003337F4" w:rsidP="003337F4">
                  <w:pPr>
                    <w:jc w:val="center"/>
                  </w:pPr>
                  <w:r>
                    <w:t>Melee</w:t>
                  </w:r>
                </w:p>
              </w:tc>
              <w:tc>
                <w:tcPr>
                  <w:tcW w:w="951" w:type="dxa"/>
                </w:tcPr>
                <w:p w:rsidR="003337F4" w:rsidRDefault="003337F4" w:rsidP="003337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12</w:t>
                  </w:r>
                </w:p>
              </w:tc>
              <w:tc>
                <w:tcPr>
                  <w:tcW w:w="850" w:type="dxa"/>
                </w:tcPr>
                <w:p w:rsidR="003337F4" w:rsidRDefault="003337F4" w:rsidP="003337F4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2301" w:type="dxa"/>
                </w:tcPr>
                <w:p w:rsidR="003337F4" w:rsidRPr="007254FA" w:rsidRDefault="007254FA" w:rsidP="00C932D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>
                    <w:rPr>
                      <w:i/>
                    </w:rPr>
                    <w:t>Lethal Weapon</w:t>
                  </w:r>
                </w:p>
              </w:tc>
            </w:tr>
          </w:tbl>
          <w:p w:rsidR="00C932D3" w:rsidRDefault="00C932D3" w:rsidP="00C932D3">
            <w:r>
              <w:t xml:space="preserve"> </w:t>
            </w:r>
          </w:p>
          <w:p w:rsidR="00C932D3" w:rsidRPr="00C932D3" w:rsidRDefault="00C932D3" w:rsidP="00C932D3"/>
        </w:tc>
        <w:tc>
          <w:tcPr>
            <w:tcW w:w="5098" w:type="dxa"/>
          </w:tcPr>
          <w:p w:rsidR="00E45809" w:rsidRDefault="00761A8F" w:rsidP="00761A8F">
            <w:pPr>
              <w:pStyle w:val="Heading3"/>
              <w:tabs>
                <w:tab w:val="left" w:pos="4321"/>
              </w:tabs>
              <w:outlineLvl w:val="2"/>
            </w:pPr>
            <w:r>
              <w:t>Shield of the Rising Sun</w:t>
            </w:r>
            <w:r>
              <w:tab/>
              <w:t>40P</w:t>
            </w:r>
          </w:p>
          <w:p w:rsidR="00F03B47" w:rsidRDefault="00F03B47" w:rsidP="00F03B47">
            <w:r>
              <w:t>An energy shield, that lights up like the morning sun when deflecting incoming projectiles.</w:t>
            </w:r>
          </w:p>
          <w:p w:rsidR="00F03B47" w:rsidRPr="00F03B47" w:rsidRDefault="00F03B47" w:rsidP="00F03B47">
            <w:r>
              <w:t xml:space="preserve">Gives </w:t>
            </w:r>
            <w:proofErr w:type="gramStart"/>
            <w:r w:rsidRPr="00F03B47">
              <w:rPr>
                <w:i/>
              </w:rPr>
              <w:t>Armored(</w:t>
            </w:r>
            <w:proofErr w:type="gramEnd"/>
            <w:r w:rsidRPr="00F03B47">
              <w:rPr>
                <w:i/>
              </w:rPr>
              <w:t>15)</w:t>
            </w:r>
            <w:r>
              <w:t xml:space="preserve"> when attacked in the front (180°).</w:t>
            </w:r>
          </w:p>
        </w:tc>
      </w:tr>
      <w:tr w:rsidR="00D26359" w:rsidTr="00E45809">
        <w:tc>
          <w:tcPr>
            <w:tcW w:w="5098" w:type="dxa"/>
          </w:tcPr>
          <w:p w:rsidR="00D26359" w:rsidRDefault="00D26359" w:rsidP="00C932D3">
            <w:pPr>
              <w:pStyle w:val="Heading3"/>
              <w:tabs>
                <w:tab w:val="left" w:pos="4276"/>
              </w:tabs>
              <w:outlineLvl w:val="2"/>
            </w:pPr>
            <w:proofErr w:type="spellStart"/>
            <w:r>
              <w:t>Starchild</w:t>
            </w:r>
            <w:proofErr w:type="spellEnd"/>
            <w:r>
              <w:tab/>
              <w:t>60P</w:t>
            </w:r>
          </w:p>
          <w:p w:rsidR="00D26359" w:rsidRDefault="00D26359" w:rsidP="00D26359">
            <w:r>
              <w:t xml:space="preserve">An ancient 2H glaive, more an artifact than weapon. However, in times of great need, worthy warriors may carry it into battle to protect their </w:t>
            </w:r>
            <w:proofErr w:type="spellStart"/>
            <w:r>
              <w:t>craftworld</w:t>
            </w:r>
            <w:proofErr w:type="spellEnd"/>
            <w:r>
              <w:t>.</w:t>
            </w:r>
          </w:p>
          <w:p w:rsidR="00D26359" w:rsidRDefault="00D26359" w:rsidP="00D26359"/>
          <w:tbl>
            <w:tblPr>
              <w:tblStyle w:val="ListTable1Light"/>
              <w:tblW w:w="0" w:type="auto"/>
              <w:tblLook w:val="04A0" w:firstRow="1" w:lastRow="0" w:firstColumn="1" w:lastColumn="0" w:noHBand="0" w:noVBand="1"/>
            </w:tblPr>
            <w:tblGrid>
              <w:gridCol w:w="795"/>
              <w:gridCol w:w="966"/>
              <w:gridCol w:w="896"/>
              <w:gridCol w:w="2225"/>
            </w:tblGrid>
            <w:tr w:rsidR="00D26359" w:rsidTr="00977E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D26359" w:rsidRDefault="00D26359" w:rsidP="00D26359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951" w:type="dxa"/>
                </w:tcPr>
                <w:p w:rsidR="00D26359" w:rsidRDefault="00D26359" w:rsidP="00D263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Damage</w:t>
                  </w:r>
                </w:p>
              </w:tc>
              <w:tc>
                <w:tcPr>
                  <w:tcW w:w="850" w:type="dxa"/>
                </w:tcPr>
                <w:p w:rsidR="00D26359" w:rsidRDefault="00D26359" w:rsidP="00D26359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Attacks</w:t>
                  </w:r>
                </w:p>
              </w:tc>
              <w:tc>
                <w:tcPr>
                  <w:tcW w:w="2301" w:type="dxa"/>
                </w:tcPr>
                <w:p w:rsidR="00D26359" w:rsidRDefault="00D26359" w:rsidP="00D2635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Rules</w:t>
                  </w:r>
                </w:p>
              </w:tc>
            </w:tr>
            <w:tr w:rsidR="00D26359" w:rsidTr="00977E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D26359" w:rsidRDefault="00D26359" w:rsidP="00D26359">
                  <w:pPr>
                    <w:jc w:val="center"/>
                  </w:pPr>
                  <w:r>
                    <w:t>Melee</w:t>
                  </w:r>
                </w:p>
              </w:tc>
              <w:tc>
                <w:tcPr>
                  <w:tcW w:w="951" w:type="dxa"/>
                </w:tcPr>
                <w:p w:rsidR="00D26359" w:rsidRDefault="00F70669" w:rsidP="00D263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  <w:tc>
                <w:tcPr>
                  <w:tcW w:w="850" w:type="dxa"/>
                </w:tcPr>
                <w:p w:rsidR="00D26359" w:rsidRDefault="00F70669" w:rsidP="00D26359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</w:t>
                  </w:r>
                </w:p>
              </w:tc>
              <w:tc>
                <w:tcPr>
                  <w:tcW w:w="2301" w:type="dxa"/>
                </w:tcPr>
                <w:p w:rsidR="00D26359" w:rsidRPr="00D26359" w:rsidRDefault="00D26359" w:rsidP="00D2635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 w:rsidRPr="00D26359">
                    <w:rPr>
                      <w:i/>
                    </w:rPr>
                    <w:t>Cleave</w:t>
                  </w:r>
                  <w:r w:rsidR="006743D1">
                    <w:rPr>
                      <w:i/>
                    </w:rPr>
                    <w:t>, Penetration</w:t>
                  </w:r>
                  <w:r w:rsidR="00FB0BD8">
                    <w:rPr>
                      <w:i/>
                    </w:rPr>
                    <w:t>, Heavy Strikes</w:t>
                  </w:r>
                </w:p>
              </w:tc>
            </w:tr>
            <w:tr w:rsidR="00D26359" w:rsidTr="00977E2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D26359" w:rsidRDefault="00D26359" w:rsidP="00D26359">
                  <w:pPr>
                    <w:jc w:val="center"/>
                  </w:pPr>
                </w:p>
              </w:tc>
              <w:tc>
                <w:tcPr>
                  <w:tcW w:w="951" w:type="dxa"/>
                </w:tcPr>
                <w:p w:rsidR="00D26359" w:rsidRDefault="00D26359" w:rsidP="00D2635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850" w:type="dxa"/>
                </w:tcPr>
                <w:p w:rsidR="00D26359" w:rsidRDefault="00D26359" w:rsidP="00D2635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301" w:type="dxa"/>
                </w:tcPr>
                <w:p w:rsidR="00D26359" w:rsidRDefault="00D26359" w:rsidP="00D2635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D26359" w:rsidRPr="00D26359" w:rsidRDefault="00D26359" w:rsidP="00D26359"/>
        </w:tc>
        <w:tc>
          <w:tcPr>
            <w:tcW w:w="5098" w:type="dxa"/>
          </w:tcPr>
          <w:p w:rsidR="00D26359" w:rsidRDefault="00A520CA" w:rsidP="00761A8F">
            <w:pPr>
              <w:pStyle w:val="Heading3"/>
              <w:tabs>
                <w:tab w:val="left" w:pos="4321"/>
              </w:tabs>
              <w:outlineLvl w:val="2"/>
            </w:pPr>
            <w:proofErr w:type="spellStart"/>
            <w:r>
              <w:t>Lightbringer</w:t>
            </w:r>
            <w:proofErr w:type="spellEnd"/>
            <w:r>
              <w:tab/>
              <w:t>40P</w:t>
            </w:r>
          </w:p>
          <w:p w:rsidR="00A520CA" w:rsidRDefault="00A520CA" w:rsidP="00A520CA">
            <w:r>
              <w:t xml:space="preserve">A unique pistol, channeling the light of the stars themselves. </w:t>
            </w:r>
          </w:p>
          <w:p w:rsidR="00A520CA" w:rsidRDefault="00A520CA" w:rsidP="00A520CA"/>
          <w:tbl>
            <w:tblPr>
              <w:tblStyle w:val="ListTable1Light"/>
              <w:tblW w:w="0" w:type="auto"/>
              <w:tblLook w:val="04A0" w:firstRow="1" w:lastRow="0" w:firstColumn="1" w:lastColumn="0" w:noHBand="0" w:noVBand="1"/>
            </w:tblPr>
            <w:tblGrid>
              <w:gridCol w:w="782"/>
              <w:gridCol w:w="966"/>
              <w:gridCol w:w="896"/>
              <w:gridCol w:w="2238"/>
            </w:tblGrid>
            <w:tr w:rsidR="00A520CA" w:rsidTr="00977E2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A520CA" w:rsidRDefault="00A520CA" w:rsidP="00A520CA">
                  <w:pPr>
                    <w:jc w:val="center"/>
                  </w:pPr>
                  <w:r>
                    <w:t>Range</w:t>
                  </w:r>
                </w:p>
              </w:tc>
              <w:tc>
                <w:tcPr>
                  <w:tcW w:w="951" w:type="dxa"/>
                </w:tcPr>
                <w:p w:rsidR="00A520CA" w:rsidRDefault="00A520CA" w:rsidP="00A520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Damage</w:t>
                  </w:r>
                </w:p>
              </w:tc>
              <w:tc>
                <w:tcPr>
                  <w:tcW w:w="850" w:type="dxa"/>
                </w:tcPr>
                <w:p w:rsidR="00A520CA" w:rsidRDefault="00A520CA" w:rsidP="00A520C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Attacks</w:t>
                  </w:r>
                </w:p>
              </w:tc>
              <w:tc>
                <w:tcPr>
                  <w:tcW w:w="2301" w:type="dxa"/>
                </w:tcPr>
                <w:p w:rsidR="00A520CA" w:rsidRDefault="00A520CA" w:rsidP="00A520C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Rules</w:t>
                  </w:r>
                </w:p>
              </w:tc>
            </w:tr>
            <w:tr w:rsidR="00A520CA" w:rsidTr="00977E2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70" w:type="dxa"/>
                </w:tcPr>
                <w:p w:rsidR="00A520CA" w:rsidRDefault="00A520CA" w:rsidP="00A520CA">
                  <w:pPr>
                    <w:jc w:val="center"/>
                  </w:pPr>
                  <w:r>
                    <w:t>30cm</w:t>
                  </w:r>
                </w:p>
              </w:tc>
              <w:tc>
                <w:tcPr>
                  <w:tcW w:w="951" w:type="dxa"/>
                </w:tcPr>
                <w:p w:rsidR="00A520CA" w:rsidRDefault="00A520CA" w:rsidP="00A520C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</w:t>
                  </w:r>
                </w:p>
              </w:tc>
              <w:tc>
                <w:tcPr>
                  <w:tcW w:w="850" w:type="dxa"/>
                </w:tcPr>
                <w:p w:rsidR="00A520CA" w:rsidRDefault="00A520CA" w:rsidP="00A520C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</w:t>
                  </w:r>
                </w:p>
              </w:tc>
              <w:tc>
                <w:tcPr>
                  <w:tcW w:w="2301" w:type="dxa"/>
                </w:tcPr>
                <w:p w:rsidR="00A520CA" w:rsidRPr="00A520CA" w:rsidRDefault="00A520CA" w:rsidP="00A520C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i/>
                    </w:rPr>
                  </w:pPr>
                  <w:r>
                    <w:rPr>
                      <w:i/>
                    </w:rPr>
                    <w:t>Lethal Wounds</w:t>
                  </w:r>
                </w:p>
              </w:tc>
            </w:tr>
          </w:tbl>
          <w:p w:rsidR="00A520CA" w:rsidRPr="00A520CA" w:rsidRDefault="00A520CA" w:rsidP="00A520CA"/>
        </w:tc>
      </w:tr>
    </w:tbl>
    <w:p w:rsidR="00E45809" w:rsidRPr="00775E6A" w:rsidRDefault="00E45809" w:rsidP="00775E6A"/>
    <w:p w:rsidR="00775E6A" w:rsidRDefault="00775E6A">
      <w:pPr>
        <w:rPr>
          <w:rFonts w:ascii="Lato" w:eastAsiaTheme="majorEastAsia" w:hAnsi="Lato" w:cstheme="majorBidi"/>
          <w:spacing w:val="24"/>
          <w:sz w:val="36"/>
          <w:szCs w:val="32"/>
        </w:rPr>
      </w:pPr>
    </w:p>
    <w:p w:rsidR="00775E6A" w:rsidRDefault="00775E6A">
      <w:pPr>
        <w:rPr>
          <w:rFonts w:ascii="Lato" w:eastAsiaTheme="majorEastAsia" w:hAnsi="Lato" w:cstheme="majorBidi"/>
          <w:spacing w:val="24"/>
          <w:sz w:val="36"/>
          <w:szCs w:val="32"/>
        </w:rPr>
      </w:pPr>
      <w:r>
        <w:br w:type="page"/>
      </w:r>
    </w:p>
    <w:p w:rsidR="007C7F30" w:rsidRDefault="001C7FCA" w:rsidP="001C7FCA">
      <w:pPr>
        <w:pStyle w:val="Heading1"/>
      </w:pPr>
      <w:bookmarkStart w:id="10" w:name="_Toc448394712"/>
      <w:r>
        <w:lastRenderedPageBreak/>
        <w:t>Spells</w:t>
      </w:r>
      <w:bookmarkEnd w:id="10"/>
    </w:p>
    <w:tbl>
      <w:tblPr>
        <w:tblStyle w:val="ListTable1Light"/>
        <w:tblW w:w="0" w:type="auto"/>
        <w:tblLook w:val="0420" w:firstRow="1" w:lastRow="0" w:firstColumn="0" w:lastColumn="0" w:noHBand="0" w:noVBand="1"/>
      </w:tblPr>
      <w:tblGrid>
        <w:gridCol w:w="5245"/>
        <w:gridCol w:w="1701"/>
        <w:gridCol w:w="1701"/>
        <w:gridCol w:w="1549"/>
      </w:tblGrid>
      <w:tr w:rsidR="003E275E" w:rsidTr="003E2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>
            <w:r>
              <w:t>Spell</w:t>
            </w:r>
          </w:p>
        </w:tc>
        <w:tc>
          <w:tcPr>
            <w:tcW w:w="1701" w:type="dxa"/>
          </w:tcPr>
          <w:p w:rsidR="003E275E" w:rsidRDefault="003E275E" w:rsidP="003E275E">
            <w:pPr>
              <w:jc w:val="center"/>
            </w:pPr>
            <w:r>
              <w:t>Target</w:t>
            </w:r>
          </w:p>
        </w:tc>
        <w:tc>
          <w:tcPr>
            <w:tcW w:w="1701" w:type="dxa"/>
          </w:tcPr>
          <w:p w:rsidR="003E275E" w:rsidRDefault="003E275E" w:rsidP="003E275E">
            <w:pPr>
              <w:jc w:val="center"/>
            </w:pPr>
            <w:r>
              <w:t>Range</w:t>
            </w:r>
          </w:p>
        </w:tc>
        <w:tc>
          <w:tcPr>
            <w:tcW w:w="1549" w:type="dxa"/>
          </w:tcPr>
          <w:p w:rsidR="003E275E" w:rsidRDefault="003E275E" w:rsidP="003E275E">
            <w:pPr>
              <w:jc w:val="center"/>
            </w:pPr>
            <w:proofErr w:type="spellStart"/>
            <w:r>
              <w:t>Foucs</w:t>
            </w:r>
            <w:proofErr w:type="spellEnd"/>
          </w:p>
        </w:tc>
      </w:tr>
      <w:tr w:rsidR="003E275E" w:rsidTr="003E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>
            <w:proofErr w:type="spellStart"/>
            <w:r>
              <w:t>Aetherfire</w:t>
            </w:r>
            <w:proofErr w:type="spellEnd"/>
          </w:p>
        </w:tc>
        <w:tc>
          <w:tcPr>
            <w:tcW w:w="1701" w:type="dxa"/>
          </w:tcPr>
          <w:p w:rsidR="003E275E" w:rsidRDefault="003E275E" w:rsidP="00874504">
            <w:pPr>
              <w:jc w:val="center"/>
            </w:pPr>
            <w:r>
              <w:t>Enemy</w:t>
            </w:r>
          </w:p>
        </w:tc>
        <w:tc>
          <w:tcPr>
            <w:tcW w:w="1701" w:type="dxa"/>
          </w:tcPr>
          <w:p w:rsidR="003E275E" w:rsidRDefault="003E275E" w:rsidP="00874504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3E275E" w:rsidP="00874504">
            <w:pPr>
              <w:jc w:val="center"/>
            </w:pPr>
            <w:r>
              <w:t>1</w:t>
            </w:r>
          </w:p>
        </w:tc>
      </w:tr>
      <w:tr w:rsidR="003E275E" w:rsidTr="003E275E">
        <w:tc>
          <w:tcPr>
            <w:tcW w:w="5245" w:type="dxa"/>
          </w:tcPr>
          <w:p w:rsidR="003E275E" w:rsidRDefault="00874504" w:rsidP="003E275E">
            <w:proofErr w:type="spellStart"/>
            <w:r>
              <w:t>Kineshield</w:t>
            </w:r>
            <w:proofErr w:type="spellEnd"/>
          </w:p>
        </w:tc>
        <w:tc>
          <w:tcPr>
            <w:tcW w:w="1701" w:type="dxa"/>
          </w:tcPr>
          <w:p w:rsidR="003E275E" w:rsidRDefault="00874504" w:rsidP="00874504">
            <w:pPr>
              <w:jc w:val="center"/>
            </w:pPr>
            <w:r>
              <w:t>Ally</w:t>
            </w:r>
          </w:p>
        </w:tc>
        <w:tc>
          <w:tcPr>
            <w:tcW w:w="1701" w:type="dxa"/>
          </w:tcPr>
          <w:p w:rsidR="003E275E" w:rsidRDefault="00874504" w:rsidP="00874504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874504" w:rsidP="00874504">
            <w:pPr>
              <w:jc w:val="center"/>
            </w:pPr>
            <w:r>
              <w:t>1</w:t>
            </w:r>
          </w:p>
        </w:tc>
      </w:tr>
      <w:tr w:rsidR="003E275E" w:rsidTr="003E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0E3A6A" w:rsidP="003E275E">
            <w:r>
              <w:t>Relocation</w:t>
            </w:r>
          </w:p>
        </w:tc>
        <w:tc>
          <w:tcPr>
            <w:tcW w:w="1701" w:type="dxa"/>
          </w:tcPr>
          <w:p w:rsidR="003E275E" w:rsidRDefault="000E3A6A" w:rsidP="00874504">
            <w:pPr>
              <w:jc w:val="center"/>
            </w:pPr>
            <w:r>
              <w:t>Ally</w:t>
            </w:r>
          </w:p>
        </w:tc>
        <w:tc>
          <w:tcPr>
            <w:tcW w:w="1701" w:type="dxa"/>
          </w:tcPr>
          <w:p w:rsidR="003E275E" w:rsidRDefault="000E3A6A" w:rsidP="00874504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0E3A6A" w:rsidP="00874504">
            <w:pPr>
              <w:jc w:val="center"/>
            </w:pPr>
            <w:r>
              <w:t>x</w:t>
            </w:r>
          </w:p>
        </w:tc>
      </w:tr>
      <w:tr w:rsidR="003E275E" w:rsidTr="003E275E">
        <w:tc>
          <w:tcPr>
            <w:tcW w:w="5245" w:type="dxa"/>
          </w:tcPr>
          <w:p w:rsidR="003E275E" w:rsidRDefault="002614B3" w:rsidP="003E275E">
            <w:r>
              <w:t>Wrath</w:t>
            </w:r>
          </w:p>
        </w:tc>
        <w:tc>
          <w:tcPr>
            <w:tcW w:w="1701" w:type="dxa"/>
          </w:tcPr>
          <w:p w:rsidR="003E275E" w:rsidRDefault="002614B3" w:rsidP="00874504">
            <w:pPr>
              <w:jc w:val="center"/>
            </w:pPr>
            <w:r>
              <w:t>Ally</w:t>
            </w:r>
          </w:p>
        </w:tc>
        <w:tc>
          <w:tcPr>
            <w:tcW w:w="1701" w:type="dxa"/>
          </w:tcPr>
          <w:p w:rsidR="003E275E" w:rsidRDefault="002614B3" w:rsidP="00874504">
            <w:pPr>
              <w:jc w:val="center"/>
            </w:pPr>
            <w:r>
              <w:t>30cm</w:t>
            </w:r>
          </w:p>
        </w:tc>
        <w:tc>
          <w:tcPr>
            <w:tcW w:w="1549" w:type="dxa"/>
          </w:tcPr>
          <w:p w:rsidR="003E275E" w:rsidRDefault="002614B3" w:rsidP="00874504">
            <w:pPr>
              <w:jc w:val="center"/>
            </w:pPr>
            <w:r>
              <w:t>1</w:t>
            </w:r>
          </w:p>
        </w:tc>
      </w:tr>
      <w:tr w:rsidR="003E275E" w:rsidTr="003E27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5" w:type="dxa"/>
          </w:tcPr>
          <w:p w:rsidR="003E275E" w:rsidRDefault="003E275E" w:rsidP="003E275E"/>
        </w:tc>
        <w:tc>
          <w:tcPr>
            <w:tcW w:w="1701" w:type="dxa"/>
          </w:tcPr>
          <w:p w:rsidR="003E275E" w:rsidRDefault="003E275E" w:rsidP="00874504">
            <w:pPr>
              <w:jc w:val="center"/>
            </w:pPr>
          </w:p>
        </w:tc>
        <w:tc>
          <w:tcPr>
            <w:tcW w:w="1701" w:type="dxa"/>
          </w:tcPr>
          <w:p w:rsidR="003E275E" w:rsidRDefault="003E275E" w:rsidP="00874504">
            <w:pPr>
              <w:jc w:val="center"/>
            </w:pPr>
          </w:p>
        </w:tc>
        <w:tc>
          <w:tcPr>
            <w:tcW w:w="1549" w:type="dxa"/>
          </w:tcPr>
          <w:p w:rsidR="003E275E" w:rsidRDefault="003E275E" w:rsidP="00874504">
            <w:pPr>
              <w:jc w:val="center"/>
            </w:pPr>
          </w:p>
        </w:tc>
      </w:tr>
    </w:tbl>
    <w:p w:rsidR="003E275E" w:rsidRDefault="003E275E" w:rsidP="003E275E"/>
    <w:p w:rsidR="000D3DA0" w:rsidRDefault="000D3DA0" w:rsidP="003E27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0D3DA0" w:rsidTr="000D3DA0">
        <w:tc>
          <w:tcPr>
            <w:tcW w:w="5098" w:type="dxa"/>
          </w:tcPr>
          <w:p w:rsidR="000D3DA0" w:rsidRDefault="000D3DA0" w:rsidP="00CD7D25">
            <w:pPr>
              <w:pStyle w:val="PsychicHeading"/>
            </w:pPr>
            <w:proofErr w:type="spellStart"/>
            <w:r>
              <w:t>Aetherfire</w:t>
            </w:r>
            <w:proofErr w:type="spellEnd"/>
          </w:p>
          <w:p w:rsidR="000E58B2" w:rsidRDefault="000E58B2" w:rsidP="000E58B2">
            <w:r>
              <w:t>Cast a bolt of burning wrath at your foe, with 15 Damage and 2 Attacks.</w:t>
            </w:r>
          </w:p>
        </w:tc>
        <w:tc>
          <w:tcPr>
            <w:tcW w:w="5098" w:type="dxa"/>
          </w:tcPr>
          <w:p w:rsidR="000D3DA0" w:rsidRDefault="00F41BE3" w:rsidP="00F41BE3">
            <w:pPr>
              <w:pStyle w:val="PsychicHeading"/>
            </w:pPr>
            <w:proofErr w:type="spellStart"/>
            <w:r>
              <w:t>Kineshield</w:t>
            </w:r>
            <w:proofErr w:type="spellEnd"/>
          </w:p>
          <w:p w:rsidR="00F41BE3" w:rsidRPr="00F41BE3" w:rsidRDefault="00F41BE3" w:rsidP="00F41BE3">
            <w:r>
              <w:t xml:space="preserve">Shield your ally from harm, giving them </w:t>
            </w:r>
            <w:r>
              <w:rPr>
                <w:i/>
              </w:rPr>
              <w:t>Armored</w:t>
            </w:r>
            <w:r>
              <w:t>.</w:t>
            </w:r>
          </w:p>
        </w:tc>
      </w:tr>
      <w:tr w:rsidR="000E3A6A" w:rsidTr="000D3DA0">
        <w:tc>
          <w:tcPr>
            <w:tcW w:w="5098" w:type="dxa"/>
          </w:tcPr>
          <w:p w:rsidR="000E3A6A" w:rsidRDefault="000E3A6A" w:rsidP="00CD7D25">
            <w:pPr>
              <w:pStyle w:val="PsychicHeading"/>
            </w:pPr>
            <w:r>
              <w:t>Relocation</w:t>
            </w:r>
          </w:p>
          <w:p w:rsidR="000E3A6A" w:rsidRDefault="000E3A6A" w:rsidP="000E3A6A">
            <w:r>
              <w:t>Allies within 10cm are teleported up to 30cm away, but they all are teleported to the same spot. This costs 1 Focus per ally teleported. The caster cannot be teleported.</w:t>
            </w:r>
          </w:p>
        </w:tc>
        <w:tc>
          <w:tcPr>
            <w:tcW w:w="5098" w:type="dxa"/>
          </w:tcPr>
          <w:p w:rsidR="000E3A6A" w:rsidRDefault="00E33C1D" w:rsidP="00E33C1D">
            <w:pPr>
              <w:pStyle w:val="PsychicHeading"/>
            </w:pPr>
            <w:r>
              <w:t>Wrath</w:t>
            </w:r>
          </w:p>
          <w:p w:rsidR="00E33C1D" w:rsidRPr="00E33C1D" w:rsidRDefault="00E33C1D" w:rsidP="003312C0">
            <w:r>
              <w:t xml:space="preserve">The targeted ally may reroll every dice once during </w:t>
            </w:r>
            <w:r w:rsidR="003312C0">
              <w:rPr>
                <w:i/>
              </w:rPr>
              <w:t xml:space="preserve">Melee </w:t>
            </w:r>
            <w:r>
              <w:rPr>
                <w:i/>
              </w:rPr>
              <w:t>To-Hit</w:t>
            </w:r>
            <w:bookmarkStart w:id="11" w:name="_GoBack"/>
            <w:bookmarkEnd w:id="11"/>
            <w:r>
              <w:rPr>
                <w:i/>
              </w:rPr>
              <w:t xml:space="preserve"> </w:t>
            </w:r>
            <w:r>
              <w:t>rolls.</w:t>
            </w:r>
          </w:p>
        </w:tc>
      </w:tr>
      <w:tr w:rsidR="000E3A6A" w:rsidTr="000D3DA0">
        <w:tc>
          <w:tcPr>
            <w:tcW w:w="5098" w:type="dxa"/>
          </w:tcPr>
          <w:p w:rsidR="000E3A6A" w:rsidRDefault="000E3A6A" w:rsidP="00CD7D25">
            <w:pPr>
              <w:pStyle w:val="PsychicHeading"/>
            </w:pPr>
          </w:p>
        </w:tc>
        <w:tc>
          <w:tcPr>
            <w:tcW w:w="5098" w:type="dxa"/>
          </w:tcPr>
          <w:p w:rsidR="000E3A6A" w:rsidRDefault="000E3A6A" w:rsidP="00F41BE3">
            <w:pPr>
              <w:pStyle w:val="PsychicHeading"/>
            </w:pPr>
          </w:p>
        </w:tc>
      </w:tr>
    </w:tbl>
    <w:p w:rsidR="000D3DA0" w:rsidRPr="003E275E" w:rsidRDefault="000D3DA0" w:rsidP="003E275E"/>
    <w:sectPr w:rsidR="000D3DA0" w:rsidRPr="003E275E" w:rsidSect="00DA3D99">
      <w:pgSz w:w="12240" w:h="15840"/>
      <w:pgMar w:top="1134" w:right="1041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4518"/>
    <w:multiLevelType w:val="hybridMultilevel"/>
    <w:tmpl w:val="E668B3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30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5F8A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0DCB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52F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9C8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97038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1374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1239"/>
    <w:rsid w:val="000D2A29"/>
    <w:rsid w:val="000D2D89"/>
    <w:rsid w:val="000D2E8A"/>
    <w:rsid w:val="000D33D7"/>
    <w:rsid w:val="000D3D88"/>
    <w:rsid w:val="000D3DA0"/>
    <w:rsid w:val="000D404F"/>
    <w:rsid w:val="000D58E9"/>
    <w:rsid w:val="000D5D74"/>
    <w:rsid w:val="000D6808"/>
    <w:rsid w:val="000D680B"/>
    <w:rsid w:val="000D6903"/>
    <w:rsid w:val="000D752B"/>
    <w:rsid w:val="000E0A6D"/>
    <w:rsid w:val="000E1011"/>
    <w:rsid w:val="000E2D4A"/>
    <w:rsid w:val="000E3A6A"/>
    <w:rsid w:val="000E58B2"/>
    <w:rsid w:val="000E59FB"/>
    <w:rsid w:val="000E66ED"/>
    <w:rsid w:val="000E79EA"/>
    <w:rsid w:val="000E7E62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122A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26BB7"/>
    <w:rsid w:val="001306DD"/>
    <w:rsid w:val="00130B89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9D3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3FA4"/>
    <w:rsid w:val="00175306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54D2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0ED5"/>
    <w:rsid w:val="001C145A"/>
    <w:rsid w:val="001C171E"/>
    <w:rsid w:val="001C2128"/>
    <w:rsid w:val="001C2310"/>
    <w:rsid w:val="001C2C5C"/>
    <w:rsid w:val="001C3BBA"/>
    <w:rsid w:val="001C3F57"/>
    <w:rsid w:val="001C3FC3"/>
    <w:rsid w:val="001C4134"/>
    <w:rsid w:val="001C48CC"/>
    <w:rsid w:val="001C48F6"/>
    <w:rsid w:val="001C4AFE"/>
    <w:rsid w:val="001C4E9D"/>
    <w:rsid w:val="001C5149"/>
    <w:rsid w:val="001C5DC9"/>
    <w:rsid w:val="001C6DAF"/>
    <w:rsid w:val="001C7FCA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0ED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0BE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5B80"/>
    <w:rsid w:val="002366AB"/>
    <w:rsid w:val="002369DB"/>
    <w:rsid w:val="002403B5"/>
    <w:rsid w:val="00241C58"/>
    <w:rsid w:val="00241E4F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57523"/>
    <w:rsid w:val="002600C2"/>
    <w:rsid w:val="002614B3"/>
    <w:rsid w:val="00263483"/>
    <w:rsid w:val="00263A60"/>
    <w:rsid w:val="002658F7"/>
    <w:rsid w:val="0026660E"/>
    <w:rsid w:val="00267589"/>
    <w:rsid w:val="00267B13"/>
    <w:rsid w:val="002705C9"/>
    <w:rsid w:val="002707D1"/>
    <w:rsid w:val="00270EB6"/>
    <w:rsid w:val="00275199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B91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2D83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D74D9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87C"/>
    <w:rsid w:val="00300ED2"/>
    <w:rsid w:val="00302035"/>
    <w:rsid w:val="00302256"/>
    <w:rsid w:val="00302AD7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2C0"/>
    <w:rsid w:val="0033138E"/>
    <w:rsid w:val="003315D3"/>
    <w:rsid w:val="00332B31"/>
    <w:rsid w:val="00332F90"/>
    <w:rsid w:val="003337F4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03C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021C"/>
    <w:rsid w:val="003722DD"/>
    <w:rsid w:val="003725A7"/>
    <w:rsid w:val="003729C7"/>
    <w:rsid w:val="00373160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4809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1A3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75E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7ED"/>
    <w:rsid w:val="003F2CCB"/>
    <w:rsid w:val="003F2D90"/>
    <w:rsid w:val="003F3558"/>
    <w:rsid w:val="003F3ABB"/>
    <w:rsid w:val="003F3C7A"/>
    <w:rsid w:val="003F547F"/>
    <w:rsid w:val="003F7A3A"/>
    <w:rsid w:val="003F7F26"/>
    <w:rsid w:val="00402DA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84A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1C2"/>
    <w:rsid w:val="004442C8"/>
    <w:rsid w:val="00444A82"/>
    <w:rsid w:val="0044590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3999"/>
    <w:rsid w:val="00455679"/>
    <w:rsid w:val="00455C74"/>
    <w:rsid w:val="00456C19"/>
    <w:rsid w:val="00457623"/>
    <w:rsid w:val="00457D7F"/>
    <w:rsid w:val="0046039B"/>
    <w:rsid w:val="00460663"/>
    <w:rsid w:val="00461A0C"/>
    <w:rsid w:val="00462CAB"/>
    <w:rsid w:val="00463DFC"/>
    <w:rsid w:val="004642B7"/>
    <w:rsid w:val="00464B75"/>
    <w:rsid w:val="00464C3C"/>
    <w:rsid w:val="004654C5"/>
    <w:rsid w:val="004663A5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2986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165"/>
    <w:rsid w:val="004A0C1E"/>
    <w:rsid w:val="004A157C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807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1851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6E37"/>
    <w:rsid w:val="0050715A"/>
    <w:rsid w:val="00507161"/>
    <w:rsid w:val="0050766A"/>
    <w:rsid w:val="0050799F"/>
    <w:rsid w:val="00507B58"/>
    <w:rsid w:val="0051005A"/>
    <w:rsid w:val="005117E2"/>
    <w:rsid w:val="00511AD1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6DE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2F71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6867"/>
    <w:rsid w:val="0057763E"/>
    <w:rsid w:val="00577C0A"/>
    <w:rsid w:val="005812F4"/>
    <w:rsid w:val="00581653"/>
    <w:rsid w:val="00583CBE"/>
    <w:rsid w:val="005842D3"/>
    <w:rsid w:val="005845C1"/>
    <w:rsid w:val="00584EF6"/>
    <w:rsid w:val="00585C41"/>
    <w:rsid w:val="0058666C"/>
    <w:rsid w:val="00587B00"/>
    <w:rsid w:val="00591F34"/>
    <w:rsid w:val="00592748"/>
    <w:rsid w:val="00592882"/>
    <w:rsid w:val="00592A5C"/>
    <w:rsid w:val="005955A2"/>
    <w:rsid w:val="00596688"/>
    <w:rsid w:val="005969F5"/>
    <w:rsid w:val="00596E5A"/>
    <w:rsid w:val="00597093"/>
    <w:rsid w:val="00597B5C"/>
    <w:rsid w:val="005A01C3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3259"/>
    <w:rsid w:val="005C4464"/>
    <w:rsid w:val="005C543F"/>
    <w:rsid w:val="005C5872"/>
    <w:rsid w:val="005C68FC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6C0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427"/>
    <w:rsid w:val="005F16DD"/>
    <w:rsid w:val="005F1B8E"/>
    <w:rsid w:val="005F2E0D"/>
    <w:rsid w:val="005F3ABA"/>
    <w:rsid w:val="005F3D67"/>
    <w:rsid w:val="005F3F65"/>
    <w:rsid w:val="005F4A96"/>
    <w:rsid w:val="005F4E03"/>
    <w:rsid w:val="005F69DF"/>
    <w:rsid w:val="005F762E"/>
    <w:rsid w:val="006001E0"/>
    <w:rsid w:val="0060054D"/>
    <w:rsid w:val="0060195B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2845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109D"/>
    <w:rsid w:val="006417D8"/>
    <w:rsid w:val="0064270E"/>
    <w:rsid w:val="006429F6"/>
    <w:rsid w:val="00643E4B"/>
    <w:rsid w:val="00645C4C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4D04"/>
    <w:rsid w:val="00655B7E"/>
    <w:rsid w:val="0065634B"/>
    <w:rsid w:val="006564F9"/>
    <w:rsid w:val="006571BC"/>
    <w:rsid w:val="0065784C"/>
    <w:rsid w:val="00657A51"/>
    <w:rsid w:val="00657D52"/>
    <w:rsid w:val="00660120"/>
    <w:rsid w:val="006611CB"/>
    <w:rsid w:val="00662030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3F16"/>
    <w:rsid w:val="006743D1"/>
    <w:rsid w:val="00675D65"/>
    <w:rsid w:val="00675ED3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870FB"/>
    <w:rsid w:val="0069007C"/>
    <w:rsid w:val="00690B55"/>
    <w:rsid w:val="00690D61"/>
    <w:rsid w:val="00690DE2"/>
    <w:rsid w:val="00691397"/>
    <w:rsid w:val="006916F3"/>
    <w:rsid w:val="00691DCB"/>
    <w:rsid w:val="0069242F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3F36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48C5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0281"/>
    <w:rsid w:val="0071106D"/>
    <w:rsid w:val="0071224D"/>
    <w:rsid w:val="00713E6B"/>
    <w:rsid w:val="00715011"/>
    <w:rsid w:val="00715D82"/>
    <w:rsid w:val="00717754"/>
    <w:rsid w:val="00717FEB"/>
    <w:rsid w:val="00720087"/>
    <w:rsid w:val="007213A6"/>
    <w:rsid w:val="00721EC8"/>
    <w:rsid w:val="00721F11"/>
    <w:rsid w:val="007223F6"/>
    <w:rsid w:val="00722755"/>
    <w:rsid w:val="00723A46"/>
    <w:rsid w:val="00724FF6"/>
    <w:rsid w:val="00725074"/>
    <w:rsid w:val="007254FA"/>
    <w:rsid w:val="007257A5"/>
    <w:rsid w:val="00725BA2"/>
    <w:rsid w:val="00725D16"/>
    <w:rsid w:val="00727CBF"/>
    <w:rsid w:val="00727D66"/>
    <w:rsid w:val="007314C1"/>
    <w:rsid w:val="007319FD"/>
    <w:rsid w:val="00731AB7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37DFD"/>
    <w:rsid w:val="007401A9"/>
    <w:rsid w:val="007402BA"/>
    <w:rsid w:val="007409AF"/>
    <w:rsid w:val="00740CF1"/>
    <w:rsid w:val="007416ED"/>
    <w:rsid w:val="0074235A"/>
    <w:rsid w:val="00742A50"/>
    <w:rsid w:val="0074306F"/>
    <w:rsid w:val="00744C17"/>
    <w:rsid w:val="00744D3C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56CB3"/>
    <w:rsid w:val="007609BA"/>
    <w:rsid w:val="00760CB2"/>
    <w:rsid w:val="00760D08"/>
    <w:rsid w:val="00761A8F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632"/>
    <w:rsid w:val="007749D7"/>
    <w:rsid w:val="0077535E"/>
    <w:rsid w:val="00775CCC"/>
    <w:rsid w:val="00775E6A"/>
    <w:rsid w:val="00776418"/>
    <w:rsid w:val="00777358"/>
    <w:rsid w:val="007777D8"/>
    <w:rsid w:val="00780179"/>
    <w:rsid w:val="007809A9"/>
    <w:rsid w:val="0078112C"/>
    <w:rsid w:val="007818D2"/>
    <w:rsid w:val="00782076"/>
    <w:rsid w:val="00782D35"/>
    <w:rsid w:val="00783249"/>
    <w:rsid w:val="00784782"/>
    <w:rsid w:val="0078529D"/>
    <w:rsid w:val="00785B0B"/>
    <w:rsid w:val="00787F70"/>
    <w:rsid w:val="00787FE7"/>
    <w:rsid w:val="00790586"/>
    <w:rsid w:val="0079082A"/>
    <w:rsid w:val="00790A44"/>
    <w:rsid w:val="00790EC3"/>
    <w:rsid w:val="00791164"/>
    <w:rsid w:val="00791DF7"/>
    <w:rsid w:val="007934DA"/>
    <w:rsid w:val="00793A37"/>
    <w:rsid w:val="007948CE"/>
    <w:rsid w:val="00794915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B29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C7F30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0469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6EA2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07D5D"/>
    <w:rsid w:val="008100D7"/>
    <w:rsid w:val="0081024F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58B"/>
    <w:rsid w:val="0082193A"/>
    <w:rsid w:val="008229EA"/>
    <w:rsid w:val="00824B5B"/>
    <w:rsid w:val="00827A6B"/>
    <w:rsid w:val="0083001A"/>
    <w:rsid w:val="008312BF"/>
    <w:rsid w:val="008313DD"/>
    <w:rsid w:val="008339F7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5697"/>
    <w:rsid w:val="008466D8"/>
    <w:rsid w:val="00851D50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74504"/>
    <w:rsid w:val="00876DB6"/>
    <w:rsid w:val="00881A4C"/>
    <w:rsid w:val="00881D9E"/>
    <w:rsid w:val="008828D0"/>
    <w:rsid w:val="008838CE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4FE1"/>
    <w:rsid w:val="0089613C"/>
    <w:rsid w:val="00896BB8"/>
    <w:rsid w:val="00896C31"/>
    <w:rsid w:val="00896C7D"/>
    <w:rsid w:val="008A3594"/>
    <w:rsid w:val="008A3B66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C0C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6656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0B5B"/>
    <w:rsid w:val="008E2B74"/>
    <w:rsid w:val="008E2FB6"/>
    <w:rsid w:val="008E31C5"/>
    <w:rsid w:val="008E45E2"/>
    <w:rsid w:val="008E5060"/>
    <w:rsid w:val="008E5F0D"/>
    <w:rsid w:val="008E5F49"/>
    <w:rsid w:val="008E69CF"/>
    <w:rsid w:val="008E6B73"/>
    <w:rsid w:val="008F06AB"/>
    <w:rsid w:val="008F1583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1FD2"/>
    <w:rsid w:val="009230C4"/>
    <w:rsid w:val="00923CB8"/>
    <w:rsid w:val="00923CEA"/>
    <w:rsid w:val="00924E55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37BA1"/>
    <w:rsid w:val="00940829"/>
    <w:rsid w:val="00940E11"/>
    <w:rsid w:val="0094104F"/>
    <w:rsid w:val="00941189"/>
    <w:rsid w:val="00941A6C"/>
    <w:rsid w:val="00942CC0"/>
    <w:rsid w:val="00943566"/>
    <w:rsid w:val="00943C14"/>
    <w:rsid w:val="00943E2F"/>
    <w:rsid w:val="00943F0C"/>
    <w:rsid w:val="00945D2C"/>
    <w:rsid w:val="00947EF2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57DEB"/>
    <w:rsid w:val="00960722"/>
    <w:rsid w:val="00960C31"/>
    <w:rsid w:val="00961144"/>
    <w:rsid w:val="0096194A"/>
    <w:rsid w:val="00961B0E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4B61"/>
    <w:rsid w:val="009757ED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592E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28C7"/>
    <w:rsid w:val="009B2E19"/>
    <w:rsid w:val="009B3AAC"/>
    <w:rsid w:val="009B7E7F"/>
    <w:rsid w:val="009C2E9E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3EED"/>
    <w:rsid w:val="009E58C4"/>
    <w:rsid w:val="009E75CC"/>
    <w:rsid w:val="009E7787"/>
    <w:rsid w:val="009E78CD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1190"/>
    <w:rsid w:val="00A22830"/>
    <w:rsid w:val="00A241A3"/>
    <w:rsid w:val="00A24476"/>
    <w:rsid w:val="00A260EF"/>
    <w:rsid w:val="00A26BDD"/>
    <w:rsid w:val="00A26D7B"/>
    <w:rsid w:val="00A271B9"/>
    <w:rsid w:val="00A27D19"/>
    <w:rsid w:val="00A27E3B"/>
    <w:rsid w:val="00A3295A"/>
    <w:rsid w:val="00A333DE"/>
    <w:rsid w:val="00A33660"/>
    <w:rsid w:val="00A34794"/>
    <w:rsid w:val="00A34C53"/>
    <w:rsid w:val="00A34E13"/>
    <w:rsid w:val="00A371DA"/>
    <w:rsid w:val="00A37364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20CA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123"/>
    <w:rsid w:val="00A66EB4"/>
    <w:rsid w:val="00A67FD3"/>
    <w:rsid w:val="00A71459"/>
    <w:rsid w:val="00A73DCD"/>
    <w:rsid w:val="00A74049"/>
    <w:rsid w:val="00A743F8"/>
    <w:rsid w:val="00A75367"/>
    <w:rsid w:val="00A756BE"/>
    <w:rsid w:val="00A760D2"/>
    <w:rsid w:val="00A7711E"/>
    <w:rsid w:val="00A77E01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3117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1A0"/>
    <w:rsid w:val="00AC667A"/>
    <w:rsid w:val="00AC6DB1"/>
    <w:rsid w:val="00AD0882"/>
    <w:rsid w:val="00AD08E7"/>
    <w:rsid w:val="00AD17C0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340"/>
    <w:rsid w:val="00AF1697"/>
    <w:rsid w:val="00AF21F2"/>
    <w:rsid w:val="00AF233F"/>
    <w:rsid w:val="00AF25D7"/>
    <w:rsid w:val="00AF2B34"/>
    <w:rsid w:val="00AF3D4C"/>
    <w:rsid w:val="00AF5C72"/>
    <w:rsid w:val="00AF5F19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6F7A"/>
    <w:rsid w:val="00B070CD"/>
    <w:rsid w:val="00B072B2"/>
    <w:rsid w:val="00B11033"/>
    <w:rsid w:val="00B116FC"/>
    <w:rsid w:val="00B117C2"/>
    <w:rsid w:val="00B12626"/>
    <w:rsid w:val="00B13645"/>
    <w:rsid w:val="00B13DAB"/>
    <w:rsid w:val="00B13F61"/>
    <w:rsid w:val="00B143E9"/>
    <w:rsid w:val="00B1491D"/>
    <w:rsid w:val="00B15FDC"/>
    <w:rsid w:val="00B160A1"/>
    <w:rsid w:val="00B17496"/>
    <w:rsid w:val="00B17C28"/>
    <w:rsid w:val="00B217BA"/>
    <w:rsid w:val="00B2237D"/>
    <w:rsid w:val="00B231CB"/>
    <w:rsid w:val="00B23539"/>
    <w:rsid w:val="00B245CE"/>
    <w:rsid w:val="00B2607F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6"/>
    <w:rsid w:val="00B73388"/>
    <w:rsid w:val="00B7401C"/>
    <w:rsid w:val="00B75236"/>
    <w:rsid w:val="00B75737"/>
    <w:rsid w:val="00B75874"/>
    <w:rsid w:val="00B76156"/>
    <w:rsid w:val="00B7659D"/>
    <w:rsid w:val="00B7688D"/>
    <w:rsid w:val="00B77BB4"/>
    <w:rsid w:val="00B77BEE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070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2B50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0A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46A5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115"/>
    <w:rsid w:val="00C2665B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2157"/>
    <w:rsid w:val="00C932D3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25C1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D7D25"/>
    <w:rsid w:val="00CE012A"/>
    <w:rsid w:val="00CE023A"/>
    <w:rsid w:val="00CE13C7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3D0E"/>
    <w:rsid w:val="00D04E0B"/>
    <w:rsid w:val="00D05126"/>
    <w:rsid w:val="00D05128"/>
    <w:rsid w:val="00D05CA7"/>
    <w:rsid w:val="00D05E1C"/>
    <w:rsid w:val="00D06722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ACC"/>
    <w:rsid w:val="00D22BD5"/>
    <w:rsid w:val="00D22DB1"/>
    <w:rsid w:val="00D243FE"/>
    <w:rsid w:val="00D24E38"/>
    <w:rsid w:val="00D261C5"/>
    <w:rsid w:val="00D26359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57544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673A"/>
    <w:rsid w:val="00D77726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2398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104D"/>
    <w:rsid w:val="00DB11F6"/>
    <w:rsid w:val="00DB2158"/>
    <w:rsid w:val="00DB25E2"/>
    <w:rsid w:val="00DB2A4E"/>
    <w:rsid w:val="00DB305E"/>
    <w:rsid w:val="00DB3E30"/>
    <w:rsid w:val="00DB3EA9"/>
    <w:rsid w:val="00DB4921"/>
    <w:rsid w:val="00DB673F"/>
    <w:rsid w:val="00DB7BE9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6856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7F3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1F3"/>
    <w:rsid w:val="00E112B2"/>
    <w:rsid w:val="00E11A0E"/>
    <w:rsid w:val="00E11EA2"/>
    <w:rsid w:val="00E11EE9"/>
    <w:rsid w:val="00E11F7E"/>
    <w:rsid w:val="00E12DFB"/>
    <w:rsid w:val="00E14CF7"/>
    <w:rsid w:val="00E15887"/>
    <w:rsid w:val="00E15ECF"/>
    <w:rsid w:val="00E162B4"/>
    <w:rsid w:val="00E20545"/>
    <w:rsid w:val="00E219D5"/>
    <w:rsid w:val="00E221B8"/>
    <w:rsid w:val="00E225CE"/>
    <w:rsid w:val="00E2488C"/>
    <w:rsid w:val="00E24AEE"/>
    <w:rsid w:val="00E2656A"/>
    <w:rsid w:val="00E2710A"/>
    <w:rsid w:val="00E307C4"/>
    <w:rsid w:val="00E3108F"/>
    <w:rsid w:val="00E32AF9"/>
    <w:rsid w:val="00E32E85"/>
    <w:rsid w:val="00E33C1D"/>
    <w:rsid w:val="00E34327"/>
    <w:rsid w:val="00E35B52"/>
    <w:rsid w:val="00E36681"/>
    <w:rsid w:val="00E40D8C"/>
    <w:rsid w:val="00E42395"/>
    <w:rsid w:val="00E433B6"/>
    <w:rsid w:val="00E43FD5"/>
    <w:rsid w:val="00E44014"/>
    <w:rsid w:val="00E44135"/>
    <w:rsid w:val="00E441DF"/>
    <w:rsid w:val="00E44686"/>
    <w:rsid w:val="00E44B3A"/>
    <w:rsid w:val="00E45809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4735"/>
    <w:rsid w:val="00E77AC6"/>
    <w:rsid w:val="00E80039"/>
    <w:rsid w:val="00E81BB9"/>
    <w:rsid w:val="00E81CC6"/>
    <w:rsid w:val="00E81DE7"/>
    <w:rsid w:val="00E83AF3"/>
    <w:rsid w:val="00E873B3"/>
    <w:rsid w:val="00E874DF"/>
    <w:rsid w:val="00E87561"/>
    <w:rsid w:val="00E90B21"/>
    <w:rsid w:val="00E90BBE"/>
    <w:rsid w:val="00E920E5"/>
    <w:rsid w:val="00E92C46"/>
    <w:rsid w:val="00E94D3C"/>
    <w:rsid w:val="00E94E62"/>
    <w:rsid w:val="00E958B1"/>
    <w:rsid w:val="00E95B26"/>
    <w:rsid w:val="00E95E58"/>
    <w:rsid w:val="00E97DD2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2B16"/>
    <w:rsid w:val="00EC399C"/>
    <w:rsid w:val="00EC465B"/>
    <w:rsid w:val="00ED250C"/>
    <w:rsid w:val="00ED28E2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2B59"/>
    <w:rsid w:val="00EF3D2D"/>
    <w:rsid w:val="00EF62F9"/>
    <w:rsid w:val="00F0174E"/>
    <w:rsid w:val="00F02E3F"/>
    <w:rsid w:val="00F03771"/>
    <w:rsid w:val="00F03B47"/>
    <w:rsid w:val="00F03D58"/>
    <w:rsid w:val="00F04519"/>
    <w:rsid w:val="00F0484A"/>
    <w:rsid w:val="00F1126A"/>
    <w:rsid w:val="00F12D08"/>
    <w:rsid w:val="00F131DE"/>
    <w:rsid w:val="00F136CC"/>
    <w:rsid w:val="00F13B40"/>
    <w:rsid w:val="00F140F5"/>
    <w:rsid w:val="00F141ED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1BE3"/>
    <w:rsid w:val="00F437CE"/>
    <w:rsid w:val="00F43871"/>
    <w:rsid w:val="00F446E5"/>
    <w:rsid w:val="00F44898"/>
    <w:rsid w:val="00F45B64"/>
    <w:rsid w:val="00F45EBA"/>
    <w:rsid w:val="00F473AE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6440"/>
    <w:rsid w:val="00F67456"/>
    <w:rsid w:val="00F6789F"/>
    <w:rsid w:val="00F678EF"/>
    <w:rsid w:val="00F70669"/>
    <w:rsid w:val="00F7140C"/>
    <w:rsid w:val="00F71570"/>
    <w:rsid w:val="00F72225"/>
    <w:rsid w:val="00F726FB"/>
    <w:rsid w:val="00F7439B"/>
    <w:rsid w:val="00F74AF6"/>
    <w:rsid w:val="00F764E6"/>
    <w:rsid w:val="00F76A99"/>
    <w:rsid w:val="00F76F9C"/>
    <w:rsid w:val="00F77887"/>
    <w:rsid w:val="00F80114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0D7D"/>
    <w:rsid w:val="00F91395"/>
    <w:rsid w:val="00F91B1D"/>
    <w:rsid w:val="00F92466"/>
    <w:rsid w:val="00F93EB8"/>
    <w:rsid w:val="00F9419A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0BD8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643F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EACC7"/>
  <w15:chartTrackingRefBased/>
  <w15:docId w15:val="{5B3D6786-FDB2-4466-9129-B2931E772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0E11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83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F1583"/>
    <w:rPr>
      <w:rFonts w:ascii="Lato" w:eastAsiaTheme="majorEastAsia" w:hAnsi="Lato" w:cstheme="majorBidi"/>
      <w:sz w:val="28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  <w:style w:type="table" w:styleId="ListTable2">
    <w:name w:val="List Table 2"/>
    <w:basedOn w:val="TableNormal"/>
    <w:uiPriority w:val="47"/>
    <w:rsid w:val="003E275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9296B84-82E0-4C7D-85A6-081A5114D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12</Pages>
  <Words>1454</Words>
  <Characters>9161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218</cp:revision>
  <dcterms:created xsi:type="dcterms:W3CDTF">2016-04-11T17:34:00Z</dcterms:created>
  <dcterms:modified xsi:type="dcterms:W3CDTF">2016-05-31T15:53:00Z</dcterms:modified>
</cp:coreProperties>
</file>