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126"/>
        <w:gridCol w:w="3685"/>
        <w:gridCol w:w="1276"/>
      </w:tblGrid>
      <w:tr w:rsidR="0086237A" w:rsidRPr="0086237A" w:rsidTr="00727017">
        <w:trPr>
          <w:trHeight w:val="343"/>
        </w:trPr>
        <w:tc>
          <w:tcPr>
            <w:tcW w:w="2694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126" w:type="dxa"/>
            <w:vAlign w:val="center"/>
          </w:tcPr>
          <w:p w:rsidR="0086237A" w:rsidRPr="0086237A" w:rsidRDefault="00364D98" w:rsidP="00364D9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Ravenguard</w:t>
            </w:r>
          </w:p>
        </w:tc>
        <w:tc>
          <w:tcPr>
            <w:tcW w:w="3685" w:type="dxa"/>
            <w:vAlign w:val="center"/>
          </w:tcPr>
          <w:p w:rsidR="0086237A" w:rsidRPr="0086237A" w:rsidRDefault="0099594A" w:rsidP="00F13613">
            <w:pPr>
              <w:ind w:left="-10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Rapid Assault and Evasion</w:t>
            </w:r>
          </w:p>
        </w:tc>
        <w:tc>
          <w:tcPr>
            <w:tcW w:w="1276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</w:t>
            </w:r>
            <w:bookmarkStart w:id="0" w:name="_GoBack"/>
            <w:bookmarkEnd w:id="0"/>
            <w:r w:rsidRPr="0086237A">
              <w:rPr>
                <w:sz w:val="24"/>
                <w:lang w:val="en-US"/>
              </w:rPr>
              <w:t>00 Points</w:t>
            </w:r>
          </w:p>
        </w:tc>
      </w:tr>
    </w:tbl>
    <w:p w:rsidR="00A70DDC" w:rsidRDefault="00DA7E5D" w:rsidP="0086237A">
      <w:pPr>
        <w:pStyle w:val="Title"/>
        <w:rPr>
          <w:lang w:val="en-US"/>
        </w:rPr>
      </w:pPr>
      <w:r>
        <w:rPr>
          <w:lang w:val="en-US"/>
        </w:rPr>
        <w:t>Kane’s Ravens</w:t>
      </w:r>
    </w:p>
    <w:p w:rsidR="0086237A" w:rsidRDefault="00F27641" w:rsidP="0086237A">
      <w:pPr>
        <w:rPr>
          <w:lang w:val="en-US"/>
        </w:rPr>
      </w:pPr>
      <w:r>
        <w:rPr>
          <w:i/>
          <w:lang w:val="en-US"/>
        </w:rPr>
        <w:t xml:space="preserve">Kane Ravenborne and his squad of Ravenguard can dash across the battlefield with lightning speed. </w:t>
      </w:r>
      <w:r w:rsidR="00AE0FE5">
        <w:rPr>
          <w:i/>
          <w:lang w:val="en-US"/>
        </w:rPr>
        <w:t xml:space="preserve">They are highly resistant to enemy fire while wraith-slipping, and can even deal with armored foes. </w:t>
      </w:r>
    </w:p>
    <w:p w:rsidR="0086237A" w:rsidRDefault="0086237A" w:rsidP="009322E9">
      <w:pPr>
        <w:rPr>
          <w:lang w:val="en-US"/>
        </w:rPr>
      </w:pPr>
    </w:p>
    <w:tbl>
      <w:tblPr>
        <w:tblStyle w:val="PlainTable3"/>
        <w:tblW w:w="9840" w:type="dxa"/>
        <w:tblLook w:val="04A0" w:firstRow="1" w:lastRow="0" w:firstColumn="1" w:lastColumn="0" w:noHBand="0" w:noVBand="1"/>
      </w:tblPr>
      <w:tblGrid>
        <w:gridCol w:w="1995"/>
        <w:gridCol w:w="6158"/>
        <w:gridCol w:w="1687"/>
      </w:tblGrid>
      <w:tr w:rsidR="00626EF5" w:rsidRPr="00F27641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3" w:type="dxa"/>
            <w:gridSpan w:val="2"/>
          </w:tcPr>
          <w:p w:rsidR="00626EF5" w:rsidRDefault="00DA7E5D" w:rsidP="00626EF5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Kane Ravenborne</w:t>
            </w:r>
          </w:p>
        </w:tc>
        <w:tc>
          <w:tcPr>
            <w:tcW w:w="1687" w:type="dxa"/>
          </w:tcPr>
          <w:p w:rsidR="00626EF5" w:rsidRDefault="00A61604" w:rsidP="0062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626EF5"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793D95" w:rsidRDefault="00793D95" w:rsidP="00626EF5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5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6"/>
              <w:gridCol w:w="795"/>
              <w:gridCol w:w="795"/>
              <w:gridCol w:w="795"/>
              <w:gridCol w:w="795"/>
            </w:tblGrid>
            <w:tr w:rsidR="00B278DC" w:rsidTr="00B278DC">
              <w:tc>
                <w:tcPr>
                  <w:tcW w:w="1000" w:type="pct"/>
                </w:tcPr>
                <w:p w:rsidR="00B278DC" w:rsidRDefault="00DA7E5D" w:rsidP="00DA7E5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B278DC" w:rsidRDefault="00DA7E5D" w:rsidP="00DA7E5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1000" w:type="pct"/>
                </w:tcPr>
                <w:p w:rsidR="00B278DC" w:rsidRDefault="00DA7E5D" w:rsidP="00DA7E5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000" w:type="pct"/>
                </w:tcPr>
                <w:p w:rsidR="00B278DC" w:rsidRDefault="00DA7E5D" w:rsidP="00DA7E5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B278DC" w:rsidRDefault="00DA7E5D" w:rsidP="00DA7E5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E33A81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57" w:type="dxa"/>
          </w:tcPr>
          <w:p w:rsidR="00626EF5" w:rsidRPr="00E33A81" w:rsidRDefault="00E33A81" w:rsidP="00E3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Jump Pack (Fast)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57" w:type="dxa"/>
          </w:tcPr>
          <w:p w:rsidR="00626EF5" w:rsidRPr="00C13F8A" w:rsidRDefault="00E97C5F" w:rsidP="00C13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Raven Talons</w:t>
            </w:r>
            <w:r w:rsidR="00C13F8A">
              <w:rPr>
                <w:lang w:val="en-US"/>
              </w:rPr>
              <w:t xml:space="preserve"> (10/6 </w:t>
            </w:r>
            <w:r w:rsidR="00C13F8A">
              <w:rPr>
                <w:i/>
                <w:lang w:val="en-US"/>
              </w:rPr>
              <w:t>Light Weapon</w:t>
            </w:r>
            <w:r w:rsidR="00C13F8A" w:rsidRPr="00296462">
              <w:rPr>
                <w:lang w:val="en-US"/>
              </w:rPr>
              <w:t>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6D53ED" w:rsidTr="009322E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Trait:</w:t>
            </w:r>
          </w:p>
        </w:tc>
        <w:tc>
          <w:tcPr>
            <w:tcW w:w="6157" w:type="dxa"/>
          </w:tcPr>
          <w:p w:rsidR="0045457D" w:rsidRPr="006D53ED" w:rsidRDefault="006D53ED" w:rsidP="006D53ED">
            <w:pPr>
              <w:keepNext/>
              <w:keepLines/>
              <w:ind w:right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6D53ED">
              <w:rPr>
                <w:lang w:val="en-US"/>
              </w:rPr>
              <w:t>Kane may immediately move up to 15cm after the next melee assault, but loses one attack for this assault.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7C0B50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Synergy:</w:t>
            </w:r>
          </w:p>
        </w:tc>
        <w:tc>
          <w:tcPr>
            <w:tcW w:w="6157" w:type="dxa"/>
          </w:tcPr>
          <w:p w:rsidR="0045457D" w:rsidRDefault="007C0B50" w:rsidP="00F970D0">
            <w:pPr>
              <w:keepNext/>
              <w:keepLines/>
              <w:ind w:right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0B50">
              <w:rPr>
                <w:lang w:val="en-US"/>
              </w:rPr>
              <w:t xml:space="preserve">If every unit in Kane’s Squad carries a </w:t>
            </w:r>
            <w:r w:rsidRPr="007C0B50">
              <w:rPr>
                <w:i/>
                <w:lang w:val="en-US"/>
              </w:rPr>
              <w:t>Jump Pack</w:t>
            </w:r>
            <w:r w:rsidRPr="007C0B50">
              <w:rPr>
                <w:lang w:val="en-US"/>
              </w:rPr>
              <w:t>, all units gain an additional +10cm</w:t>
            </w:r>
            <w:r w:rsidR="00504CD5">
              <w:rPr>
                <w:lang w:val="en-US"/>
              </w:rPr>
              <w:t xml:space="preserve"> on</w:t>
            </w:r>
            <w:r w:rsidRPr="007C0B50">
              <w:rPr>
                <w:lang w:val="en-US"/>
              </w:rPr>
              <w:t xml:space="preserve"> </w:t>
            </w:r>
            <w:r w:rsidR="00291C92">
              <w:rPr>
                <w:i/>
                <w:lang w:val="en-US"/>
              </w:rPr>
              <w:t>R</w:t>
            </w:r>
            <w:r w:rsidRPr="007C0B50">
              <w:rPr>
                <w:i/>
                <w:lang w:val="en-US"/>
              </w:rPr>
              <w:t>un</w:t>
            </w:r>
            <w:r w:rsidR="00291C92">
              <w:rPr>
                <w:i/>
                <w:lang w:val="en-US"/>
              </w:rPr>
              <w:t>ning</w:t>
            </w:r>
            <w:r w:rsidRPr="007C0B50">
              <w:rPr>
                <w:lang w:val="en-US"/>
              </w:rPr>
              <w:t>.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RPr="008E23CE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8E23CE" w:rsidP="004A1D0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CPN. </w:t>
            </w:r>
            <w:r w:rsidR="00936392">
              <w:rPr>
                <w:lang w:val="en-US"/>
              </w:rPr>
              <w:t>Assault Marine</w:t>
            </w:r>
          </w:p>
        </w:tc>
        <w:tc>
          <w:tcPr>
            <w:tcW w:w="1691" w:type="dxa"/>
          </w:tcPr>
          <w:p w:rsidR="00626EF5" w:rsidRDefault="006E1790" w:rsidP="00D2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04FF2">
              <w:rPr>
                <w:lang w:val="en-US"/>
              </w:rPr>
              <w:t>3</w:t>
            </w:r>
            <w:r w:rsidR="00626EF5">
              <w:rPr>
                <w:lang w:val="en-US"/>
              </w:rPr>
              <w:t>0 Points</w:t>
            </w:r>
          </w:p>
        </w:tc>
      </w:tr>
      <w:tr w:rsidR="00793D95" w:rsidRPr="008E23CE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73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8"/>
              <w:gridCol w:w="797"/>
              <w:gridCol w:w="797"/>
              <w:gridCol w:w="797"/>
              <w:gridCol w:w="797"/>
            </w:tblGrid>
            <w:tr w:rsidR="00B278DC" w:rsidRPr="008E23CE" w:rsidTr="00FC71AC">
              <w:tc>
                <w:tcPr>
                  <w:tcW w:w="1000" w:type="pct"/>
                </w:tcPr>
                <w:p w:rsidR="00B278DC" w:rsidRDefault="00936392" w:rsidP="00DA7E5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B278DC" w:rsidRDefault="00936392" w:rsidP="00DA7E5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936392" w:rsidP="00C744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D23E60"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00" w:type="pct"/>
                </w:tcPr>
                <w:p w:rsidR="00B278DC" w:rsidRDefault="00936392" w:rsidP="00DA7E5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936392" w:rsidP="00DA7E5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DA7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8E23CE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626EF5" w:rsidRPr="009B17CC" w:rsidRDefault="009B17CC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Jump Pack (Fast)</w:t>
            </w:r>
            <w:r w:rsidR="00C7444E">
              <w:rPr>
                <w:i/>
                <w:lang w:val="en-US"/>
              </w:rPr>
              <w:t>, Dodge(10</w:t>
            </w:r>
            <w:r w:rsidR="00DC578A">
              <w:rPr>
                <w:i/>
                <w:lang w:val="en-US"/>
              </w:rPr>
              <w:t>)</w:t>
            </w:r>
            <w:r w:rsidR="00BD6EB4">
              <w:rPr>
                <w:i/>
                <w:lang w:val="en-US"/>
              </w:rPr>
              <w:t>, Wraith-Slipping</w:t>
            </w:r>
            <w:r w:rsidR="00DC578A">
              <w:rPr>
                <w:i/>
                <w:lang w:val="en-US"/>
              </w:rPr>
              <w:t xml:space="preserve"> 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DC578A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626EF5" w:rsidRPr="001B4B2B" w:rsidRDefault="009B17CC" w:rsidP="005D6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Power Claws (1</w:t>
            </w:r>
            <w:r w:rsidR="005D6623">
              <w:rPr>
                <w:lang w:val="en-US"/>
              </w:rPr>
              <w:t>0</w:t>
            </w:r>
            <w:r>
              <w:rPr>
                <w:lang w:val="en-US"/>
              </w:rPr>
              <w:t xml:space="preserve">/6 </w:t>
            </w:r>
            <w:r>
              <w:rPr>
                <w:i/>
                <w:lang w:val="en-US"/>
              </w:rPr>
              <w:t>Light Weapon</w:t>
            </w:r>
            <w:r w:rsidRPr="00296462">
              <w:rPr>
                <w:lang w:val="en-US"/>
              </w:rPr>
              <w:t>)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7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73" w:type="dxa"/>
          </w:tcPr>
          <w:p w:rsidR="00626EF5" w:rsidRPr="00DC578A" w:rsidRDefault="00DC578A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Active Camoflage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4B97" w:rsidTr="00210C2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DA4B97" w:rsidRDefault="00DA4B97" w:rsidP="00540894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7864" w:type="dxa"/>
            <w:gridSpan w:val="2"/>
          </w:tcPr>
          <w:p w:rsidR="00DA4B97" w:rsidRDefault="00DA4B97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Assault: </w:t>
            </w:r>
            <w:r w:rsidRPr="00DA4B97">
              <w:rPr>
                <w:i/>
                <w:lang w:val="en-US"/>
              </w:rPr>
              <w:t>Momentum, Nimble</w:t>
            </w:r>
            <w:r>
              <w:rPr>
                <w:i/>
                <w:lang w:val="en-US"/>
              </w:rPr>
              <w:t>; Berserker: Fast&amp;Furious (+5cm charge)</w:t>
            </w: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1E01B3" w:rsidRPr="008E23CE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1E01B3" w:rsidRDefault="008E23CE" w:rsidP="001E01B3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CPN. </w:t>
            </w:r>
            <w:r w:rsidR="001E01B3">
              <w:rPr>
                <w:lang w:val="en-US"/>
              </w:rPr>
              <w:t>Assault Marine</w:t>
            </w:r>
          </w:p>
        </w:tc>
        <w:tc>
          <w:tcPr>
            <w:tcW w:w="1698" w:type="dxa"/>
          </w:tcPr>
          <w:p w:rsidR="001E01B3" w:rsidRDefault="001E01B3" w:rsidP="001E0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04FF2">
              <w:rPr>
                <w:lang w:val="en-US"/>
              </w:rPr>
              <w:t>3</w:t>
            </w:r>
            <w:r>
              <w:rPr>
                <w:lang w:val="en-US"/>
              </w:rPr>
              <w:t>0 Points</w:t>
            </w:r>
          </w:p>
        </w:tc>
      </w:tr>
      <w:tr w:rsidR="001E01B3" w:rsidRPr="008E23CE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1E01B3" w:rsidRPr="008E23CE" w:rsidTr="002350A1">
              <w:tc>
                <w:tcPr>
                  <w:tcW w:w="1000" w:type="pct"/>
                </w:tcPr>
                <w:p w:rsidR="001E01B3" w:rsidRDefault="001E01B3" w:rsidP="001E01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1E01B3" w:rsidRDefault="001E01B3" w:rsidP="001E01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1E01B3" w:rsidRDefault="001E01B3" w:rsidP="001E01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1000" w:type="pct"/>
                </w:tcPr>
                <w:p w:rsidR="001E01B3" w:rsidRDefault="001E01B3" w:rsidP="001E01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1E01B3" w:rsidRDefault="001E01B3" w:rsidP="001E01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1E01B3" w:rsidRDefault="001E01B3" w:rsidP="001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1E01B3" w:rsidRDefault="001E01B3" w:rsidP="001E0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RPr="008E23CE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1E01B3" w:rsidRPr="009B17CC" w:rsidRDefault="001E01B3" w:rsidP="00BD6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Jump Pack (Fast), Dodge(10</w:t>
            </w:r>
            <w:r w:rsidR="00BD6EB4">
              <w:rPr>
                <w:i/>
                <w:lang w:val="en-US"/>
              </w:rPr>
              <w:t>)</w:t>
            </w:r>
            <w:r w:rsidR="00BD6EB4">
              <w:rPr>
                <w:i/>
                <w:lang w:val="en-US"/>
              </w:rPr>
              <w:t>, Wraith-Slipping</w:t>
            </w:r>
          </w:p>
        </w:tc>
        <w:tc>
          <w:tcPr>
            <w:tcW w:w="1698" w:type="dxa"/>
          </w:tcPr>
          <w:p w:rsidR="001E01B3" w:rsidRDefault="001E01B3" w:rsidP="001E0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1E01B3" w:rsidRPr="001B4B2B" w:rsidRDefault="001E01B3" w:rsidP="005D6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Power Claws (1</w:t>
            </w:r>
            <w:r w:rsidR="005D6623">
              <w:rPr>
                <w:lang w:val="en-US"/>
              </w:rPr>
              <w:t>0</w:t>
            </w:r>
            <w:r>
              <w:rPr>
                <w:lang w:val="en-US"/>
              </w:rPr>
              <w:t xml:space="preserve">/6 </w:t>
            </w:r>
            <w:r>
              <w:rPr>
                <w:i/>
                <w:lang w:val="en-US"/>
              </w:rPr>
              <w:t>Light Weapon</w:t>
            </w:r>
            <w:r w:rsidRPr="00296462">
              <w:rPr>
                <w:lang w:val="en-US"/>
              </w:rPr>
              <w:t>)</w:t>
            </w:r>
          </w:p>
        </w:tc>
        <w:tc>
          <w:tcPr>
            <w:tcW w:w="1698" w:type="dxa"/>
          </w:tcPr>
          <w:p w:rsidR="001E01B3" w:rsidRDefault="001E01B3" w:rsidP="001E0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97" w:type="dxa"/>
          </w:tcPr>
          <w:p w:rsidR="001E01B3" w:rsidRDefault="001E01B3" w:rsidP="001E0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1E01B3" w:rsidRDefault="001E01B3" w:rsidP="001E0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97" w:type="dxa"/>
          </w:tcPr>
          <w:p w:rsidR="001E01B3" w:rsidRPr="00DC578A" w:rsidRDefault="001E01B3" w:rsidP="001E0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Active Camoflage</w:t>
            </w:r>
          </w:p>
        </w:tc>
        <w:tc>
          <w:tcPr>
            <w:tcW w:w="1698" w:type="dxa"/>
          </w:tcPr>
          <w:p w:rsidR="001E01B3" w:rsidRDefault="001E01B3" w:rsidP="001E0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Tr="007152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7895" w:type="dxa"/>
            <w:gridSpan w:val="2"/>
          </w:tcPr>
          <w:p w:rsidR="001E01B3" w:rsidRDefault="001E01B3" w:rsidP="001E0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Assault: </w:t>
            </w:r>
            <w:r w:rsidRPr="00DA4B97">
              <w:rPr>
                <w:i/>
                <w:lang w:val="en-US"/>
              </w:rPr>
              <w:t>Momentum, Nimble</w:t>
            </w:r>
            <w:r>
              <w:rPr>
                <w:i/>
                <w:lang w:val="en-US"/>
              </w:rPr>
              <w:t>; Berserker: Fast&amp;Furious (+5cm charge)</w:t>
            </w: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1E01B3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1E01B3" w:rsidRDefault="000763C2" w:rsidP="00E5346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Tactic</w:t>
            </w:r>
            <w:r w:rsidR="00E53460">
              <w:rPr>
                <w:lang w:val="en-US"/>
              </w:rPr>
              <w:t xml:space="preserve">al </w:t>
            </w:r>
            <w:r w:rsidR="001E01B3">
              <w:rPr>
                <w:lang w:val="en-US"/>
              </w:rPr>
              <w:t>Marine</w:t>
            </w:r>
          </w:p>
        </w:tc>
        <w:tc>
          <w:tcPr>
            <w:tcW w:w="1703" w:type="dxa"/>
          </w:tcPr>
          <w:p w:rsidR="001E01B3" w:rsidRDefault="00006C81" w:rsidP="001E0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1E01B3">
              <w:rPr>
                <w:lang w:val="en-US"/>
              </w:rPr>
              <w:t>0 Points</w:t>
            </w:r>
          </w:p>
        </w:tc>
      </w:tr>
      <w:tr w:rsidR="001E01B3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214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2"/>
              <w:gridCol w:w="803"/>
              <w:gridCol w:w="803"/>
              <w:gridCol w:w="803"/>
              <w:gridCol w:w="803"/>
            </w:tblGrid>
            <w:tr w:rsidR="001E01B3" w:rsidTr="002350A1">
              <w:tc>
                <w:tcPr>
                  <w:tcW w:w="1000" w:type="pct"/>
                </w:tcPr>
                <w:p w:rsidR="001E01B3" w:rsidRDefault="001E01B3" w:rsidP="001E01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1E01B3" w:rsidRDefault="00D62D57" w:rsidP="001E01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000" w:type="pct"/>
                </w:tcPr>
                <w:p w:rsidR="001E01B3" w:rsidRDefault="001E01B3" w:rsidP="0085278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852789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00" w:type="pct"/>
                </w:tcPr>
                <w:p w:rsidR="001E01B3" w:rsidRDefault="001E01B3" w:rsidP="001E01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1E01B3" w:rsidRDefault="001E01B3" w:rsidP="001E01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1E01B3" w:rsidRDefault="001E01B3" w:rsidP="001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1E01B3" w:rsidRDefault="001E01B3" w:rsidP="001E0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RPr="00BD6EB4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1E01B3" w:rsidRPr="009B17CC" w:rsidRDefault="001E01B3" w:rsidP="00A42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Jump Pack (Fast)</w:t>
            </w:r>
            <w:r w:rsidR="00BD6EB4">
              <w:rPr>
                <w:i/>
                <w:lang w:val="en-US"/>
              </w:rPr>
              <w:t>, Wraith-Slipping</w:t>
            </w:r>
          </w:p>
        </w:tc>
        <w:tc>
          <w:tcPr>
            <w:tcW w:w="1703" w:type="dxa"/>
          </w:tcPr>
          <w:p w:rsidR="001E01B3" w:rsidRDefault="001E01B3" w:rsidP="001E0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RPr="001E01B3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14" w:type="dxa"/>
          </w:tcPr>
          <w:p w:rsidR="001E01B3" w:rsidRPr="005D15CD" w:rsidRDefault="003C71C4" w:rsidP="0074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Grav Pistol</w:t>
            </w:r>
            <w:r w:rsidR="005D15CD">
              <w:rPr>
                <w:lang w:val="en-US"/>
              </w:rPr>
              <w:t xml:space="preserve"> (8/2 </w:t>
            </w:r>
            <w:r w:rsidR="005D15CD">
              <w:rPr>
                <w:i/>
                <w:lang w:val="en-US"/>
              </w:rPr>
              <w:t>Rending</w:t>
            </w:r>
            <w:r w:rsidR="005D15CD">
              <w:rPr>
                <w:lang w:val="en-US"/>
              </w:rPr>
              <w:t>)</w:t>
            </w:r>
          </w:p>
        </w:tc>
        <w:tc>
          <w:tcPr>
            <w:tcW w:w="1703" w:type="dxa"/>
          </w:tcPr>
          <w:p w:rsidR="001E01B3" w:rsidRDefault="001E01B3" w:rsidP="001E0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14" w:type="dxa"/>
          </w:tcPr>
          <w:p w:rsidR="001E01B3" w:rsidRDefault="005D15CD" w:rsidP="001E0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Grav Pistol (8/2 </w:t>
            </w:r>
            <w:r>
              <w:rPr>
                <w:i/>
                <w:lang w:val="en-US"/>
              </w:rPr>
              <w:t>Rending</w:t>
            </w:r>
            <w:r>
              <w:rPr>
                <w:lang w:val="en-US"/>
              </w:rPr>
              <w:t>)</w:t>
            </w:r>
          </w:p>
        </w:tc>
        <w:tc>
          <w:tcPr>
            <w:tcW w:w="1703" w:type="dxa"/>
          </w:tcPr>
          <w:p w:rsidR="001E01B3" w:rsidRDefault="001E01B3" w:rsidP="001E0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14" w:type="dxa"/>
          </w:tcPr>
          <w:p w:rsidR="001E01B3" w:rsidRPr="00DC578A" w:rsidRDefault="00F27641" w:rsidP="001E0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Combat Visor</w:t>
            </w:r>
          </w:p>
        </w:tc>
        <w:tc>
          <w:tcPr>
            <w:tcW w:w="1703" w:type="dxa"/>
          </w:tcPr>
          <w:p w:rsidR="001E01B3" w:rsidRDefault="001E01B3" w:rsidP="001E0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1B3" w:rsidRPr="00B838FB" w:rsidTr="005003D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1E01B3" w:rsidRDefault="001E01B3" w:rsidP="001E01B3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7917" w:type="dxa"/>
            <w:gridSpan w:val="2"/>
          </w:tcPr>
          <w:p w:rsidR="001E01B3" w:rsidRDefault="00B838FB" w:rsidP="00B8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Ranger</w:t>
            </w:r>
            <w:r w:rsidR="001E01B3">
              <w:rPr>
                <w:lang w:val="en-US"/>
              </w:rPr>
              <w:t xml:space="preserve">: </w:t>
            </w:r>
            <w:r w:rsidR="002514CD">
              <w:rPr>
                <w:i/>
                <w:lang w:val="en-US"/>
              </w:rPr>
              <w:t>Hipshots (+3 MM after moving)</w:t>
            </w:r>
            <w:r w:rsidR="008F0CF8">
              <w:rPr>
                <w:i/>
                <w:lang w:val="en-US"/>
              </w:rPr>
              <w:t>, Snapshots (1 attack at 15cm enemy)</w:t>
            </w:r>
            <w:r w:rsidR="002514CD">
              <w:rPr>
                <w:i/>
                <w:lang w:val="en-US"/>
              </w:rPr>
              <w:t xml:space="preserve"> </w:t>
            </w:r>
          </w:p>
        </w:tc>
      </w:tr>
    </w:tbl>
    <w:p w:rsidR="0086237A" w:rsidRPr="0086237A" w:rsidRDefault="0086237A" w:rsidP="008623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6237A" w:rsidRPr="0086237A" w:rsidSect="00976E93">
      <w:pgSz w:w="11906" w:h="16838"/>
      <w:pgMar w:top="1276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D56" w:rsidRDefault="00C93D56" w:rsidP="0086237A">
      <w:pPr>
        <w:spacing w:after="0" w:line="240" w:lineRule="auto"/>
      </w:pPr>
      <w:r>
        <w:separator/>
      </w:r>
    </w:p>
  </w:endnote>
  <w:endnote w:type="continuationSeparator" w:id="0">
    <w:p w:rsidR="00C93D56" w:rsidRDefault="00C93D56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D56" w:rsidRDefault="00C93D56" w:rsidP="0086237A">
      <w:pPr>
        <w:spacing w:after="0" w:line="240" w:lineRule="auto"/>
      </w:pPr>
      <w:r>
        <w:separator/>
      </w:r>
    </w:p>
  </w:footnote>
  <w:footnote w:type="continuationSeparator" w:id="0">
    <w:p w:rsidR="00C93D56" w:rsidRDefault="00C93D56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5D"/>
    <w:rsid w:val="00006C81"/>
    <w:rsid w:val="000763C2"/>
    <w:rsid w:val="00116F00"/>
    <w:rsid w:val="001B4B2B"/>
    <w:rsid w:val="001C2B38"/>
    <w:rsid w:val="001E01B3"/>
    <w:rsid w:val="002514CD"/>
    <w:rsid w:val="00272A1D"/>
    <w:rsid w:val="00291C92"/>
    <w:rsid w:val="00293E22"/>
    <w:rsid w:val="00296462"/>
    <w:rsid w:val="003411A3"/>
    <w:rsid w:val="00364D98"/>
    <w:rsid w:val="003C71C4"/>
    <w:rsid w:val="0045457D"/>
    <w:rsid w:val="004A1D0D"/>
    <w:rsid w:val="00503BCE"/>
    <w:rsid w:val="00504CD5"/>
    <w:rsid w:val="00540894"/>
    <w:rsid w:val="005D15CD"/>
    <w:rsid w:val="005D6623"/>
    <w:rsid w:val="00626EF5"/>
    <w:rsid w:val="00655685"/>
    <w:rsid w:val="006D53ED"/>
    <w:rsid w:val="006E1790"/>
    <w:rsid w:val="00711EEA"/>
    <w:rsid w:val="00727017"/>
    <w:rsid w:val="00740E5E"/>
    <w:rsid w:val="00742C2E"/>
    <w:rsid w:val="0074763E"/>
    <w:rsid w:val="00793D95"/>
    <w:rsid w:val="007C0B50"/>
    <w:rsid w:val="007D74AF"/>
    <w:rsid w:val="00852789"/>
    <w:rsid w:val="0086237A"/>
    <w:rsid w:val="00875487"/>
    <w:rsid w:val="008E23CE"/>
    <w:rsid w:val="008F0CF8"/>
    <w:rsid w:val="00920871"/>
    <w:rsid w:val="009322E9"/>
    <w:rsid w:val="00936392"/>
    <w:rsid w:val="00976E93"/>
    <w:rsid w:val="0099594A"/>
    <w:rsid w:val="009B17CC"/>
    <w:rsid w:val="00A32116"/>
    <w:rsid w:val="00A423F4"/>
    <w:rsid w:val="00A61604"/>
    <w:rsid w:val="00AE0FE5"/>
    <w:rsid w:val="00B278DC"/>
    <w:rsid w:val="00B838FB"/>
    <w:rsid w:val="00BA7C39"/>
    <w:rsid w:val="00BD6EB4"/>
    <w:rsid w:val="00C13F8A"/>
    <w:rsid w:val="00C7444E"/>
    <w:rsid w:val="00C93D56"/>
    <w:rsid w:val="00CA1218"/>
    <w:rsid w:val="00CD0078"/>
    <w:rsid w:val="00D23E60"/>
    <w:rsid w:val="00D31A27"/>
    <w:rsid w:val="00D62D57"/>
    <w:rsid w:val="00DA4B97"/>
    <w:rsid w:val="00DA7E5D"/>
    <w:rsid w:val="00DC578A"/>
    <w:rsid w:val="00E05CC4"/>
    <w:rsid w:val="00E33A81"/>
    <w:rsid w:val="00E53460"/>
    <w:rsid w:val="00E97C5F"/>
    <w:rsid w:val="00F04FF2"/>
    <w:rsid w:val="00F13613"/>
    <w:rsid w:val="00F27641"/>
    <w:rsid w:val="00F41C00"/>
    <w:rsid w:val="00F970D0"/>
    <w:rsid w:val="00FA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FD68"/>
  <w15:chartTrackingRefBased/>
  <w15:docId w15:val="{A5196E76-732B-4390-A1F2-4A241B4A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27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Army%20Lists\Template%20S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SM.dotx</Template>
  <TotalTime>0</TotalTime>
  <Pages>1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52</cp:revision>
  <dcterms:created xsi:type="dcterms:W3CDTF">2016-06-28T18:17:00Z</dcterms:created>
  <dcterms:modified xsi:type="dcterms:W3CDTF">2016-06-28T18:42:00Z</dcterms:modified>
</cp:coreProperties>
</file>