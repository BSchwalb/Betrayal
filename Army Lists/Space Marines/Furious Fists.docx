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4"/>
        <w:gridCol w:w="2351"/>
        <w:gridCol w:w="3131"/>
        <w:gridCol w:w="1359"/>
      </w:tblGrid>
      <w:tr w:rsidR="0086237A" w:rsidRPr="0086237A" w:rsidTr="00581DA2">
        <w:trPr>
          <w:trHeight w:val="284"/>
        </w:trPr>
        <w:tc>
          <w:tcPr>
            <w:tcW w:w="2894" w:type="dxa"/>
            <w:vAlign w:val="center"/>
          </w:tcPr>
          <w:p w:rsidR="0086237A" w:rsidRPr="0086237A" w:rsidRDefault="0086237A" w:rsidP="0086237A">
            <w:pPr>
              <w:rPr>
                <w:sz w:val="24"/>
                <w:lang w:val="en-US"/>
              </w:rPr>
            </w:pPr>
            <w:r w:rsidRPr="0086237A">
              <w:rPr>
                <w:sz w:val="24"/>
                <w:lang w:val="en-US"/>
              </w:rPr>
              <w:t>Space Marines</w:t>
            </w:r>
          </w:p>
        </w:tc>
        <w:tc>
          <w:tcPr>
            <w:tcW w:w="2351" w:type="dxa"/>
            <w:vAlign w:val="center"/>
          </w:tcPr>
          <w:p w:rsidR="0086237A" w:rsidRPr="0086237A" w:rsidRDefault="0086237A" w:rsidP="0086237A">
            <w:pPr>
              <w:rPr>
                <w:sz w:val="24"/>
                <w:lang w:val="en-US"/>
              </w:rPr>
            </w:pPr>
            <w:r w:rsidRPr="0086237A">
              <w:rPr>
                <w:sz w:val="24"/>
                <w:lang w:val="en-US"/>
              </w:rPr>
              <w:t>No Subfaction</w:t>
            </w:r>
          </w:p>
        </w:tc>
        <w:tc>
          <w:tcPr>
            <w:tcW w:w="3131" w:type="dxa"/>
            <w:vAlign w:val="center"/>
          </w:tcPr>
          <w:p w:rsidR="0086237A" w:rsidRPr="0086237A" w:rsidRDefault="00341386" w:rsidP="0086237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Ranged &amp; CQ Firepower</w:t>
            </w:r>
          </w:p>
        </w:tc>
        <w:tc>
          <w:tcPr>
            <w:tcW w:w="1359" w:type="dxa"/>
            <w:vAlign w:val="center"/>
          </w:tcPr>
          <w:p w:rsidR="0086237A" w:rsidRPr="0086237A" w:rsidRDefault="0086237A" w:rsidP="0086237A">
            <w:pPr>
              <w:jc w:val="right"/>
              <w:rPr>
                <w:sz w:val="24"/>
                <w:lang w:val="en-US"/>
              </w:rPr>
            </w:pPr>
            <w:r w:rsidRPr="0086237A">
              <w:rPr>
                <w:sz w:val="24"/>
                <w:lang w:val="en-US"/>
              </w:rPr>
              <w:t>500 Points</w:t>
            </w:r>
          </w:p>
        </w:tc>
      </w:tr>
    </w:tbl>
    <w:p w:rsidR="00A70DDC" w:rsidRDefault="001B6DF9" w:rsidP="0086237A">
      <w:pPr>
        <w:pStyle w:val="Title"/>
        <w:rPr>
          <w:lang w:val="en-US"/>
        </w:rPr>
      </w:pPr>
      <w:r>
        <w:rPr>
          <w:lang w:val="en-US"/>
        </w:rPr>
        <w:t>Furious Fists</w:t>
      </w:r>
      <w:bookmarkStart w:id="0" w:name="_GoBack"/>
      <w:bookmarkEnd w:id="0"/>
    </w:p>
    <w:p w:rsidR="0086237A" w:rsidRDefault="00341386" w:rsidP="0086237A">
      <w:pPr>
        <w:rPr>
          <w:lang w:val="en-US"/>
        </w:rPr>
      </w:pPr>
      <w:r>
        <w:rPr>
          <w:i/>
          <w:lang w:val="en-US"/>
        </w:rPr>
        <w:t xml:space="preserve">An elite team of </w:t>
      </w:r>
      <w:r w:rsidR="002E194A">
        <w:rPr>
          <w:i/>
          <w:lang w:val="en-US"/>
        </w:rPr>
        <w:t>well-equipped Space Marine operatives, battle tested and Emperor-approved.</w:t>
      </w:r>
    </w:p>
    <w:p w:rsidR="0086237A" w:rsidRDefault="0086237A" w:rsidP="009322E9">
      <w:pPr>
        <w:rPr>
          <w:lang w:val="en-US"/>
        </w:rPr>
      </w:pPr>
    </w:p>
    <w:tbl>
      <w:tblPr>
        <w:tblStyle w:val="PlainTable3"/>
        <w:tblW w:w="9840" w:type="dxa"/>
        <w:tblLook w:val="04A0" w:firstRow="1" w:lastRow="0" w:firstColumn="1" w:lastColumn="0" w:noHBand="0" w:noVBand="1"/>
      </w:tblPr>
      <w:tblGrid>
        <w:gridCol w:w="1995"/>
        <w:gridCol w:w="6158"/>
        <w:gridCol w:w="1687"/>
      </w:tblGrid>
      <w:tr w:rsidR="00626EF5" w:rsidRPr="00114F91" w:rsidTr="00932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53" w:type="dxa"/>
            <w:gridSpan w:val="2"/>
          </w:tcPr>
          <w:p w:rsidR="00626EF5" w:rsidRDefault="00114F91" w:rsidP="00626EF5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 xml:space="preserve">CMD. </w:t>
            </w:r>
            <w:r w:rsidR="00CB47E6">
              <w:rPr>
                <w:lang w:val="en-US"/>
              </w:rPr>
              <w:t>Legionaire</w:t>
            </w:r>
          </w:p>
        </w:tc>
        <w:tc>
          <w:tcPr>
            <w:tcW w:w="1687" w:type="dxa"/>
          </w:tcPr>
          <w:p w:rsidR="00626EF5" w:rsidRDefault="00D24DF2" w:rsidP="005520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52047">
              <w:rPr>
                <w:lang w:val="en-US"/>
              </w:rPr>
              <w:t>7</w:t>
            </w:r>
            <w:r w:rsidR="00626EF5">
              <w:rPr>
                <w:lang w:val="en-US"/>
              </w:rPr>
              <w:t>0 Points</w:t>
            </w:r>
          </w:p>
        </w:tc>
      </w:tr>
      <w:tr w:rsidR="00793D95" w:rsidRPr="00114F91" w:rsidTr="00183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793D95" w:rsidRDefault="00793D95" w:rsidP="00626EF5">
            <w:pPr>
              <w:rPr>
                <w:lang w:val="en-US"/>
              </w:rPr>
            </w:pPr>
            <w:r>
              <w:rPr>
                <w:lang w:val="en-US"/>
              </w:rPr>
              <w:t>stats</w:t>
            </w:r>
          </w:p>
        </w:tc>
        <w:tc>
          <w:tcPr>
            <w:tcW w:w="6158" w:type="dxa"/>
          </w:tcPr>
          <w:tbl>
            <w:tblPr>
              <w:tblStyle w:val="TableGridLight"/>
              <w:tblW w:w="3346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6"/>
              <w:gridCol w:w="795"/>
              <w:gridCol w:w="795"/>
              <w:gridCol w:w="795"/>
              <w:gridCol w:w="795"/>
            </w:tblGrid>
            <w:tr w:rsidR="00B278DC" w:rsidRPr="00114F91" w:rsidTr="00B278DC">
              <w:tc>
                <w:tcPr>
                  <w:tcW w:w="1000" w:type="pct"/>
                </w:tcPr>
                <w:p w:rsidR="00B278DC" w:rsidRDefault="00534646" w:rsidP="00581DA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000" w:type="pct"/>
                </w:tcPr>
                <w:p w:rsidR="00B278DC" w:rsidRDefault="00114F91" w:rsidP="00581DA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1000" w:type="pct"/>
                </w:tcPr>
                <w:p w:rsidR="00B278DC" w:rsidRDefault="00CB47E6" w:rsidP="00581DA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1000" w:type="pct"/>
                </w:tcPr>
                <w:p w:rsidR="00B278DC" w:rsidRDefault="00B5762F" w:rsidP="00581DA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5*</w:t>
                  </w:r>
                </w:p>
              </w:tc>
              <w:tc>
                <w:tcPr>
                  <w:tcW w:w="1000" w:type="pct"/>
                </w:tcPr>
                <w:p w:rsidR="00B278DC" w:rsidRDefault="00CB47E6" w:rsidP="00581DA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</w:tbl>
          <w:p w:rsidR="00793D95" w:rsidRDefault="00793D95" w:rsidP="0062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87" w:type="dxa"/>
          </w:tcPr>
          <w:p w:rsidR="00793D95" w:rsidRDefault="00793D95" w:rsidP="0062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RPr="00114F91" w:rsidTr="00183929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626EF5" w:rsidRDefault="00626EF5" w:rsidP="00626EF5">
            <w:pPr>
              <w:rPr>
                <w:lang w:val="en-US"/>
              </w:rPr>
            </w:pPr>
            <w:r>
              <w:rPr>
                <w:lang w:val="en-US"/>
              </w:rPr>
              <w:t>Rules:</w:t>
            </w:r>
          </w:p>
        </w:tc>
        <w:tc>
          <w:tcPr>
            <w:tcW w:w="6158" w:type="dxa"/>
          </w:tcPr>
          <w:p w:rsidR="00626EF5" w:rsidRPr="00BD1A42" w:rsidRDefault="00BD1A42" w:rsidP="0062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Armor(front)</w:t>
            </w:r>
          </w:p>
        </w:tc>
        <w:tc>
          <w:tcPr>
            <w:tcW w:w="1687" w:type="dxa"/>
          </w:tcPr>
          <w:p w:rsidR="00626EF5" w:rsidRDefault="00626EF5" w:rsidP="0062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RPr="00114F91" w:rsidTr="00183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626EF5" w:rsidRDefault="00626EF5" w:rsidP="00626EF5">
            <w:pPr>
              <w:rPr>
                <w:lang w:val="en-US"/>
              </w:rPr>
            </w:pPr>
            <w:r>
              <w:rPr>
                <w:lang w:val="en-US"/>
              </w:rPr>
              <w:t>Weapon #1:</w:t>
            </w:r>
          </w:p>
        </w:tc>
        <w:tc>
          <w:tcPr>
            <w:tcW w:w="6158" w:type="dxa"/>
          </w:tcPr>
          <w:p w:rsidR="00626EF5" w:rsidRDefault="00515E42" w:rsidP="0062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Bolter </w:t>
            </w:r>
            <w:r w:rsidRPr="00515E42">
              <w:rPr>
                <w:i/>
                <w:lang w:val="en-US"/>
              </w:rPr>
              <w:t>(10/3</w:t>
            </w:r>
            <w:r w:rsidR="00ED213C">
              <w:rPr>
                <w:i/>
                <w:lang w:val="en-US"/>
              </w:rPr>
              <w:t xml:space="preserve"> Lethal Weapon</w:t>
            </w:r>
            <w:r w:rsidRPr="00515E42">
              <w:rPr>
                <w:i/>
                <w:lang w:val="en-US"/>
              </w:rPr>
              <w:t>)</w:t>
            </w:r>
            <w:r w:rsidR="00ED213C">
              <w:rPr>
                <w:i/>
                <w:lang w:val="en-US"/>
              </w:rPr>
              <w:t xml:space="preserve"> </w:t>
            </w:r>
          </w:p>
        </w:tc>
        <w:tc>
          <w:tcPr>
            <w:tcW w:w="1687" w:type="dxa"/>
          </w:tcPr>
          <w:p w:rsidR="00626EF5" w:rsidRDefault="00626EF5" w:rsidP="0062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12B45" w:rsidRPr="001B6DF9" w:rsidTr="00DA0AF3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012B45" w:rsidRDefault="00012B45" w:rsidP="00626EF5">
            <w:pPr>
              <w:rPr>
                <w:lang w:val="en-US"/>
              </w:rPr>
            </w:pPr>
            <w:r>
              <w:rPr>
                <w:lang w:val="en-US"/>
              </w:rPr>
              <w:t>Equipment:</w:t>
            </w:r>
          </w:p>
        </w:tc>
        <w:tc>
          <w:tcPr>
            <w:tcW w:w="7845" w:type="dxa"/>
            <w:gridSpan w:val="2"/>
          </w:tcPr>
          <w:p w:rsidR="00012B45" w:rsidRDefault="00012B45" w:rsidP="0062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Stormshield, Void-Hardened Armor (all non-</w:t>
            </w:r>
            <w:r>
              <w:rPr>
                <w:i/>
                <w:lang w:val="en-US"/>
              </w:rPr>
              <w:t xml:space="preserve">Pen </w:t>
            </w:r>
            <w:r>
              <w:rPr>
                <w:lang w:val="en-US"/>
              </w:rPr>
              <w:t xml:space="preserve">hits are max &lt;8 </w:t>
            </w:r>
            <w:r>
              <w:rPr>
                <w:i/>
                <w:lang w:val="en-US"/>
              </w:rPr>
              <w:t>To-Wound)</w:t>
            </w:r>
            <w:r w:rsidR="00385A4A">
              <w:rPr>
                <w:i/>
                <w:lang w:val="en-US"/>
              </w:rPr>
              <w:t xml:space="preserve">, </w:t>
            </w:r>
            <w:r w:rsidR="00385A4A" w:rsidRPr="00385A4A">
              <w:rPr>
                <w:lang w:val="en-US"/>
              </w:rPr>
              <w:t>Concussive Grenade</w:t>
            </w:r>
          </w:p>
        </w:tc>
      </w:tr>
      <w:tr w:rsidR="001618FA" w:rsidRPr="001B6DF9" w:rsidTr="002F4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1618FA" w:rsidRDefault="001618FA" w:rsidP="00626EF5">
            <w:pPr>
              <w:rPr>
                <w:lang w:val="en-US"/>
              </w:rPr>
            </w:pPr>
            <w:r>
              <w:rPr>
                <w:lang w:val="en-US"/>
              </w:rPr>
              <w:t>Traits:</w:t>
            </w:r>
          </w:p>
        </w:tc>
        <w:tc>
          <w:tcPr>
            <w:tcW w:w="7845" w:type="dxa"/>
            <w:gridSpan w:val="2"/>
          </w:tcPr>
          <w:p w:rsidR="001618FA" w:rsidRDefault="001618FA" w:rsidP="0062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83FB0">
              <w:rPr>
                <w:u w:val="single"/>
                <w:lang w:val="en-US"/>
              </w:rPr>
              <w:t>Ranger:</w:t>
            </w:r>
            <w:r>
              <w:rPr>
                <w:lang w:val="en-US"/>
              </w:rPr>
              <w:t xml:space="preserve"> </w:t>
            </w:r>
            <w:r>
              <w:rPr>
                <w:i/>
                <w:lang w:val="en-US"/>
              </w:rPr>
              <w:t>Take Aim (+3 MM when not moving), Snapshots (15cm), Bulletstorm (+2AP after 2 attacks)</w:t>
            </w:r>
            <w:r w:rsidR="00183FB0">
              <w:rPr>
                <w:i/>
                <w:lang w:val="en-US"/>
              </w:rPr>
              <w:t xml:space="preserve">; </w:t>
            </w:r>
            <w:r w:rsidR="00183FB0" w:rsidRPr="00183FB0">
              <w:rPr>
                <w:i/>
                <w:u w:val="single"/>
                <w:lang w:val="en-US"/>
              </w:rPr>
              <w:t>Juggernaught:</w:t>
            </w:r>
            <w:r w:rsidR="00183FB0">
              <w:rPr>
                <w:i/>
                <w:lang w:val="en-US"/>
              </w:rPr>
              <w:t xml:space="preserve"> Tripod (+3 MM in cover)</w:t>
            </w:r>
          </w:p>
        </w:tc>
      </w:tr>
    </w:tbl>
    <w:p w:rsidR="00626EF5" w:rsidRPr="00626EF5" w:rsidRDefault="00626EF5" w:rsidP="00626EF5">
      <w:pPr>
        <w:pStyle w:val="Heading2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PlainTable3"/>
        <w:tblW w:w="9865" w:type="dxa"/>
        <w:tblLook w:val="04A0" w:firstRow="1" w:lastRow="0" w:firstColumn="1" w:lastColumn="0" w:noHBand="0" w:noVBand="1"/>
      </w:tblPr>
      <w:tblGrid>
        <w:gridCol w:w="2001"/>
        <w:gridCol w:w="6173"/>
        <w:gridCol w:w="1691"/>
      </w:tblGrid>
      <w:tr w:rsidR="00626EF5" w:rsidRPr="00BB6550" w:rsidTr="00932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74" w:type="dxa"/>
            <w:gridSpan w:val="2"/>
          </w:tcPr>
          <w:p w:rsidR="00626EF5" w:rsidRDefault="007D3B51" w:rsidP="007D3B51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CMD</w:t>
            </w:r>
            <w:r w:rsidR="00BB6550">
              <w:rPr>
                <w:lang w:val="en-US"/>
              </w:rPr>
              <w:t>. Legionaire</w:t>
            </w:r>
          </w:p>
        </w:tc>
        <w:tc>
          <w:tcPr>
            <w:tcW w:w="1691" w:type="dxa"/>
          </w:tcPr>
          <w:p w:rsidR="00626EF5" w:rsidRDefault="00FA545E" w:rsidP="00D55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626EF5">
              <w:rPr>
                <w:lang w:val="en-US"/>
              </w:rPr>
              <w:t>0 Points</w:t>
            </w:r>
          </w:p>
        </w:tc>
      </w:tr>
      <w:tr w:rsidR="00793D95" w:rsidRPr="00BB6550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793D95" w:rsidRDefault="00793D95" w:rsidP="00D55F92">
            <w:pPr>
              <w:rPr>
                <w:lang w:val="en-US"/>
              </w:rPr>
            </w:pPr>
            <w:r>
              <w:rPr>
                <w:lang w:val="en-US"/>
              </w:rPr>
              <w:t>stats</w:t>
            </w:r>
          </w:p>
        </w:tc>
        <w:tc>
          <w:tcPr>
            <w:tcW w:w="6173" w:type="dxa"/>
          </w:tcPr>
          <w:tbl>
            <w:tblPr>
              <w:tblStyle w:val="TableGridLight"/>
              <w:tblW w:w="3346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8"/>
              <w:gridCol w:w="797"/>
              <w:gridCol w:w="797"/>
              <w:gridCol w:w="797"/>
              <w:gridCol w:w="797"/>
            </w:tblGrid>
            <w:tr w:rsidR="00B278DC" w:rsidRPr="00BB6550" w:rsidTr="00FC71AC">
              <w:tc>
                <w:tcPr>
                  <w:tcW w:w="1000" w:type="pct"/>
                </w:tcPr>
                <w:p w:rsidR="00B278DC" w:rsidRDefault="008973E0" w:rsidP="00581DA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000" w:type="pct"/>
                </w:tcPr>
                <w:p w:rsidR="00B278DC" w:rsidRDefault="009B0CCE" w:rsidP="008973E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  <w:r w:rsidR="008973E0"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000" w:type="pct"/>
                </w:tcPr>
                <w:p w:rsidR="00B278DC" w:rsidRDefault="00BB6550" w:rsidP="00581DA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1000" w:type="pct"/>
                </w:tcPr>
                <w:p w:rsidR="00B278DC" w:rsidRDefault="00B5762F" w:rsidP="00581DA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5*</w:t>
                  </w:r>
                </w:p>
              </w:tc>
              <w:tc>
                <w:tcPr>
                  <w:tcW w:w="1000" w:type="pct"/>
                </w:tcPr>
                <w:p w:rsidR="00B278DC" w:rsidRDefault="00BB6550" w:rsidP="00581DA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</w:tbl>
          <w:p w:rsidR="00793D95" w:rsidRDefault="00793D9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91" w:type="dxa"/>
          </w:tcPr>
          <w:p w:rsidR="00793D95" w:rsidRDefault="00793D9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RPr="00BB6550" w:rsidTr="009322E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Rules:</w:t>
            </w:r>
          </w:p>
        </w:tc>
        <w:tc>
          <w:tcPr>
            <w:tcW w:w="6173" w:type="dxa"/>
          </w:tcPr>
          <w:p w:rsidR="00626EF5" w:rsidRDefault="00626EF5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91" w:type="dxa"/>
          </w:tcPr>
          <w:p w:rsidR="00626EF5" w:rsidRDefault="00626EF5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RPr="00BB6550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Weapon #1:</w:t>
            </w:r>
          </w:p>
        </w:tc>
        <w:tc>
          <w:tcPr>
            <w:tcW w:w="6173" w:type="dxa"/>
          </w:tcPr>
          <w:p w:rsidR="00626EF5" w:rsidRPr="002C1BB5" w:rsidRDefault="002C1BB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Bolter </w:t>
            </w:r>
            <w:r w:rsidR="009B0CCE">
              <w:rPr>
                <w:i/>
                <w:lang w:val="en-US"/>
              </w:rPr>
              <w:t>(12</w:t>
            </w:r>
            <w:r w:rsidRPr="002C1BB5">
              <w:rPr>
                <w:i/>
                <w:lang w:val="en-US"/>
              </w:rPr>
              <w:t>/3 Mastercrafted)</w:t>
            </w:r>
          </w:p>
        </w:tc>
        <w:tc>
          <w:tcPr>
            <w:tcW w:w="1691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RPr="00BB6550" w:rsidTr="009322E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 xml:space="preserve">Weapon #2: </w:t>
            </w:r>
          </w:p>
        </w:tc>
        <w:tc>
          <w:tcPr>
            <w:tcW w:w="6173" w:type="dxa"/>
          </w:tcPr>
          <w:p w:rsidR="00626EF5" w:rsidRDefault="00B706C5" w:rsidP="002C1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Bolter </w:t>
            </w:r>
            <w:r w:rsidR="009B0CCE">
              <w:rPr>
                <w:i/>
                <w:lang w:val="en-US"/>
              </w:rPr>
              <w:t>(12</w:t>
            </w:r>
            <w:r w:rsidRPr="002C1BB5">
              <w:rPr>
                <w:i/>
                <w:lang w:val="en-US"/>
              </w:rPr>
              <w:t>/3</w:t>
            </w:r>
            <w:r w:rsidR="002C1BB5" w:rsidRPr="002C1BB5">
              <w:rPr>
                <w:i/>
                <w:lang w:val="en-US"/>
              </w:rPr>
              <w:t xml:space="preserve"> Mastercrafted)</w:t>
            </w:r>
          </w:p>
        </w:tc>
        <w:tc>
          <w:tcPr>
            <w:tcW w:w="1691" w:type="dxa"/>
          </w:tcPr>
          <w:p w:rsidR="00626EF5" w:rsidRDefault="00626EF5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RPr="00BB6550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Equipment:</w:t>
            </w:r>
          </w:p>
        </w:tc>
        <w:tc>
          <w:tcPr>
            <w:tcW w:w="6173" w:type="dxa"/>
          </w:tcPr>
          <w:p w:rsidR="00626EF5" w:rsidRDefault="00F4207D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Combat Visor</w:t>
            </w:r>
          </w:p>
        </w:tc>
        <w:tc>
          <w:tcPr>
            <w:tcW w:w="1691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E6536" w:rsidRPr="001B6DF9" w:rsidTr="00FA7BC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FE6536" w:rsidRDefault="00FE6536" w:rsidP="00540894">
            <w:pPr>
              <w:rPr>
                <w:lang w:val="en-US"/>
              </w:rPr>
            </w:pPr>
            <w:r>
              <w:rPr>
                <w:lang w:val="en-US"/>
              </w:rPr>
              <w:t>Traits:</w:t>
            </w:r>
          </w:p>
        </w:tc>
        <w:tc>
          <w:tcPr>
            <w:tcW w:w="7864" w:type="dxa"/>
            <w:gridSpan w:val="2"/>
          </w:tcPr>
          <w:p w:rsidR="00FE6536" w:rsidRPr="00316C1C" w:rsidRDefault="00FE6536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u w:val="single"/>
                <w:lang w:val="en-US"/>
              </w:rPr>
            </w:pPr>
            <w:r w:rsidRPr="00995D76">
              <w:rPr>
                <w:u w:val="single"/>
                <w:lang w:val="en-US"/>
              </w:rPr>
              <w:t>Juggernaught:</w:t>
            </w:r>
            <w:r>
              <w:rPr>
                <w:lang w:val="en-US"/>
              </w:rPr>
              <w:t xml:space="preserve"> </w:t>
            </w:r>
            <w:r w:rsidRPr="00995D76">
              <w:rPr>
                <w:i/>
                <w:lang w:val="en-US"/>
              </w:rPr>
              <w:t xml:space="preserve">Tripod (+3 MM in cover), Barrage (two dice rerolls per To-Hit), </w:t>
            </w:r>
            <w:r w:rsidR="00BF06A2" w:rsidRPr="00995D76">
              <w:rPr>
                <w:i/>
                <w:lang w:val="en-US"/>
              </w:rPr>
              <w:t>Dual-Wield</w:t>
            </w:r>
            <w:r w:rsidR="00316C1C">
              <w:rPr>
                <w:i/>
                <w:lang w:val="en-US"/>
              </w:rPr>
              <w:t xml:space="preserve">; </w:t>
            </w:r>
            <w:r w:rsidR="00316C1C">
              <w:rPr>
                <w:u w:val="single"/>
                <w:lang w:val="en-US"/>
              </w:rPr>
              <w:t>Ranger:</w:t>
            </w:r>
            <w:r w:rsidR="00316C1C" w:rsidRPr="00316C1C">
              <w:rPr>
                <w:i/>
                <w:lang w:val="en-US"/>
              </w:rPr>
              <w:t xml:space="preserve"> Hipshots</w:t>
            </w:r>
            <w:r w:rsidR="00316C1C">
              <w:rPr>
                <w:i/>
                <w:lang w:val="en-US"/>
              </w:rPr>
              <w:t xml:space="preserve"> (+3 MM after moving)</w:t>
            </w:r>
          </w:p>
        </w:tc>
      </w:tr>
    </w:tbl>
    <w:p w:rsidR="00626EF5" w:rsidRPr="00626EF5" w:rsidRDefault="00626EF5" w:rsidP="00626EF5">
      <w:pPr>
        <w:pStyle w:val="Heading2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PlainTable3"/>
        <w:tblW w:w="9904" w:type="dxa"/>
        <w:tblLook w:val="04A0" w:firstRow="1" w:lastRow="0" w:firstColumn="1" w:lastColumn="0" w:noHBand="0" w:noVBand="1"/>
      </w:tblPr>
      <w:tblGrid>
        <w:gridCol w:w="2009"/>
        <w:gridCol w:w="6197"/>
        <w:gridCol w:w="1698"/>
      </w:tblGrid>
      <w:tr w:rsidR="00626EF5" w:rsidRPr="00BB6550" w:rsidTr="00932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6" w:type="dxa"/>
            <w:gridSpan w:val="2"/>
          </w:tcPr>
          <w:p w:rsidR="00626EF5" w:rsidRDefault="00044503" w:rsidP="00044503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CPN. Legionaire</w:t>
            </w:r>
          </w:p>
        </w:tc>
        <w:tc>
          <w:tcPr>
            <w:tcW w:w="1698" w:type="dxa"/>
          </w:tcPr>
          <w:p w:rsidR="00626EF5" w:rsidRDefault="009311EB" w:rsidP="00D55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="00626EF5">
              <w:rPr>
                <w:lang w:val="en-US"/>
              </w:rPr>
              <w:t>0 Points</w:t>
            </w:r>
          </w:p>
        </w:tc>
      </w:tr>
      <w:tr w:rsidR="00793D95" w:rsidRPr="00BB6550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793D95" w:rsidRDefault="00793D95" w:rsidP="00D55F92">
            <w:pPr>
              <w:rPr>
                <w:lang w:val="en-US"/>
              </w:rPr>
            </w:pPr>
            <w:r>
              <w:rPr>
                <w:lang w:val="en-US"/>
              </w:rPr>
              <w:t>stats</w:t>
            </w:r>
          </w:p>
        </w:tc>
        <w:tc>
          <w:tcPr>
            <w:tcW w:w="6197" w:type="dxa"/>
          </w:tcPr>
          <w:tbl>
            <w:tblPr>
              <w:tblStyle w:val="TableGridLight"/>
              <w:tblW w:w="3346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1"/>
              <w:gridCol w:w="801"/>
              <w:gridCol w:w="800"/>
              <w:gridCol w:w="800"/>
              <w:gridCol w:w="800"/>
            </w:tblGrid>
            <w:tr w:rsidR="00B278DC" w:rsidRPr="00BB6550" w:rsidTr="00FC71AC">
              <w:tc>
                <w:tcPr>
                  <w:tcW w:w="1000" w:type="pct"/>
                </w:tcPr>
                <w:p w:rsidR="00B278DC" w:rsidRDefault="00044503" w:rsidP="00581DA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000" w:type="pct"/>
                </w:tcPr>
                <w:p w:rsidR="00B278DC" w:rsidRDefault="00CE5EDB" w:rsidP="002A7AC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  <w:r w:rsidR="002A7AC8"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000" w:type="pct"/>
                </w:tcPr>
                <w:p w:rsidR="00B278DC" w:rsidRDefault="00044503" w:rsidP="00581DA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1000" w:type="pct"/>
                </w:tcPr>
                <w:p w:rsidR="00B278DC" w:rsidRDefault="00044503" w:rsidP="00581DA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1000" w:type="pct"/>
                </w:tcPr>
                <w:p w:rsidR="00B278DC" w:rsidRDefault="002A7AC8" w:rsidP="00581DA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</w:tbl>
          <w:p w:rsidR="00793D95" w:rsidRDefault="00793D9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98" w:type="dxa"/>
          </w:tcPr>
          <w:p w:rsidR="00793D95" w:rsidRDefault="00793D9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RPr="00044503" w:rsidTr="009322E9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Rules:</w:t>
            </w:r>
          </w:p>
        </w:tc>
        <w:tc>
          <w:tcPr>
            <w:tcW w:w="6197" w:type="dxa"/>
          </w:tcPr>
          <w:p w:rsidR="00626EF5" w:rsidRDefault="00626EF5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98" w:type="dxa"/>
          </w:tcPr>
          <w:p w:rsidR="00626EF5" w:rsidRDefault="00626EF5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52331" w:rsidRPr="001B6DF9" w:rsidTr="00F16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E52331" w:rsidRDefault="00E52331" w:rsidP="00D55F92">
            <w:pPr>
              <w:rPr>
                <w:lang w:val="en-US"/>
              </w:rPr>
            </w:pPr>
            <w:r>
              <w:rPr>
                <w:lang w:val="en-US"/>
              </w:rPr>
              <w:t>Weapon #1:</w:t>
            </w:r>
          </w:p>
        </w:tc>
        <w:tc>
          <w:tcPr>
            <w:tcW w:w="7895" w:type="dxa"/>
            <w:gridSpan w:val="2"/>
          </w:tcPr>
          <w:p w:rsidR="00E52331" w:rsidRDefault="00E52331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Shotgun </w:t>
            </w:r>
            <w:r>
              <w:rPr>
                <w:i/>
                <w:lang w:val="en-US"/>
              </w:rPr>
              <w:t>(12/5 15cm Explosive Rounds Mastercrafted Target Matrix)</w:t>
            </w:r>
          </w:p>
        </w:tc>
      </w:tr>
      <w:tr w:rsidR="00626EF5" w:rsidRPr="00044503" w:rsidTr="009322E9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Equipment:</w:t>
            </w:r>
          </w:p>
        </w:tc>
        <w:tc>
          <w:tcPr>
            <w:tcW w:w="6197" w:type="dxa"/>
          </w:tcPr>
          <w:p w:rsidR="00626EF5" w:rsidRPr="00556E9B" w:rsidRDefault="00556E9B" w:rsidP="0055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Combat Knife,</w:t>
            </w:r>
            <w:r w:rsidR="00CE5EDB" w:rsidRPr="00556E9B">
              <w:rPr>
                <w:lang w:val="en-US"/>
              </w:rPr>
              <w:t xml:space="preserve"> </w:t>
            </w:r>
            <w:r w:rsidR="002A7AC8" w:rsidRPr="00556E9B">
              <w:rPr>
                <w:lang w:val="en-US"/>
              </w:rPr>
              <w:t>Target Uplink</w:t>
            </w:r>
          </w:p>
        </w:tc>
        <w:tc>
          <w:tcPr>
            <w:tcW w:w="1698" w:type="dxa"/>
          </w:tcPr>
          <w:p w:rsidR="00626EF5" w:rsidRDefault="00626EF5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902A9" w:rsidRPr="001B6DF9" w:rsidTr="00DB7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4902A9" w:rsidRDefault="004902A9" w:rsidP="00D55F92">
            <w:pPr>
              <w:rPr>
                <w:lang w:val="en-US"/>
              </w:rPr>
            </w:pPr>
            <w:r>
              <w:rPr>
                <w:lang w:val="en-US"/>
              </w:rPr>
              <w:t>Traits:</w:t>
            </w:r>
          </w:p>
        </w:tc>
        <w:tc>
          <w:tcPr>
            <w:tcW w:w="7895" w:type="dxa"/>
            <w:gridSpan w:val="2"/>
          </w:tcPr>
          <w:p w:rsidR="004902A9" w:rsidRDefault="004902A9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4532B">
              <w:rPr>
                <w:u w:val="single"/>
                <w:lang w:val="en-US"/>
              </w:rPr>
              <w:t>Ranger:</w:t>
            </w:r>
            <w:r>
              <w:rPr>
                <w:lang w:val="en-US"/>
              </w:rPr>
              <w:t xml:space="preserve"> </w:t>
            </w:r>
            <w:r w:rsidRPr="0074532B">
              <w:rPr>
                <w:i/>
                <w:lang w:val="en-US"/>
              </w:rPr>
              <w:t>Hipshots</w:t>
            </w:r>
            <w:r>
              <w:rPr>
                <w:i/>
                <w:lang w:val="en-US"/>
              </w:rPr>
              <w:t xml:space="preserve"> (+3 MM after moving), CQ (+2 Crit within 10cm), Weak Spots</w:t>
            </w:r>
          </w:p>
        </w:tc>
      </w:tr>
    </w:tbl>
    <w:p w:rsidR="00626EF5" w:rsidRPr="00626EF5" w:rsidRDefault="00626EF5" w:rsidP="00626EF5">
      <w:pPr>
        <w:pStyle w:val="Heading2"/>
        <w:rPr>
          <w:lang w:val="en-US"/>
        </w:rPr>
      </w:pPr>
      <w:r>
        <w:rPr>
          <w:lang w:val="en-US"/>
        </w:rPr>
        <w:t xml:space="preserve"> </w:t>
      </w:r>
    </w:p>
    <w:p w:rsidR="0086237A" w:rsidRPr="0086237A" w:rsidRDefault="0086237A" w:rsidP="0086237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 w:rsidR="0086237A" w:rsidRPr="0086237A" w:rsidSect="00976E93">
      <w:pgSz w:w="11906" w:h="16838"/>
      <w:pgMar w:top="1276" w:right="1133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74D" w:rsidRDefault="0042074D" w:rsidP="0086237A">
      <w:pPr>
        <w:spacing w:after="0" w:line="240" w:lineRule="auto"/>
      </w:pPr>
      <w:r>
        <w:separator/>
      </w:r>
    </w:p>
  </w:endnote>
  <w:endnote w:type="continuationSeparator" w:id="0">
    <w:p w:rsidR="0042074D" w:rsidRDefault="0042074D" w:rsidP="00862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74D" w:rsidRDefault="0042074D" w:rsidP="0086237A">
      <w:pPr>
        <w:spacing w:after="0" w:line="240" w:lineRule="auto"/>
      </w:pPr>
      <w:r>
        <w:separator/>
      </w:r>
    </w:p>
  </w:footnote>
  <w:footnote w:type="continuationSeparator" w:id="0">
    <w:p w:rsidR="0042074D" w:rsidRDefault="0042074D" w:rsidP="008623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CFB"/>
    <w:rsid w:val="00012B45"/>
    <w:rsid w:val="00037EF6"/>
    <w:rsid w:val="00044503"/>
    <w:rsid w:val="000B37DD"/>
    <w:rsid w:val="000F006D"/>
    <w:rsid w:val="00114F91"/>
    <w:rsid w:val="001618FA"/>
    <w:rsid w:val="00183929"/>
    <w:rsid w:val="00183FB0"/>
    <w:rsid w:val="001B6DF9"/>
    <w:rsid w:val="002068FA"/>
    <w:rsid w:val="00206AD5"/>
    <w:rsid w:val="00242CBA"/>
    <w:rsid w:val="00256C49"/>
    <w:rsid w:val="00261682"/>
    <w:rsid w:val="002A7AC8"/>
    <w:rsid w:val="002C1BB5"/>
    <w:rsid w:val="002E194A"/>
    <w:rsid w:val="002E3A08"/>
    <w:rsid w:val="00316C1C"/>
    <w:rsid w:val="003411A3"/>
    <w:rsid w:val="00341386"/>
    <w:rsid w:val="00385A4A"/>
    <w:rsid w:val="003F3AFC"/>
    <w:rsid w:val="0042074D"/>
    <w:rsid w:val="0045457D"/>
    <w:rsid w:val="004902A9"/>
    <w:rsid w:val="004A1D0D"/>
    <w:rsid w:val="00515E42"/>
    <w:rsid w:val="00534646"/>
    <w:rsid w:val="00540894"/>
    <w:rsid w:val="00552047"/>
    <w:rsid w:val="00556E9B"/>
    <w:rsid w:val="00581DA2"/>
    <w:rsid w:val="00583DE7"/>
    <w:rsid w:val="005F1874"/>
    <w:rsid w:val="00626EF5"/>
    <w:rsid w:val="00711EEA"/>
    <w:rsid w:val="007125D3"/>
    <w:rsid w:val="00740E5E"/>
    <w:rsid w:val="0074532B"/>
    <w:rsid w:val="0074763E"/>
    <w:rsid w:val="00793D95"/>
    <w:rsid w:val="007D3B51"/>
    <w:rsid w:val="007D74AF"/>
    <w:rsid w:val="0086237A"/>
    <w:rsid w:val="0087479E"/>
    <w:rsid w:val="00875487"/>
    <w:rsid w:val="008973E0"/>
    <w:rsid w:val="008F0009"/>
    <w:rsid w:val="00905CFB"/>
    <w:rsid w:val="00920871"/>
    <w:rsid w:val="009311EB"/>
    <w:rsid w:val="009322E9"/>
    <w:rsid w:val="00976E93"/>
    <w:rsid w:val="00995D76"/>
    <w:rsid w:val="009B0CCE"/>
    <w:rsid w:val="00A729CB"/>
    <w:rsid w:val="00AB5EBB"/>
    <w:rsid w:val="00AC2242"/>
    <w:rsid w:val="00B21C38"/>
    <w:rsid w:val="00B278DC"/>
    <w:rsid w:val="00B5762F"/>
    <w:rsid w:val="00B656B0"/>
    <w:rsid w:val="00B706C5"/>
    <w:rsid w:val="00BA7C39"/>
    <w:rsid w:val="00BB6550"/>
    <w:rsid w:val="00BD1A42"/>
    <w:rsid w:val="00BF06A2"/>
    <w:rsid w:val="00CA1218"/>
    <w:rsid w:val="00CB1AF5"/>
    <w:rsid w:val="00CB47E6"/>
    <w:rsid w:val="00CD0078"/>
    <w:rsid w:val="00CE5EDB"/>
    <w:rsid w:val="00D02FE2"/>
    <w:rsid w:val="00D24DF2"/>
    <w:rsid w:val="00D31A27"/>
    <w:rsid w:val="00D33CDA"/>
    <w:rsid w:val="00E04163"/>
    <w:rsid w:val="00E52331"/>
    <w:rsid w:val="00ED213C"/>
    <w:rsid w:val="00F4207D"/>
    <w:rsid w:val="00FA46D1"/>
    <w:rsid w:val="00FA545E"/>
    <w:rsid w:val="00FE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1CA8"/>
  <w15:chartTrackingRefBased/>
  <w15:docId w15:val="{096474D2-D2DE-4561-BE0E-58B975CA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EF5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EF5"/>
    <w:pPr>
      <w:keepNext/>
      <w:keepLines/>
      <w:spacing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3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37A"/>
  </w:style>
  <w:style w:type="paragraph" w:styleId="Footer">
    <w:name w:val="footer"/>
    <w:basedOn w:val="Normal"/>
    <w:link w:val="FooterChar"/>
    <w:uiPriority w:val="99"/>
    <w:unhideWhenUsed/>
    <w:rsid w:val="008623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37A"/>
  </w:style>
  <w:style w:type="paragraph" w:styleId="Title">
    <w:name w:val="Title"/>
    <w:basedOn w:val="Normal"/>
    <w:next w:val="Normal"/>
    <w:link w:val="TitleChar"/>
    <w:uiPriority w:val="10"/>
    <w:qFormat/>
    <w:rsid w:val="0086237A"/>
    <w:pPr>
      <w:pBdr>
        <w:bottom w:val="single" w:sz="4" w:space="1" w:color="auto"/>
      </w:pBdr>
      <w:spacing w:before="240" w:after="120" w:line="240" w:lineRule="auto"/>
      <w:contextualSpacing/>
    </w:pPr>
    <w:rPr>
      <w:rFonts w:ascii="Corbel" w:eastAsiaTheme="majorEastAsia" w:hAnsi="Corbe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37A"/>
    <w:rPr>
      <w:rFonts w:ascii="Corbel" w:eastAsiaTheme="majorEastAsia" w:hAnsi="Corbel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62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26EF5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26EF5"/>
    <w:rPr>
      <w:rFonts w:asciiTheme="majorHAnsi" w:eastAsiaTheme="majorEastAsia" w:hAnsiTheme="majorHAnsi" w:cstheme="majorBidi"/>
      <w:b/>
      <w:sz w:val="32"/>
      <w:szCs w:val="32"/>
    </w:rPr>
  </w:style>
  <w:style w:type="table" w:styleId="PlainTable3">
    <w:name w:val="Plain Table 3"/>
    <w:basedOn w:val="TableNormal"/>
    <w:uiPriority w:val="43"/>
    <w:rsid w:val="009322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B278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Army%20Lists\Template%20S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SM.dotx</Template>
  <TotalTime>0</TotalTime>
  <Pages>1</Pages>
  <Words>153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66</cp:revision>
  <dcterms:created xsi:type="dcterms:W3CDTF">2016-06-30T16:27:00Z</dcterms:created>
  <dcterms:modified xsi:type="dcterms:W3CDTF">2016-06-30T17:00:00Z</dcterms:modified>
</cp:coreProperties>
</file>