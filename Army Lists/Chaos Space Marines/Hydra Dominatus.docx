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1"/>
        <w:gridCol w:w="2630"/>
        <w:gridCol w:w="2941"/>
        <w:gridCol w:w="1381"/>
      </w:tblGrid>
      <w:tr w:rsidR="0086237A" w:rsidRPr="0086237A" w:rsidTr="001E6E21">
        <w:trPr>
          <w:trHeight w:val="296"/>
        </w:trPr>
        <w:tc>
          <w:tcPr>
            <w:tcW w:w="2941" w:type="dxa"/>
            <w:vAlign w:val="center"/>
          </w:tcPr>
          <w:p w:rsidR="0086237A" w:rsidRPr="0086237A" w:rsidRDefault="009143B6" w:rsidP="0086237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Chaos </w:t>
            </w:r>
            <w:r w:rsidR="0086237A" w:rsidRPr="0086237A">
              <w:rPr>
                <w:sz w:val="24"/>
                <w:lang w:val="en-US"/>
              </w:rPr>
              <w:t>Space Marines</w:t>
            </w:r>
          </w:p>
        </w:tc>
        <w:tc>
          <w:tcPr>
            <w:tcW w:w="2630" w:type="dxa"/>
            <w:vAlign w:val="center"/>
          </w:tcPr>
          <w:p w:rsidR="0086237A" w:rsidRPr="0086237A" w:rsidRDefault="009143B6" w:rsidP="0086237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Alpha Legion</w:t>
            </w:r>
          </w:p>
        </w:tc>
        <w:tc>
          <w:tcPr>
            <w:tcW w:w="2941" w:type="dxa"/>
            <w:vAlign w:val="center"/>
          </w:tcPr>
          <w:p w:rsidR="0086237A" w:rsidRPr="0086237A" w:rsidRDefault="0086237A" w:rsidP="0086237A">
            <w:pPr>
              <w:rPr>
                <w:sz w:val="24"/>
                <w:lang w:val="en-US"/>
              </w:rPr>
            </w:pPr>
            <w:r w:rsidRPr="0086237A">
              <w:rPr>
                <w:sz w:val="24"/>
                <w:lang w:val="en-US"/>
              </w:rPr>
              <w:t>All-Round List</w:t>
            </w:r>
          </w:p>
        </w:tc>
        <w:tc>
          <w:tcPr>
            <w:tcW w:w="1381" w:type="dxa"/>
            <w:vAlign w:val="center"/>
          </w:tcPr>
          <w:p w:rsidR="0086237A" w:rsidRPr="0086237A" w:rsidRDefault="0086237A" w:rsidP="0086237A">
            <w:pPr>
              <w:jc w:val="right"/>
              <w:rPr>
                <w:sz w:val="24"/>
                <w:lang w:val="en-US"/>
              </w:rPr>
            </w:pPr>
            <w:r w:rsidRPr="0086237A">
              <w:rPr>
                <w:sz w:val="24"/>
                <w:lang w:val="en-US"/>
              </w:rPr>
              <w:t>500 Points</w:t>
            </w:r>
          </w:p>
        </w:tc>
      </w:tr>
    </w:tbl>
    <w:p w:rsidR="00A70DDC" w:rsidRDefault="004C2B0E" w:rsidP="0086237A">
      <w:pPr>
        <w:pStyle w:val="Title"/>
        <w:rPr>
          <w:lang w:val="en-US"/>
        </w:rPr>
      </w:pPr>
      <w:r>
        <w:rPr>
          <w:lang w:val="en-US"/>
        </w:rPr>
        <w:t>Hydra Dominatus</w:t>
      </w:r>
    </w:p>
    <w:p w:rsidR="0086237A" w:rsidRDefault="00B2786B" w:rsidP="0086237A">
      <w:pPr>
        <w:rPr>
          <w:i/>
          <w:lang w:val="en-US"/>
        </w:rPr>
      </w:pPr>
      <w:r>
        <w:rPr>
          <w:i/>
          <w:lang w:val="en-US"/>
        </w:rPr>
        <w:t xml:space="preserve">The big variety pack of the Emperor’s finest – you’ll find all kinds of specialists in this squad, ready to destroy the enemy by outmaneuvering them with both ranged and melee attacks. </w:t>
      </w:r>
    </w:p>
    <w:p w:rsidR="00F85E31" w:rsidRPr="00F85E31" w:rsidRDefault="009B7945" w:rsidP="0086237A">
      <w:pPr>
        <w:rPr>
          <w:i/>
          <w:lang w:val="en-US"/>
        </w:rPr>
      </w:pPr>
      <w:r w:rsidRPr="009B7945">
        <w:rPr>
          <w:b/>
          <w:i/>
          <w:lang w:val="en-US"/>
        </w:rPr>
        <w:t xml:space="preserve">Mark of </w:t>
      </w:r>
      <w:r w:rsidR="00743BAC">
        <w:rPr>
          <w:b/>
          <w:i/>
          <w:lang w:val="en-US"/>
        </w:rPr>
        <w:t>Tzeentc</w:t>
      </w:r>
      <w:r w:rsidRPr="009B7945">
        <w:rPr>
          <w:b/>
          <w:i/>
          <w:lang w:val="en-US"/>
        </w:rPr>
        <w:t xml:space="preserve">h </w:t>
      </w:r>
      <w:r>
        <w:rPr>
          <w:i/>
          <w:lang w:val="en-US"/>
        </w:rPr>
        <w:t xml:space="preserve">– </w:t>
      </w:r>
      <w:r w:rsidR="0054266C">
        <w:rPr>
          <w:lang w:val="en-US"/>
        </w:rPr>
        <w:t>+1 Power Charge</w:t>
      </w:r>
      <w:r>
        <w:rPr>
          <w:b/>
          <w:i/>
          <w:lang w:val="en-US"/>
        </w:rPr>
        <w:br/>
      </w:r>
      <w:r w:rsidR="006C0040">
        <w:rPr>
          <w:b/>
          <w:i/>
          <w:lang w:val="en-US"/>
        </w:rPr>
        <w:t xml:space="preserve">Headhunter </w:t>
      </w:r>
      <w:r>
        <w:rPr>
          <w:b/>
          <w:i/>
          <w:lang w:val="en-US"/>
        </w:rPr>
        <w:t xml:space="preserve">– </w:t>
      </w:r>
      <w:r w:rsidR="006C0040" w:rsidRPr="006C0040">
        <w:rPr>
          <w:i/>
          <w:lang w:val="en-US"/>
        </w:rPr>
        <w:t xml:space="preserve">+5 </w:t>
      </w:r>
      <w:r w:rsidR="006C0040">
        <w:rPr>
          <w:i/>
          <w:lang w:val="en-US"/>
        </w:rPr>
        <w:t>MM/CB while no ally within 15cm. +2 Critical on surprise attacks</w:t>
      </w:r>
      <w:r w:rsidR="00F85E31">
        <w:rPr>
          <w:i/>
          <w:lang w:val="en-US"/>
        </w:rPr>
        <w:br/>
      </w:r>
      <w:r w:rsidR="00F85E31" w:rsidRPr="00F85E31">
        <w:rPr>
          <w:b/>
          <w:i/>
          <w:lang w:val="en-US"/>
        </w:rPr>
        <w:t xml:space="preserve">Infiltrator </w:t>
      </w:r>
      <w:r w:rsidR="00F85E31">
        <w:rPr>
          <w:b/>
          <w:i/>
          <w:lang w:val="en-US"/>
        </w:rPr>
        <w:t>–</w:t>
      </w:r>
      <w:r w:rsidR="00F85E31" w:rsidRPr="00F85E31">
        <w:rPr>
          <w:b/>
          <w:i/>
          <w:lang w:val="en-US"/>
        </w:rPr>
        <w:t xml:space="preserve"> </w:t>
      </w:r>
      <w:r w:rsidR="00F85E31" w:rsidRPr="00F85E31">
        <w:rPr>
          <w:i/>
          <w:lang w:val="en-US"/>
        </w:rPr>
        <w:t>may</w:t>
      </w:r>
      <w:r w:rsidR="00F85E31">
        <w:rPr>
          <w:i/>
          <w:lang w:val="en-US"/>
        </w:rPr>
        <w:t xml:space="preserve"> choose one SM/CSM Subfaction and receive all special rules </w:t>
      </w:r>
    </w:p>
    <w:p w:rsidR="001A3782" w:rsidRDefault="001A3782" w:rsidP="0086237A">
      <w:pPr>
        <w:rPr>
          <w:lang w:val="en-US"/>
        </w:rPr>
      </w:pPr>
    </w:p>
    <w:tbl>
      <w:tblPr>
        <w:tblStyle w:val="PlainTable3"/>
        <w:tblW w:w="9865" w:type="dxa"/>
        <w:tblLook w:val="04A0" w:firstRow="1" w:lastRow="0" w:firstColumn="1" w:lastColumn="0" w:noHBand="0" w:noVBand="1"/>
      </w:tblPr>
      <w:tblGrid>
        <w:gridCol w:w="2001"/>
        <w:gridCol w:w="6173"/>
        <w:gridCol w:w="1691"/>
      </w:tblGrid>
      <w:tr w:rsidR="00626EF5" w:rsidTr="00932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74" w:type="dxa"/>
            <w:gridSpan w:val="2"/>
          </w:tcPr>
          <w:p w:rsidR="00626EF5" w:rsidRDefault="00FC531D" w:rsidP="00FC531D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Chaos Legionaire</w:t>
            </w:r>
            <w:r w:rsidR="009B7945">
              <w:rPr>
                <w:lang w:val="en-US"/>
              </w:rPr>
              <w:t xml:space="preserve"> </w:t>
            </w:r>
            <w:r w:rsidR="009B7945" w:rsidRPr="009B7945">
              <w:rPr>
                <w:rFonts w:ascii="Bodoni MT Condensed" w:hAnsi="Bodoni MT Condensed"/>
                <w:lang w:val="en-US"/>
              </w:rPr>
              <w:t>II</w:t>
            </w:r>
          </w:p>
        </w:tc>
        <w:tc>
          <w:tcPr>
            <w:tcW w:w="1691" w:type="dxa"/>
          </w:tcPr>
          <w:p w:rsidR="00626EF5" w:rsidRDefault="00A6344E" w:rsidP="00684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626EF5">
              <w:rPr>
                <w:lang w:val="en-US"/>
              </w:rPr>
              <w:t>0 Points</w:t>
            </w:r>
          </w:p>
        </w:tc>
      </w:tr>
      <w:tr w:rsidR="00793D95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793D95" w:rsidRDefault="00793D95" w:rsidP="00D55F92">
            <w:pPr>
              <w:rPr>
                <w:lang w:val="en-US"/>
              </w:rPr>
            </w:pPr>
            <w:r>
              <w:rPr>
                <w:lang w:val="en-US"/>
              </w:rPr>
              <w:t>stats</w:t>
            </w:r>
            <w:r w:rsidR="001A3782">
              <w:rPr>
                <w:lang w:val="en-US"/>
              </w:rPr>
              <w:t>:</w:t>
            </w:r>
          </w:p>
        </w:tc>
        <w:tc>
          <w:tcPr>
            <w:tcW w:w="6173" w:type="dxa"/>
          </w:tcPr>
          <w:tbl>
            <w:tblPr>
              <w:tblStyle w:val="TableGridLight"/>
              <w:tblW w:w="3346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8"/>
              <w:gridCol w:w="797"/>
              <w:gridCol w:w="797"/>
              <w:gridCol w:w="797"/>
              <w:gridCol w:w="797"/>
            </w:tblGrid>
            <w:tr w:rsidR="00B278DC" w:rsidTr="00FC71AC">
              <w:tc>
                <w:tcPr>
                  <w:tcW w:w="1000" w:type="pct"/>
                </w:tcPr>
                <w:p w:rsidR="00B278DC" w:rsidRDefault="00E27DD8" w:rsidP="001E6E2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000" w:type="pct"/>
                </w:tcPr>
                <w:p w:rsidR="00B278DC" w:rsidRDefault="0076357F" w:rsidP="001E6E2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000" w:type="pct"/>
                </w:tcPr>
                <w:p w:rsidR="00B278DC" w:rsidRDefault="00E27DD8" w:rsidP="001E6E2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000" w:type="pct"/>
                </w:tcPr>
                <w:p w:rsidR="00B278DC" w:rsidRDefault="00E27DD8" w:rsidP="001E6E2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000" w:type="pct"/>
                </w:tcPr>
                <w:p w:rsidR="00B278DC" w:rsidRDefault="00E27DD8" w:rsidP="001E6E2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</w:tbl>
          <w:p w:rsidR="00793D95" w:rsidRDefault="00793D95" w:rsidP="001E6E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91" w:type="dxa"/>
          </w:tcPr>
          <w:p w:rsidR="00793D95" w:rsidRDefault="00793D9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RPr="002F004F" w:rsidTr="009322E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6173" w:type="dxa"/>
          </w:tcPr>
          <w:p w:rsidR="00626EF5" w:rsidRPr="00FC531D" w:rsidRDefault="00FC531D" w:rsidP="00763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FC531D">
              <w:rPr>
                <w:i/>
                <w:lang w:val="en-US"/>
              </w:rPr>
              <w:t>Headhunter</w:t>
            </w:r>
          </w:p>
        </w:tc>
        <w:tc>
          <w:tcPr>
            <w:tcW w:w="1691" w:type="dxa"/>
          </w:tcPr>
          <w:p w:rsidR="00626EF5" w:rsidRDefault="00626EF5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RPr="00B91234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Weapon #1:</w:t>
            </w:r>
          </w:p>
        </w:tc>
        <w:tc>
          <w:tcPr>
            <w:tcW w:w="6173" w:type="dxa"/>
          </w:tcPr>
          <w:p w:rsidR="00626EF5" w:rsidRDefault="00A6344E" w:rsidP="00435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Bile Spitter </w:t>
            </w:r>
            <w:r w:rsidRPr="00A6344E">
              <w:rPr>
                <w:i/>
                <w:lang w:val="en-US"/>
              </w:rPr>
              <w:t>(8/2 Lethal Weapon, Rend(10))</w:t>
            </w:r>
          </w:p>
        </w:tc>
        <w:tc>
          <w:tcPr>
            <w:tcW w:w="1691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RPr="0029261A" w:rsidTr="009322E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 xml:space="preserve">Weapon #2: </w:t>
            </w:r>
          </w:p>
        </w:tc>
        <w:tc>
          <w:tcPr>
            <w:tcW w:w="6173" w:type="dxa"/>
          </w:tcPr>
          <w:p w:rsidR="00626EF5" w:rsidRDefault="00A6344E" w:rsidP="00A6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Bile Spitter </w:t>
            </w:r>
            <w:r w:rsidRPr="00A6344E">
              <w:rPr>
                <w:i/>
                <w:lang w:val="en-US"/>
              </w:rPr>
              <w:t>(8/2 Lethal Weapon, Rend(10))</w:t>
            </w:r>
          </w:p>
        </w:tc>
        <w:tc>
          <w:tcPr>
            <w:tcW w:w="1691" w:type="dxa"/>
          </w:tcPr>
          <w:p w:rsidR="00626EF5" w:rsidRDefault="00626EF5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6E21" w:rsidRPr="00A93F79" w:rsidTr="00954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E6E21" w:rsidRDefault="001E6E21" w:rsidP="00540894">
            <w:pPr>
              <w:rPr>
                <w:lang w:val="en-US"/>
              </w:rPr>
            </w:pPr>
            <w:r>
              <w:rPr>
                <w:lang w:val="en-US"/>
              </w:rPr>
              <w:t>Chaos Powers:</w:t>
            </w:r>
          </w:p>
        </w:tc>
        <w:tc>
          <w:tcPr>
            <w:tcW w:w="7864" w:type="dxa"/>
            <w:gridSpan w:val="2"/>
          </w:tcPr>
          <w:p w:rsidR="001E6E21" w:rsidRDefault="00D41191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Whispers of the Future </w:t>
            </w:r>
            <w:r>
              <w:rPr>
                <w:i/>
                <w:lang w:val="en-US"/>
              </w:rPr>
              <w:t>(one full reroll per round)</w:t>
            </w:r>
          </w:p>
          <w:p w:rsidR="00D41191" w:rsidRPr="00D41191" w:rsidRDefault="00536852" w:rsidP="0053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>Sight</w:t>
            </w:r>
            <w:r w:rsidR="00D41191">
              <w:rPr>
                <w:lang w:val="en-US"/>
              </w:rPr>
              <w:t xml:space="preserve"> </w:t>
            </w:r>
            <w:r w:rsidR="00D41191">
              <w:rPr>
                <w:i/>
                <w:lang w:val="en-US"/>
              </w:rPr>
              <w:t>(</w:t>
            </w:r>
            <w:r>
              <w:rPr>
                <w:i/>
                <w:lang w:val="en-US"/>
              </w:rPr>
              <w:t>+50% range on ranged attacks</w:t>
            </w:r>
            <w:r w:rsidR="00D41191">
              <w:rPr>
                <w:i/>
                <w:lang w:val="en-US"/>
              </w:rPr>
              <w:t>)</w:t>
            </w:r>
          </w:p>
        </w:tc>
      </w:tr>
    </w:tbl>
    <w:p w:rsidR="00626EF5" w:rsidRPr="00626EF5" w:rsidRDefault="00626EF5" w:rsidP="00626EF5">
      <w:pPr>
        <w:pStyle w:val="Heading2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PlainTable3"/>
        <w:tblW w:w="9904" w:type="dxa"/>
        <w:tblLook w:val="04A0" w:firstRow="1" w:lastRow="0" w:firstColumn="1" w:lastColumn="0" w:noHBand="0" w:noVBand="1"/>
      </w:tblPr>
      <w:tblGrid>
        <w:gridCol w:w="2009"/>
        <w:gridCol w:w="6197"/>
        <w:gridCol w:w="1698"/>
      </w:tblGrid>
      <w:tr w:rsidR="00626EF5" w:rsidTr="00932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6" w:type="dxa"/>
            <w:gridSpan w:val="2"/>
          </w:tcPr>
          <w:p w:rsidR="00626EF5" w:rsidRDefault="00626EF5" w:rsidP="00DF1DBD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DF1DBD">
              <w:rPr>
                <w:lang w:val="en-US"/>
              </w:rPr>
              <w:t xml:space="preserve">haos Legionaire </w:t>
            </w:r>
            <w:r w:rsidR="00DF1DBD" w:rsidRPr="00DF1DBD">
              <w:rPr>
                <w:rFonts w:ascii="Bodoni MT Condensed" w:hAnsi="Bodoni MT Condensed"/>
                <w:lang w:val="en-US"/>
              </w:rPr>
              <w:t>II</w:t>
            </w:r>
          </w:p>
        </w:tc>
        <w:tc>
          <w:tcPr>
            <w:tcW w:w="1698" w:type="dxa"/>
          </w:tcPr>
          <w:p w:rsidR="00626EF5" w:rsidRDefault="00620572" w:rsidP="006776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77628">
              <w:rPr>
                <w:lang w:val="en-US"/>
              </w:rPr>
              <w:t>2</w:t>
            </w:r>
            <w:r w:rsidR="00626EF5">
              <w:rPr>
                <w:lang w:val="en-US"/>
              </w:rPr>
              <w:t>0 Points</w:t>
            </w:r>
          </w:p>
        </w:tc>
      </w:tr>
      <w:tr w:rsidR="00793D95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793D95" w:rsidRDefault="00793D95" w:rsidP="00D55F92">
            <w:pPr>
              <w:rPr>
                <w:lang w:val="en-US"/>
              </w:rPr>
            </w:pPr>
            <w:r>
              <w:rPr>
                <w:lang w:val="en-US"/>
              </w:rPr>
              <w:t>stats</w:t>
            </w:r>
            <w:r w:rsidR="001A3782">
              <w:rPr>
                <w:lang w:val="en-US"/>
              </w:rPr>
              <w:t>:</w:t>
            </w:r>
          </w:p>
        </w:tc>
        <w:tc>
          <w:tcPr>
            <w:tcW w:w="6197" w:type="dxa"/>
          </w:tcPr>
          <w:tbl>
            <w:tblPr>
              <w:tblStyle w:val="TableGridLight"/>
              <w:tblW w:w="3346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1"/>
              <w:gridCol w:w="801"/>
              <w:gridCol w:w="800"/>
              <w:gridCol w:w="800"/>
              <w:gridCol w:w="800"/>
            </w:tblGrid>
            <w:tr w:rsidR="00B278DC" w:rsidTr="00FC71AC">
              <w:tc>
                <w:tcPr>
                  <w:tcW w:w="1000" w:type="pct"/>
                </w:tcPr>
                <w:p w:rsidR="00B278DC" w:rsidRDefault="00BF24C7" w:rsidP="001E6E2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000" w:type="pct"/>
                </w:tcPr>
                <w:p w:rsidR="00B278DC" w:rsidRDefault="00DF1DBD" w:rsidP="001E6E2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000" w:type="pct"/>
                </w:tcPr>
                <w:p w:rsidR="00B278DC" w:rsidRDefault="00DF1DBD" w:rsidP="001E6E2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000" w:type="pct"/>
                </w:tcPr>
                <w:p w:rsidR="00B278DC" w:rsidRDefault="00DF1DBD" w:rsidP="001E6E2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000" w:type="pct"/>
                </w:tcPr>
                <w:p w:rsidR="00B278DC" w:rsidRDefault="00A84FA8" w:rsidP="001E6E2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</w:tr>
          </w:tbl>
          <w:p w:rsidR="00793D95" w:rsidRDefault="00793D9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98" w:type="dxa"/>
          </w:tcPr>
          <w:p w:rsidR="00793D95" w:rsidRDefault="00793D9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RPr="00452D2F" w:rsidTr="009322E9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6197" w:type="dxa"/>
          </w:tcPr>
          <w:p w:rsidR="00626EF5" w:rsidRPr="00DF1DBD" w:rsidRDefault="00A84FA8" w:rsidP="00452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Headhunter</w:t>
            </w:r>
          </w:p>
        </w:tc>
        <w:tc>
          <w:tcPr>
            <w:tcW w:w="1698" w:type="dxa"/>
          </w:tcPr>
          <w:p w:rsidR="00626EF5" w:rsidRDefault="00626EF5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RPr="00A93F79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Weapon #1:</w:t>
            </w:r>
          </w:p>
        </w:tc>
        <w:tc>
          <w:tcPr>
            <w:tcW w:w="6197" w:type="dxa"/>
          </w:tcPr>
          <w:p w:rsidR="00626EF5" w:rsidRPr="00E90AEE" w:rsidRDefault="00EC0DBA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>Sniper Rifle</w:t>
            </w:r>
            <w:r w:rsidR="00E90AEE">
              <w:rPr>
                <w:lang w:val="en-US"/>
              </w:rPr>
              <w:t xml:space="preserve"> </w:t>
            </w:r>
            <w:r w:rsidR="00E90AEE">
              <w:rPr>
                <w:i/>
                <w:lang w:val="en-US"/>
              </w:rPr>
              <w:t>(14/1 Weak Spots)</w:t>
            </w:r>
            <w:r w:rsidR="00B00D4D">
              <w:rPr>
                <w:i/>
                <w:lang w:val="en-US"/>
              </w:rPr>
              <w:t>, Target Matrix</w:t>
            </w:r>
          </w:p>
        </w:tc>
        <w:tc>
          <w:tcPr>
            <w:tcW w:w="1698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6E21" w:rsidRPr="00A93F79" w:rsidTr="002222A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E6E21" w:rsidRDefault="001E6E21" w:rsidP="00D55F92">
            <w:pPr>
              <w:rPr>
                <w:lang w:val="en-US"/>
              </w:rPr>
            </w:pPr>
            <w:r>
              <w:rPr>
                <w:lang w:val="en-US"/>
              </w:rPr>
              <w:t>Chaos Powers:</w:t>
            </w:r>
          </w:p>
        </w:tc>
        <w:tc>
          <w:tcPr>
            <w:tcW w:w="7895" w:type="dxa"/>
            <w:gridSpan w:val="2"/>
          </w:tcPr>
          <w:p w:rsidR="00031F31" w:rsidRDefault="00031F31" w:rsidP="00031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Whispers of the Future </w:t>
            </w:r>
            <w:r>
              <w:rPr>
                <w:i/>
                <w:lang w:val="en-US"/>
              </w:rPr>
              <w:t>(one full reroll per round)</w:t>
            </w:r>
          </w:p>
          <w:p w:rsidR="001E6E21" w:rsidRDefault="00031F31" w:rsidP="00031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Weaver’s Favored </w:t>
            </w:r>
            <w:r>
              <w:rPr>
                <w:i/>
                <w:lang w:val="en-US"/>
              </w:rPr>
              <w:t>(one full reroll for an enemy roll against this unit per round)</w:t>
            </w:r>
          </w:p>
        </w:tc>
      </w:tr>
    </w:tbl>
    <w:p w:rsidR="00CC0473" w:rsidRDefault="00CC0473" w:rsidP="00626EF5">
      <w:pPr>
        <w:pStyle w:val="Heading2"/>
        <w:rPr>
          <w:lang w:val="en-US"/>
        </w:rPr>
      </w:pPr>
    </w:p>
    <w:tbl>
      <w:tblPr>
        <w:tblStyle w:val="PlainTable3"/>
        <w:tblW w:w="9904" w:type="dxa"/>
        <w:tblLook w:val="04A0" w:firstRow="1" w:lastRow="0" w:firstColumn="1" w:lastColumn="0" w:noHBand="0" w:noVBand="1"/>
      </w:tblPr>
      <w:tblGrid>
        <w:gridCol w:w="2009"/>
        <w:gridCol w:w="6197"/>
        <w:gridCol w:w="1698"/>
      </w:tblGrid>
      <w:tr w:rsidR="00CC0473" w:rsidTr="00416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6" w:type="dxa"/>
            <w:gridSpan w:val="2"/>
          </w:tcPr>
          <w:p w:rsidR="00CC0473" w:rsidRDefault="008B7BB6" w:rsidP="00416D26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Raptor</w:t>
            </w:r>
            <w:r w:rsidR="00CC0473">
              <w:rPr>
                <w:lang w:val="en-US"/>
              </w:rPr>
              <w:t xml:space="preserve"> </w:t>
            </w:r>
            <w:r w:rsidR="00114C69">
              <w:rPr>
                <w:rFonts w:ascii="Bodoni MT Condensed" w:hAnsi="Bodoni MT Condensed"/>
                <w:lang w:val="en-US"/>
              </w:rPr>
              <w:t>I</w:t>
            </w:r>
          </w:p>
        </w:tc>
        <w:tc>
          <w:tcPr>
            <w:tcW w:w="1698" w:type="dxa"/>
          </w:tcPr>
          <w:p w:rsidR="00CC0473" w:rsidRDefault="00D0419A" w:rsidP="00416D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CC0473">
              <w:rPr>
                <w:lang w:val="en-US"/>
              </w:rPr>
              <w:t>0 Points</w:t>
            </w:r>
          </w:p>
        </w:tc>
      </w:tr>
      <w:tr w:rsidR="00CC0473" w:rsidTr="00416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CC0473" w:rsidRDefault="00CC0473" w:rsidP="00416D26">
            <w:pPr>
              <w:rPr>
                <w:lang w:val="en-US"/>
              </w:rPr>
            </w:pPr>
            <w:r>
              <w:rPr>
                <w:lang w:val="en-US"/>
              </w:rPr>
              <w:t>stats:</w:t>
            </w:r>
          </w:p>
        </w:tc>
        <w:tc>
          <w:tcPr>
            <w:tcW w:w="6197" w:type="dxa"/>
          </w:tcPr>
          <w:tbl>
            <w:tblPr>
              <w:tblStyle w:val="TableGridLight"/>
              <w:tblW w:w="3346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1"/>
              <w:gridCol w:w="801"/>
              <w:gridCol w:w="800"/>
              <w:gridCol w:w="800"/>
              <w:gridCol w:w="800"/>
            </w:tblGrid>
            <w:tr w:rsidR="00CC0473" w:rsidTr="00416D26">
              <w:tc>
                <w:tcPr>
                  <w:tcW w:w="1000" w:type="pct"/>
                </w:tcPr>
                <w:p w:rsidR="00CC0473" w:rsidRDefault="00CC0473" w:rsidP="00416D2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000" w:type="pct"/>
                </w:tcPr>
                <w:p w:rsidR="00CC0473" w:rsidRDefault="00CC0473" w:rsidP="00416D2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000" w:type="pct"/>
                </w:tcPr>
                <w:p w:rsidR="00CC0473" w:rsidRDefault="00500EA9" w:rsidP="00416D2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1000" w:type="pct"/>
                </w:tcPr>
                <w:p w:rsidR="00CC0473" w:rsidRDefault="00500EA9" w:rsidP="00416D2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1000" w:type="pct"/>
                </w:tcPr>
                <w:p w:rsidR="00CC0473" w:rsidRDefault="000F1E01" w:rsidP="00416D2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</w:tbl>
          <w:p w:rsidR="00CC0473" w:rsidRDefault="00CC0473" w:rsidP="00416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98" w:type="dxa"/>
          </w:tcPr>
          <w:p w:rsidR="00CC0473" w:rsidRDefault="00CC0473" w:rsidP="00416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C0473" w:rsidRPr="00452D2F" w:rsidTr="00416D26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CC0473" w:rsidRDefault="00CC0473" w:rsidP="00416D26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6197" w:type="dxa"/>
          </w:tcPr>
          <w:p w:rsidR="00CC0473" w:rsidRPr="00DF1DBD" w:rsidRDefault="00CC0473" w:rsidP="00416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Headhunter</w:t>
            </w:r>
            <w:r w:rsidR="0007244F">
              <w:rPr>
                <w:i/>
                <w:lang w:val="en-US"/>
              </w:rPr>
              <w:t>, Fast</w:t>
            </w:r>
          </w:p>
        </w:tc>
        <w:tc>
          <w:tcPr>
            <w:tcW w:w="1698" w:type="dxa"/>
          </w:tcPr>
          <w:p w:rsidR="00CC0473" w:rsidRDefault="00CC0473" w:rsidP="00416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C0473" w:rsidRPr="00B00D4D" w:rsidTr="00416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CC0473" w:rsidRDefault="00CC0473" w:rsidP="00416D26">
            <w:pPr>
              <w:rPr>
                <w:lang w:val="en-US"/>
              </w:rPr>
            </w:pPr>
            <w:r>
              <w:rPr>
                <w:lang w:val="en-US"/>
              </w:rPr>
              <w:t>Weapon #1:</w:t>
            </w:r>
          </w:p>
        </w:tc>
        <w:tc>
          <w:tcPr>
            <w:tcW w:w="6197" w:type="dxa"/>
          </w:tcPr>
          <w:p w:rsidR="00CC0473" w:rsidRPr="00E90AEE" w:rsidRDefault="00114C69" w:rsidP="00114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>Power Claws</w:t>
            </w:r>
            <w:r>
              <w:rPr>
                <w:i/>
                <w:lang w:val="en-US"/>
              </w:rPr>
              <w:t xml:space="preserve"> (8</w:t>
            </w:r>
            <w:r w:rsidR="008B7BB6">
              <w:rPr>
                <w:i/>
                <w:lang w:val="en-US"/>
              </w:rPr>
              <w:t>/6 Light Weapon)</w:t>
            </w:r>
          </w:p>
        </w:tc>
        <w:tc>
          <w:tcPr>
            <w:tcW w:w="1698" w:type="dxa"/>
          </w:tcPr>
          <w:p w:rsidR="00CC0473" w:rsidRDefault="00CC0473" w:rsidP="00416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C0473" w:rsidRPr="00A93F79" w:rsidTr="00416D2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CC0473" w:rsidRDefault="00CC0473" w:rsidP="00416D26">
            <w:pPr>
              <w:rPr>
                <w:lang w:val="en-US"/>
              </w:rPr>
            </w:pPr>
            <w:r>
              <w:rPr>
                <w:lang w:val="en-US"/>
              </w:rPr>
              <w:t>Chaos Powers:</w:t>
            </w:r>
          </w:p>
        </w:tc>
        <w:tc>
          <w:tcPr>
            <w:tcW w:w="7895" w:type="dxa"/>
            <w:gridSpan w:val="2"/>
          </w:tcPr>
          <w:p w:rsidR="00CC0473" w:rsidRDefault="00CC0473" w:rsidP="006F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Whispers of the Future </w:t>
            </w:r>
            <w:r>
              <w:rPr>
                <w:i/>
                <w:lang w:val="en-US"/>
              </w:rPr>
              <w:t>(one full reroll per round)</w:t>
            </w:r>
          </w:p>
        </w:tc>
      </w:tr>
    </w:tbl>
    <w:p w:rsidR="00CC0473" w:rsidRDefault="00CC0473" w:rsidP="00CC0473">
      <w:pPr>
        <w:rPr>
          <w:lang w:val="en-US"/>
        </w:rPr>
      </w:pPr>
    </w:p>
    <w:tbl>
      <w:tblPr>
        <w:tblStyle w:val="PlainTable3"/>
        <w:tblW w:w="9904" w:type="dxa"/>
        <w:tblLook w:val="04A0" w:firstRow="1" w:lastRow="0" w:firstColumn="1" w:lastColumn="0" w:noHBand="0" w:noVBand="1"/>
      </w:tblPr>
      <w:tblGrid>
        <w:gridCol w:w="2009"/>
        <w:gridCol w:w="6197"/>
        <w:gridCol w:w="1698"/>
      </w:tblGrid>
      <w:tr w:rsidR="0052681D" w:rsidTr="00416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6" w:type="dxa"/>
            <w:gridSpan w:val="2"/>
          </w:tcPr>
          <w:p w:rsidR="0052681D" w:rsidRDefault="0052681D" w:rsidP="00416D26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 xml:space="preserve">Raptor </w:t>
            </w:r>
            <w:r w:rsidR="00114C69">
              <w:rPr>
                <w:rFonts w:ascii="Bodoni MT Condensed" w:hAnsi="Bodoni MT Condensed"/>
                <w:lang w:val="en-US"/>
              </w:rPr>
              <w:t>I</w:t>
            </w:r>
          </w:p>
        </w:tc>
        <w:tc>
          <w:tcPr>
            <w:tcW w:w="1698" w:type="dxa"/>
          </w:tcPr>
          <w:p w:rsidR="0052681D" w:rsidRDefault="0052681D" w:rsidP="00416D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90 Points</w:t>
            </w:r>
          </w:p>
        </w:tc>
      </w:tr>
      <w:tr w:rsidR="0052681D" w:rsidTr="00416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52681D" w:rsidRDefault="0052681D" w:rsidP="00416D26">
            <w:pPr>
              <w:rPr>
                <w:lang w:val="en-US"/>
              </w:rPr>
            </w:pPr>
            <w:r>
              <w:rPr>
                <w:lang w:val="en-US"/>
              </w:rPr>
              <w:t>stats:</w:t>
            </w:r>
          </w:p>
        </w:tc>
        <w:tc>
          <w:tcPr>
            <w:tcW w:w="6197" w:type="dxa"/>
          </w:tcPr>
          <w:tbl>
            <w:tblPr>
              <w:tblStyle w:val="TableGridLight"/>
              <w:tblW w:w="3346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1"/>
              <w:gridCol w:w="801"/>
              <w:gridCol w:w="800"/>
              <w:gridCol w:w="800"/>
              <w:gridCol w:w="800"/>
            </w:tblGrid>
            <w:tr w:rsidR="0052681D" w:rsidTr="00416D26">
              <w:tc>
                <w:tcPr>
                  <w:tcW w:w="1000" w:type="pct"/>
                </w:tcPr>
                <w:p w:rsidR="0052681D" w:rsidRDefault="0052681D" w:rsidP="00416D2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000" w:type="pct"/>
                </w:tcPr>
                <w:p w:rsidR="0052681D" w:rsidRDefault="0052681D" w:rsidP="00416D2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000" w:type="pct"/>
                </w:tcPr>
                <w:p w:rsidR="0052681D" w:rsidRDefault="0052681D" w:rsidP="00416D2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1000" w:type="pct"/>
                </w:tcPr>
                <w:p w:rsidR="0052681D" w:rsidRDefault="0052681D" w:rsidP="00416D2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1000" w:type="pct"/>
                </w:tcPr>
                <w:p w:rsidR="0052681D" w:rsidRDefault="0052681D" w:rsidP="00416D2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</w:tbl>
          <w:p w:rsidR="0052681D" w:rsidRDefault="0052681D" w:rsidP="00416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98" w:type="dxa"/>
          </w:tcPr>
          <w:p w:rsidR="0052681D" w:rsidRDefault="0052681D" w:rsidP="00416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2681D" w:rsidRPr="00452D2F" w:rsidTr="00416D26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52681D" w:rsidRDefault="0052681D" w:rsidP="00416D26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6197" w:type="dxa"/>
          </w:tcPr>
          <w:p w:rsidR="0052681D" w:rsidRPr="00DF1DBD" w:rsidRDefault="0052681D" w:rsidP="00416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Headhunter, Fast</w:t>
            </w:r>
          </w:p>
        </w:tc>
        <w:tc>
          <w:tcPr>
            <w:tcW w:w="1698" w:type="dxa"/>
          </w:tcPr>
          <w:p w:rsidR="0052681D" w:rsidRDefault="0052681D" w:rsidP="00416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2681D" w:rsidRPr="00B00D4D" w:rsidTr="00416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52681D" w:rsidRDefault="0052681D" w:rsidP="00416D26">
            <w:pPr>
              <w:rPr>
                <w:lang w:val="en-US"/>
              </w:rPr>
            </w:pPr>
            <w:r>
              <w:rPr>
                <w:lang w:val="en-US"/>
              </w:rPr>
              <w:t>Weapon #1:</w:t>
            </w:r>
          </w:p>
        </w:tc>
        <w:tc>
          <w:tcPr>
            <w:tcW w:w="6197" w:type="dxa"/>
          </w:tcPr>
          <w:p w:rsidR="0052681D" w:rsidRPr="00E90AEE" w:rsidRDefault="00373700" w:rsidP="00416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>Power Claws</w:t>
            </w:r>
            <w:r>
              <w:rPr>
                <w:i/>
                <w:lang w:val="en-US"/>
              </w:rPr>
              <w:t xml:space="preserve"> (8/6 Light Weapon)</w:t>
            </w:r>
          </w:p>
        </w:tc>
        <w:tc>
          <w:tcPr>
            <w:tcW w:w="1698" w:type="dxa"/>
          </w:tcPr>
          <w:p w:rsidR="0052681D" w:rsidRDefault="0052681D" w:rsidP="00416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2681D" w:rsidRPr="00A93F79" w:rsidTr="00416D2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52681D" w:rsidRDefault="0052681D" w:rsidP="00416D26">
            <w:pPr>
              <w:rPr>
                <w:lang w:val="en-US"/>
              </w:rPr>
            </w:pPr>
            <w:r>
              <w:rPr>
                <w:lang w:val="en-US"/>
              </w:rPr>
              <w:t>Chaos Powers:</w:t>
            </w:r>
          </w:p>
        </w:tc>
        <w:tc>
          <w:tcPr>
            <w:tcW w:w="7895" w:type="dxa"/>
            <w:gridSpan w:val="2"/>
          </w:tcPr>
          <w:p w:rsidR="0052681D" w:rsidRDefault="0052681D" w:rsidP="006F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Whispers of the Future </w:t>
            </w:r>
            <w:r>
              <w:rPr>
                <w:i/>
                <w:lang w:val="en-US"/>
              </w:rPr>
              <w:t>(one full reroll per round)</w:t>
            </w:r>
          </w:p>
        </w:tc>
      </w:tr>
    </w:tbl>
    <w:p w:rsidR="0052681D" w:rsidRPr="00CC0473" w:rsidRDefault="0052681D" w:rsidP="00CC0473">
      <w:pPr>
        <w:rPr>
          <w:lang w:val="en-US"/>
        </w:rPr>
      </w:pPr>
    </w:p>
    <w:tbl>
      <w:tblPr>
        <w:tblStyle w:val="PlainTable3"/>
        <w:tblW w:w="9930" w:type="dxa"/>
        <w:tblLook w:val="04A0" w:firstRow="1" w:lastRow="0" w:firstColumn="1" w:lastColumn="0" w:noHBand="0" w:noVBand="1"/>
      </w:tblPr>
      <w:tblGrid>
        <w:gridCol w:w="2013"/>
        <w:gridCol w:w="6214"/>
        <w:gridCol w:w="1703"/>
      </w:tblGrid>
      <w:tr w:rsidR="00626EF5" w:rsidTr="00932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27" w:type="dxa"/>
            <w:gridSpan w:val="2"/>
          </w:tcPr>
          <w:p w:rsidR="00626EF5" w:rsidRDefault="009735C2" w:rsidP="009735C2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 xml:space="preserve">Chaos Chosen </w:t>
            </w:r>
            <w:r w:rsidRPr="009735C2">
              <w:rPr>
                <w:rFonts w:ascii="Bodoni MT Condensed" w:hAnsi="Bodoni MT Condensed"/>
                <w:lang w:val="en-US"/>
              </w:rPr>
              <w:t>II</w:t>
            </w:r>
          </w:p>
        </w:tc>
        <w:tc>
          <w:tcPr>
            <w:tcW w:w="1703" w:type="dxa"/>
          </w:tcPr>
          <w:p w:rsidR="00626EF5" w:rsidRDefault="00626EF5" w:rsidP="00160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60E4E">
              <w:rPr>
                <w:lang w:val="en-US"/>
              </w:rPr>
              <w:t>0</w:t>
            </w:r>
            <w:r>
              <w:rPr>
                <w:lang w:val="en-US"/>
              </w:rPr>
              <w:t>0 Points</w:t>
            </w:r>
          </w:p>
        </w:tc>
      </w:tr>
      <w:tr w:rsidR="00793D95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793D95" w:rsidRDefault="00793D95" w:rsidP="00D55F92">
            <w:pPr>
              <w:rPr>
                <w:lang w:val="en-US"/>
              </w:rPr>
            </w:pPr>
            <w:r>
              <w:rPr>
                <w:lang w:val="en-US"/>
              </w:rPr>
              <w:t>stats</w:t>
            </w:r>
            <w:r w:rsidR="001A3782">
              <w:rPr>
                <w:lang w:val="en-US"/>
              </w:rPr>
              <w:t>:</w:t>
            </w:r>
          </w:p>
        </w:tc>
        <w:tc>
          <w:tcPr>
            <w:tcW w:w="6214" w:type="dxa"/>
          </w:tcPr>
          <w:tbl>
            <w:tblPr>
              <w:tblStyle w:val="TableGridLight"/>
              <w:tblW w:w="4685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0"/>
              <w:gridCol w:w="802"/>
              <w:gridCol w:w="804"/>
              <w:gridCol w:w="804"/>
              <w:gridCol w:w="804"/>
              <w:gridCol w:w="803"/>
              <w:gridCol w:w="803"/>
            </w:tblGrid>
            <w:tr w:rsidR="00E11D1F" w:rsidTr="00E11D1F">
              <w:tc>
                <w:tcPr>
                  <w:tcW w:w="713" w:type="pct"/>
                </w:tcPr>
                <w:p w:rsidR="00E11D1F" w:rsidRDefault="00E11D1F" w:rsidP="001E6E2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714" w:type="pct"/>
                </w:tcPr>
                <w:p w:rsidR="00E11D1F" w:rsidRDefault="00E11D1F" w:rsidP="001E6E2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715" w:type="pct"/>
                </w:tcPr>
                <w:p w:rsidR="00E11D1F" w:rsidRDefault="00E11D1F" w:rsidP="001E6E2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715" w:type="pct"/>
                </w:tcPr>
                <w:p w:rsidR="00E11D1F" w:rsidRDefault="00E11D1F" w:rsidP="001E6E2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715" w:type="pct"/>
                </w:tcPr>
                <w:p w:rsidR="00E11D1F" w:rsidRDefault="00E11D1F" w:rsidP="001E6E2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714" w:type="pct"/>
                </w:tcPr>
                <w:p w:rsidR="00E11D1F" w:rsidRDefault="00E11D1F" w:rsidP="001E6E2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14" w:type="pct"/>
                </w:tcPr>
                <w:p w:rsidR="00E11D1F" w:rsidRDefault="00E11D1F" w:rsidP="001E6E2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</w:tr>
          </w:tbl>
          <w:p w:rsidR="00793D95" w:rsidRDefault="00793D9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03" w:type="dxa"/>
          </w:tcPr>
          <w:p w:rsidR="00793D95" w:rsidRDefault="00793D9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6214" w:type="dxa"/>
          </w:tcPr>
          <w:p w:rsidR="00626EF5" w:rsidRPr="009735C2" w:rsidRDefault="009735C2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Infiltrator (Thousand Sons)</w:t>
            </w:r>
          </w:p>
        </w:tc>
        <w:tc>
          <w:tcPr>
            <w:tcW w:w="1703" w:type="dxa"/>
          </w:tcPr>
          <w:p w:rsidR="00626EF5" w:rsidRDefault="00626EF5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RPr="00A93F79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Weapon #1:</w:t>
            </w:r>
          </w:p>
        </w:tc>
        <w:tc>
          <w:tcPr>
            <w:tcW w:w="6214" w:type="dxa"/>
          </w:tcPr>
          <w:p w:rsidR="00626EF5" w:rsidRPr="00721C33" w:rsidRDefault="00FA7172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>Storm Bolter</w:t>
            </w:r>
            <w:r w:rsidR="00721C33">
              <w:rPr>
                <w:lang w:val="en-US"/>
              </w:rPr>
              <w:t xml:space="preserve"> </w:t>
            </w:r>
            <w:r w:rsidR="00721C33">
              <w:rPr>
                <w:i/>
                <w:lang w:val="en-US"/>
              </w:rPr>
              <w:t>(8/2 Rapid Fire, can’t crit)</w:t>
            </w:r>
          </w:p>
        </w:tc>
        <w:tc>
          <w:tcPr>
            <w:tcW w:w="1703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 xml:space="preserve">Weapon #2: </w:t>
            </w:r>
          </w:p>
        </w:tc>
        <w:tc>
          <w:tcPr>
            <w:tcW w:w="6214" w:type="dxa"/>
          </w:tcPr>
          <w:p w:rsidR="00626EF5" w:rsidRPr="00721C33" w:rsidRDefault="00721C33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Chainfist </w:t>
            </w:r>
            <w:r>
              <w:rPr>
                <w:i/>
                <w:lang w:val="en-US"/>
              </w:rPr>
              <w:t>(8/2 Penetration)</w:t>
            </w:r>
          </w:p>
        </w:tc>
        <w:tc>
          <w:tcPr>
            <w:tcW w:w="1703" w:type="dxa"/>
          </w:tcPr>
          <w:p w:rsidR="00626EF5" w:rsidRDefault="00626EF5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626EF5" w:rsidRDefault="00544CA2" w:rsidP="00D55F92">
            <w:pPr>
              <w:rPr>
                <w:lang w:val="en-US"/>
              </w:rPr>
            </w:pPr>
            <w:r>
              <w:rPr>
                <w:lang w:val="en-US"/>
              </w:rPr>
              <w:t>Spells</w:t>
            </w:r>
            <w:r w:rsidR="00626EF5">
              <w:rPr>
                <w:lang w:val="en-US"/>
              </w:rPr>
              <w:t>:</w:t>
            </w:r>
          </w:p>
        </w:tc>
        <w:tc>
          <w:tcPr>
            <w:tcW w:w="6214" w:type="dxa"/>
          </w:tcPr>
          <w:p w:rsidR="00626EF5" w:rsidRDefault="00544CA2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Weaver’s Hand </w:t>
            </w:r>
            <w:r>
              <w:rPr>
                <w:i/>
                <w:lang w:val="en-US"/>
              </w:rPr>
              <w:t>(3 rerolls)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703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6E21" w:rsidRPr="00A93F79" w:rsidTr="00502804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1E6E21" w:rsidRDefault="001E6E21" w:rsidP="00D55F92">
            <w:pPr>
              <w:rPr>
                <w:lang w:val="en-US"/>
              </w:rPr>
            </w:pPr>
            <w:r>
              <w:rPr>
                <w:lang w:val="en-US"/>
              </w:rPr>
              <w:t>Chaos Powers:</w:t>
            </w:r>
          </w:p>
        </w:tc>
        <w:tc>
          <w:tcPr>
            <w:tcW w:w="7917" w:type="dxa"/>
            <w:gridSpan w:val="2"/>
          </w:tcPr>
          <w:p w:rsidR="001E6E21" w:rsidRDefault="008013B2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Sight </w:t>
            </w:r>
            <w:r w:rsidRPr="008013B2">
              <w:rPr>
                <w:i/>
                <w:lang w:val="en-US"/>
              </w:rPr>
              <w:t>(+50% range on spells and ranged attacks)</w:t>
            </w:r>
          </w:p>
          <w:p w:rsidR="005A40AD" w:rsidRPr="008F12B7" w:rsidRDefault="008F12B7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Whispers of the Future </w:t>
            </w:r>
            <w:r>
              <w:rPr>
                <w:i/>
                <w:lang w:val="en-US"/>
              </w:rPr>
              <w:t>(one full reroll per round)</w:t>
            </w:r>
          </w:p>
        </w:tc>
      </w:tr>
    </w:tbl>
    <w:p w:rsidR="0086237A" w:rsidRPr="0086237A" w:rsidRDefault="0086237A" w:rsidP="0086237A">
      <w:pPr>
        <w:rPr>
          <w:lang w:val="en-US"/>
        </w:rPr>
      </w:pPr>
      <w:bookmarkStart w:id="0" w:name="_GoBack"/>
      <w:bookmarkEnd w:id="0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86237A" w:rsidRPr="0086237A" w:rsidSect="001A3782">
      <w:pgSz w:w="11906" w:h="16838"/>
      <w:pgMar w:top="1134" w:right="1133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AD6" w:rsidRDefault="00C56AD6" w:rsidP="0086237A">
      <w:pPr>
        <w:spacing w:after="0" w:line="240" w:lineRule="auto"/>
      </w:pPr>
      <w:r>
        <w:separator/>
      </w:r>
    </w:p>
  </w:endnote>
  <w:endnote w:type="continuationSeparator" w:id="0">
    <w:p w:rsidR="00C56AD6" w:rsidRDefault="00C56AD6" w:rsidP="00862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AD6" w:rsidRDefault="00C56AD6" w:rsidP="0086237A">
      <w:pPr>
        <w:spacing w:after="0" w:line="240" w:lineRule="auto"/>
      </w:pPr>
      <w:r>
        <w:separator/>
      </w:r>
    </w:p>
  </w:footnote>
  <w:footnote w:type="continuationSeparator" w:id="0">
    <w:p w:rsidR="00C56AD6" w:rsidRDefault="00C56AD6" w:rsidP="008623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B0E"/>
    <w:rsid w:val="00007EAA"/>
    <w:rsid w:val="00031F31"/>
    <w:rsid w:val="0007244F"/>
    <w:rsid w:val="000F1E01"/>
    <w:rsid w:val="00114C69"/>
    <w:rsid w:val="001372A2"/>
    <w:rsid w:val="00160E4E"/>
    <w:rsid w:val="001A3782"/>
    <w:rsid w:val="001E6E21"/>
    <w:rsid w:val="00211007"/>
    <w:rsid w:val="0022495E"/>
    <w:rsid w:val="00227921"/>
    <w:rsid w:val="00274C3F"/>
    <w:rsid w:val="002841D5"/>
    <w:rsid w:val="00287C27"/>
    <w:rsid w:val="0029261A"/>
    <w:rsid w:val="0029475C"/>
    <w:rsid w:val="002F004F"/>
    <w:rsid w:val="003411A3"/>
    <w:rsid w:val="00373700"/>
    <w:rsid w:val="003E314A"/>
    <w:rsid w:val="004353CB"/>
    <w:rsid w:val="00452D2F"/>
    <w:rsid w:val="0045457D"/>
    <w:rsid w:val="004A1D0D"/>
    <w:rsid w:val="004C2B0E"/>
    <w:rsid w:val="00500EA9"/>
    <w:rsid w:val="0052681D"/>
    <w:rsid w:val="00536852"/>
    <w:rsid w:val="00540894"/>
    <w:rsid w:val="0054266C"/>
    <w:rsid w:val="00544CA2"/>
    <w:rsid w:val="00575A34"/>
    <w:rsid w:val="005A40AD"/>
    <w:rsid w:val="00620572"/>
    <w:rsid w:val="00626EF5"/>
    <w:rsid w:val="00644F3C"/>
    <w:rsid w:val="00666973"/>
    <w:rsid w:val="00677628"/>
    <w:rsid w:val="00684892"/>
    <w:rsid w:val="006A7EF7"/>
    <w:rsid w:val="006C0040"/>
    <w:rsid w:val="006C2C0A"/>
    <w:rsid w:val="006F312B"/>
    <w:rsid w:val="006F385E"/>
    <w:rsid w:val="00711EEA"/>
    <w:rsid w:val="00721C33"/>
    <w:rsid w:val="00740E5E"/>
    <w:rsid w:val="00743BAC"/>
    <w:rsid w:val="0074763E"/>
    <w:rsid w:val="0076357F"/>
    <w:rsid w:val="00793D95"/>
    <w:rsid w:val="007B6FC0"/>
    <w:rsid w:val="007D74AF"/>
    <w:rsid w:val="008013B2"/>
    <w:rsid w:val="0086237A"/>
    <w:rsid w:val="00875487"/>
    <w:rsid w:val="008B7BB6"/>
    <w:rsid w:val="008F12B7"/>
    <w:rsid w:val="009143B6"/>
    <w:rsid w:val="00920871"/>
    <w:rsid w:val="009322E9"/>
    <w:rsid w:val="009735C2"/>
    <w:rsid w:val="00976E93"/>
    <w:rsid w:val="009B7945"/>
    <w:rsid w:val="00A6344E"/>
    <w:rsid w:val="00A84FA8"/>
    <w:rsid w:val="00A93F79"/>
    <w:rsid w:val="00AE10A7"/>
    <w:rsid w:val="00AE2732"/>
    <w:rsid w:val="00AE4AF6"/>
    <w:rsid w:val="00B00D4D"/>
    <w:rsid w:val="00B2786B"/>
    <w:rsid w:val="00B278DC"/>
    <w:rsid w:val="00B91234"/>
    <w:rsid w:val="00BA7C39"/>
    <w:rsid w:val="00BF24C7"/>
    <w:rsid w:val="00C56AD6"/>
    <w:rsid w:val="00CA1218"/>
    <w:rsid w:val="00CC0473"/>
    <w:rsid w:val="00CD0078"/>
    <w:rsid w:val="00D0419A"/>
    <w:rsid w:val="00D31A27"/>
    <w:rsid w:val="00D41191"/>
    <w:rsid w:val="00DB6DBC"/>
    <w:rsid w:val="00DF1DBD"/>
    <w:rsid w:val="00E11D1F"/>
    <w:rsid w:val="00E27DD8"/>
    <w:rsid w:val="00E90AEE"/>
    <w:rsid w:val="00EA3AEA"/>
    <w:rsid w:val="00EC0DBA"/>
    <w:rsid w:val="00F22D61"/>
    <w:rsid w:val="00F85E31"/>
    <w:rsid w:val="00F93B44"/>
    <w:rsid w:val="00FA25FF"/>
    <w:rsid w:val="00FA46D1"/>
    <w:rsid w:val="00FA7172"/>
    <w:rsid w:val="00FB3CFB"/>
    <w:rsid w:val="00FC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820F7"/>
  <w15:chartTrackingRefBased/>
  <w15:docId w15:val="{A3BCD39A-DE29-4D09-BA57-9E8F2BD8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EF5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EF5"/>
    <w:pPr>
      <w:keepNext/>
      <w:keepLines/>
      <w:spacing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3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37A"/>
  </w:style>
  <w:style w:type="paragraph" w:styleId="Footer">
    <w:name w:val="footer"/>
    <w:basedOn w:val="Normal"/>
    <w:link w:val="FooterChar"/>
    <w:uiPriority w:val="99"/>
    <w:unhideWhenUsed/>
    <w:rsid w:val="008623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37A"/>
  </w:style>
  <w:style w:type="paragraph" w:styleId="Title">
    <w:name w:val="Title"/>
    <w:basedOn w:val="Normal"/>
    <w:next w:val="Normal"/>
    <w:link w:val="TitleChar"/>
    <w:uiPriority w:val="10"/>
    <w:qFormat/>
    <w:rsid w:val="0086237A"/>
    <w:pPr>
      <w:pBdr>
        <w:bottom w:val="single" w:sz="4" w:space="1" w:color="auto"/>
      </w:pBdr>
      <w:spacing w:before="240" w:after="120" w:line="240" w:lineRule="auto"/>
      <w:contextualSpacing/>
    </w:pPr>
    <w:rPr>
      <w:rFonts w:ascii="Corbel" w:eastAsiaTheme="majorEastAsia" w:hAnsi="Corbe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37A"/>
    <w:rPr>
      <w:rFonts w:ascii="Corbel" w:eastAsiaTheme="majorEastAsia" w:hAnsi="Corbel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62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26EF5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26EF5"/>
    <w:rPr>
      <w:rFonts w:asciiTheme="majorHAnsi" w:eastAsiaTheme="majorEastAsia" w:hAnsiTheme="majorHAnsi" w:cstheme="majorBidi"/>
      <w:b/>
      <w:sz w:val="32"/>
      <w:szCs w:val="32"/>
    </w:rPr>
  </w:style>
  <w:style w:type="table" w:styleId="PlainTable3">
    <w:name w:val="Plain Table 3"/>
    <w:basedOn w:val="TableNormal"/>
    <w:uiPriority w:val="43"/>
    <w:rsid w:val="009322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B278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Army%20Lists\Template%20CS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CSM.dotx</Template>
  <TotalTime>0</TotalTime>
  <Pages>1</Pages>
  <Words>237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74</cp:revision>
  <dcterms:created xsi:type="dcterms:W3CDTF">2016-06-29T16:36:00Z</dcterms:created>
  <dcterms:modified xsi:type="dcterms:W3CDTF">2016-06-29T18:22:00Z</dcterms:modified>
</cp:coreProperties>
</file>